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AA4420" w:rsidR="00AA4420" w:rsidP="00AA4420" w:rsidRDefault="00A76318" w14:paraId="07F945C5" w14:textId="77777777">
      <w:pPr>
        <w:spacing w:before="3"/>
        <w:rPr>
          <w:rFonts w:ascii="Times New Roman" w:hAnsi="Times New Roman" w:eastAsia="Times New Roman" w:cs="Times New Roman"/>
          <w:color w:val="auto"/>
          <w:sz w:val="7"/>
          <w:szCs w:val="7"/>
        </w:rPr>
      </w:pPr>
      <w:r>
        <w:rPr>
          <w:rFonts w:ascii="Calibri" w:hAnsi="Calibri" w:eastAsia="Calibri" w:cs="Times New Roman"/>
          <w:noProof/>
          <w:color w:val="auto"/>
        </w:rPr>
        <mc:AlternateContent>
          <mc:Choice Requires="wps">
            <w:drawing>
              <wp:anchor distT="0" distB="0" distL="114300" distR="114300" simplePos="0" relativeHeight="251658242" behindDoc="0" locked="0" layoutInCell="1" allowOverlap="1" wp14:anchorId="0E8FD24F" wp14:editId="51C55160">
                <wp:simplePos x="0" y="0"/>
                <wp:positionH relativeFrom="page">
                  <wp:align>left</wp:align>
                </wp:positionH>
                <wp:positionV relativeFrom="paragraph">
                  <wp:posOffset>1116280</wp:posOffset>
                </wp:positionV>
                <wp:extent cx="62865" cy="685800"/>
                <wp:effectExtent l="0" t="0" r="0" b="0"/>
                <wp:wrapThrough wrapText="bothSides">
                  <wp:wrapPolygon edited="0">
                    <wp:start x="0" y="0"/>
                    <wp:lineTo x="0" y="21000"/>
                    <wp:lineTo x="13091" y="21000"/>
                    <wp:lineTo x="13091" y="0"/>
                    <wp:lineTo x="0" y="0"/>
                  </wp:wrapPolygon>
                </wp:wrapThrough>
                <wp:docPr id="337" name="Rectangle 337"/>
                <wp:cNvGraphicFramePr/>
                <a:graphic xmlns:a="http://schemas.openxmlformats.org/drawingml/2006/main">
                  <a:graphicData uri="http://schemas.microsoft.com/office/word/2010/wordprocessingShape">
                    <wps:wsp>
                      <wps:cNvSpPr/>
                      <wps:spPr>
                        <a:xfrm flipH="1">
                          <a:off x="0" y="0"/>
                          <a:ext cx="62865" cy="685800"/>
                        </a:xfrm>
                        <a:prstGeom prst="rect">
                          <a:avLst/>
                        </a:prstGeom>
                        <a:solidFill>
                          <a:srgbClr val="F66A3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v:rect id="Rectangle 337" style="position:absolute;margin-left:0;margin-top:87.9pt;width:4.95pt;height:54pt;flip:x;z-index:25165824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spid="_x0000_s1026" fillcolor="#f66a39" stroked="f" w14:anchorId="3E2F98A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">
                <w10:wrap type="through" anchorx="page"/>
              </v:rect>
            </w:pict>
          </mc:Fallback>
        </mc:AlternateContent>
      </w:r>
      <w:r>
        <w:rPr>
          <w:rFonts w:ascii="Proxima Nova Semibold" w:hAnsi="Proxima Nova Semibold" w:eastAsia="Proxima Nova Semibold" w:cs="Times New Roman"/>
          <w:b/>
          <w:bCs/>
          <w:noProof/>
          <w:color w:val="auto"/>
          <w:sz w:val="48"/>
          <w:szCs w:val="48"/>
        </w:rPr>
        <mc:AlternateContent>
          <mc:Choice Requires="wps">
            <w:drawing>
              <wp:anchor distT="0" distB="0" distL="114300" distR="114300" simplePos="0" relativeHeight="251658241" behindDoc="0" locked="0" layoutInCell="1" allowOverlap="1" wp14:anchorId="2FEB696D" wp14:editId="5B723398">
                <wp:simplePos x="0" y="0"/>
                <wp:positionH relativeFrom="margin">
                  <wp:align>left</wp:align>
                </wp:positionH>
                <wp:positionV relativeFrom="paragraph">
                  <wp:posOffset>877189</wp:posOffset>
                </wp:positionV>
                <wp:extent cx="4857750" cy="184785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857750" cy="18478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Pr="00220DD8" w:rsidR="004E19C9" w:rsidP="00A76318" w:rsidRDefault="00E17AD5" w14:paraId="4D40481D" w14:textId="7F39903C">
                            <w:pPr>
                              <w:rPr>
                                <w:rFonts w:ascii="Proxima Nova Black" w:hAnsi="Proxima Nova Black"/>
                                <w:b/>
                                <w:bCs/>
                                <w:color w:val="000000" w:themeColor="text1"/>
                              </w:rPr>
                            </w:pPr>
                            <w:r>
                              <w:rPr>
                                <w:rFonts w:ascii="Proxima Nova Black" w:hAnsi="Proxima Nova Black" w:eastAsia="Proxima Nova Semibold" w:cs="Times New Roman"/>
                                <w:b/>
                                <w:bCs/>
                                <w:color w:val="000000" w:themeColor="text1"/>
                                <w:spacing w:val="-5"/>
                                <w:sz w:val="48"/>
                                <w:szCs w:val="48"/>
                              </w:rPr>
                              <w:t>Modern CI/ CD Implementation on FlashBlade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2FEB696D">
                <v:stroke joinstyle="miter"/>
                <v:path gradientshapeok="t" o:connecttype="rect"/>
              </v:shapetype>
              <v:shape id="Text Box 246" style="position:absolute;margin-left:0;margin-top:69.05pt;width:382.5pt;height:145.5pt;z-index:25165824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26" filled="f" stroked="f"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">
                <v:textbox>
                  <w:txbxContent>
                    <w:p w:rsidRPr="00220DD8" w:rsidR="004E19C9" w:rsidP="00A76318" w:rsidRDefault="00E17AD5" w14:paraId="4D40481D" w14:textId="7F39903C">
                      <w:pPr>
                        <w:rPr>
                          <w:rFonts w:ascii="Proxima Nova Black" w:hAnsi="Proxima Nova Black"/>
                          <w:b/>
                          <w:bCs/>
                          <w:color w:val="000000" w:themeColor="text1"/>
                        </w:rPr>
                      </w:pPr>
                      <w:r>
                        <w:rPr>
                          <w:rFonts w:ascii="Proxima Nova Black" w:hAnsi="Proxima Nova Black" w:eastAsia="Proxima Nova Semibold" w:cs="Times New Roman"/>
                          <w:b/>
                          <w:bCs/>
                          <w:color w:val="000000" w:themeColor="text1"/>
                          <w:spacing w:val="-5"/>
                          <w:sz w:val="48"/>
                          <w:szCs w:val="48"/>
                        </w:rPr>
                        <w:t>Modern CI/ CD Implementation on FlashBlade</w:t>
                      </w:r>
                    </w:p>
                  </w:txbxContent>
                </v:textbox>
                <w10:wrap anchorx="margin"/>
              </v:shape>
            </w:pict>
          </mc:Fallback>
        </mc:AlternateContent>
      </w:r>
      <w:r>
        <w:rPr>
          <w:rFonts w:ascii="Proxima Nova Semibold" w:hAnsi="Proxima Nova Semibold" w:eastAsia="Proxima Nova Semibold" w:cs="Times New Roman"/>
          <w:b/>
          <w:bCs/>
          <w:noProof/>
          <w:color w:val="auto"/>
          <w:sz w:val="48"/>
          <w:szCs w:val="48"/>
        </w:rPr>
        <w:drawing>
          <wp:anchor distT="0" distB="0" distL="114300" distR="114300" simplePos="0" relativeHeight="251658240" behindDoc="1" locked="0" layoutInCell="1" allowOverlap="1" wp14:anchorId="40CE4EFB" wp14:editId="173E4A54">
            <wp:simplePos x="0" y="0"/>
            <wp:positionH relativeFrom="page">
              <wp:align>left</wp:align>
            </wp:positionH>
            <wp:positionV relativeFrom="paragraph">
              <wp:posOffset>-776046</wp:posOffset>
            </wp:positionV>
            <wp:extent cx="8001635" cy="10666239"/>
            <wp:effectExtent l="0" t="0" r="0" b="1905"/>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reStorage_HexWhite.jpg"/>
                    <pic:cNvPicPr/>
                  </pic:nvPicPr>
                  <pic:blipFill>
                    <a:blip r:embed="rId8">
                      <a:extLst>
                        <a:ext uri="{28A0092B-C50C-407E-A947-70E740481C1C}">
                          <a14:useLocalDpi xmlns:a14="http://schemas.microsoft.com/office/drawing/2010/main" val="0"/>
                        </a:ext>
                      </a:extLst>
                    </a:blip>
                    <a:stretch>
                      <a:fillRect/>
                    </a:stretch>
                  </pic:blipFill>
                  <pic:spPr>
                    <a:xfrm rot="10800000">
                      <a:off x="0" y="0"/>
                      <a:ext cx="8001635" cy="10666239"/>
                    </a:xfrm>
                    <a:prstGeom prst="rect">
                      <a:avLst/>
                    </a:prstGeom>
                  </pic:spPr>
                </pic:pic>
              </a:graphicData>
            </a:graphic>
            <wp14:sizeRelH relativeFrom="page">
              <wp14:pctWidth>0</wp14:pctWidth>
            </wp14:sizeRelH>
            <wp14:sizeRelV relativeFrom="page">
              <wp14:pctHeight>0</wp14:pctHeight>
            </wp14:sizeRelV>
          </wp:anchor>
        </w:drawing>
      </w:r>
      <w:r w:rsidR="00AA4420">
        <w:br w:type="page"/>
      </w:r>
      <w:r w:rsidRPr="00AA4420">
        <w:rPr>
          <w:rFonts w:ascii="Calibri" w:hAnsi="Calibri" w:eastAsia="Calibri" w:cs="Times New Roman"/>
          <w:noProof/>
          <w:color w:val="auto"/>
        </w:rPr>
        <w:drawing>
          <wp:anchor distT="0" distB="0" distL="114300" distR="114300" simplePos="0" relativeHeight="251658243" behindDoc="0" locked="0" layoutInCell="1" allowOverlap="1" wp14:anchorId="385D1DE1" wp14:editId="67500538">
            <wp:simplePos x="0" y="0"/>
            <wp:positionH relativeFrom="column">
              <wp:posOffset>0</wp:posOffset>
            </wp:positionH>
            <wp:positionV relativeFrom="paragraph">
              <wp:posOffset>-635</wp:posOffset>
            </wp:positionV>
            <wp:extent cx="1676400" cy="294005"/>
            <wp:effectExtent l="0" t="0" r="0" b="10795"/>
            <wp:wrapNone/>
            <wp:docPr id="338" name="purestorage_horiz_rg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estorage_horiz_rgb-w.png"/>
                    <pic:cNvPicPr/>
                  </pic:nvPicPr>
                  <pic:blipFill>
                    <a:blip r:embed="rId9">
                      <a:extLst>
                        <a:ext uri="{28A0092B-C50C-407E-A947-70E740481C1C}">
                          <a14:useLocalDpi xmlns:a14="http://schemas.microsoft.com/office/drawing/2010/main" val="0"/>
                        </a:ext>
                      </a:extLst>
                    </a:blip>
                    <a:stretch>
                      <a:fillRect/>
                    </a:stretch>
                  </pic:blipFill>
                  <pic:spPr>
                    <a:xfrm>
                      <a:off x="0" y="0"/>
                      <a:ext cx="1676400" cy="294005"/>
                    </a:xfrm>
                    <a:prstGeom prst="rect">
                      <a:avLst/>
                    </a:prstGeom>
                  </pic:spPr>
                </pic:pic>
              </a:graphicData>
            </a:graphic>
            <wp14:sizeRelH relativeFrom="page">
              <wp14:pctWidth>0</wp14:pctWidth>
            </wp14:sizeRelH>
            <wp14:sizeRelV relativeFrom="page">
              <wp14:pctHeight>0</wp14:pctHeight>
            </wp14:sizeRelV>
          </wp:anchor>
        </w:drawing>
      </w:r>
    </w:p>
    <w:sdt>
      <w:sdtPr>
        <w:rPr>
          <w:rFonts w:ascii="Proxima Nova Regular" w:hAnsi="Proxima Nova Regular" w:cs="MyriadPro-Regular" w:eastAsiaTheme="minorEastAsia"/>
          <w:color w:val="808080" w:themeColor="background1" w:themeShade="80"/>
          <w:sz w:val="22"/>
          <w:szCs w:val="22"/>
        </w:rPr>
        <w:id w:val="-1225220454"/>
        <w:docPartObj>
          <w:docPartGallery w:val="Table of Contents"/>
          <w:docPartUnique/>
        </w:docPartObj>
      </w:sdtPr>
      <w:sdtEndPr>
        <w:rPr>
          <w:b/>
          <w:bCs/>
          <w:noProof/>
        </w:rPr>
      </w:sdtEndPr>
      <w:sdtContent>
        <w:p w:rsidRPr="00847E6E" w:rsidR="004F0EAA" w:rsidP="006A1AC5" w:rsidRDefault="3B78E73E" w14:paraId="406425CA" w14:textId="4105398E" w14:noSpellErr="1">
          <w:pPr>
            <w:pStyle w:val="TOCHeading"/>
          </w:pPr>
          <w:r w:rsidR="4083C7D5">
            <w:rPr/>
            <w:t>Contents</w:t>
          </w:r>
        </w:p>
        <w:p w:rsidR="00C73385" w:rsidRDefault="004F0EAA" w14:paraId="0428C388" w14:textId="4FA889BB">
          <w:pPr>
            <w:pStyle w:val="TOC1"/>
            <w:tabs>
              <w:tab w:val="right" w:leader="dot" w:pos="10149"/>
            </w:tabs>
            <w:rPr>
              <w:rFonts w:asciiTheme="minorHAnsi" w:hAnsiTheme="minorHAnsi" w:cstheme="minorBidi"/>
              <w:noProof/>
              <w:color w:val="auto"/>
              <w:szCs w:val="24"/>
              <w:lang w:val="en-IN"/>
            </w:rPr>
          </w:pPr>
          <w:r w:rsidRPr="00847E6E">
            <w:fldChar w:fldCharType="begin"/>
          </w:r>
          <w:r w:rsidRPr="00847E6E">
            <w:instrText xml:space="preserve"> TOC \o "1-3" \h \z \u </w:instrText>
          </w:r>
          <w:r w:rsidRPr="00847E6E">
            <w:fldChar w:fldCharType="separate"/>
          </w:r>
          <w:hyperlink w:history="1" w:anchor="_Toc516855573">
            <w:r w:rsidRPr="003D207B" w:rsidR="00C73385">
              <w:rPr>
                <w:rStyle w:val="Hyperlink"/>
                <w:noProof/>
              </w:rPr>
              <w:t>Document Change Tracking</w:t>
            </w:r>
            <w:r w:rsidR="00C73385">
              <w:rPr>
                <w:noProof/>
                <w:webHidden/>
              </w:rPr>
              <w:tab/>
            </w:r>
            <w:r w:rsidR="00C73385">
              <w:rPr>
                <w:noProof/>
                <w:webHidden/>
              </w:rPr>
              <w:fldChar w:fldCharType="begin"/>
            </w:r>
            <w:r w:rsidR="00C73385">
              <w:rPr>
                <w:noProof/>
                <w:webHidden/>
              </w:rPr>
              <w:instrText xml:space="preserve"> PAGEREF _Toc516855573 \h </w:instrText>
            </w:r>
            <w:r w:rsidR="00C73385">
              <w:rPr>
                <w:noProof/>
                <w:webHidden/>
              </w:rPr>
            </w:r>
            <w:r w:rsidR="00C73385">
              <w:rPr>
                <w:noProof/>
                <w:webHidden/>
              </w:rPr>
              <w:fldChar w:fldCharType="separate"/>
            </w:r>
            <w:r w:rsidR="00C73385">
              <w:rPr>
                <w:noProof/>
                <w:webHidden/>
              </w:rPr>
              <w:t>5</w:t>
            </w:r>
            <w:r w:rsidR="00C73385">
              <w:rPr>
                <w:noProof/>
                <w:webHidden/>
              </w:rPr>
              <w:fldChar w:fldCharType="end"/>
            </w:r>
          </w:hyperlink>
        </w:p>
        <w:p w:rsidR="00C73385" w:rsidRDefault="00EC68DA" w14:paraId="2AE1E417" w14:textId="41CE6A67">
          <w:pPr>
            <w:pStyle w:val="TOC1"/>
            <w:tabs>
              <w:tab w:val="right" w:leader="dot" w:pos="10149"/>
            </w:tabs>
            <w:rPr>
              <w:rFonts w:asciiTheme="minorHAnsi" w:hAnsiTheme="minorHAnsi" w:cstheme="minorBidi"/>
              <w:noProof/>
              <w:color w:val="auto"/>
              <w:szCs w:val="24"/>
              <w:lang w:val="en-IN"/>
            </w:rPr>
          </w:pPr>
          <w:hyperlink w:history="1" w:anchor="_Toc516855574">
            <w:r w:rsidRPr="003D207B" w:rsidR="00C73385">
              <w:rPr>
                <w:rStyle w:val="Hyperlink"/>
                <w:noProof/>
              </w:rPr>
              <w:t>Notes on this Document</w:t>
            </w:r>
            <w:r w:rsidR="00C73385">
              <w:rPr>
                <w:noProof/>
                <w:webHidden/>
              </w:rPr>
              <w:tab/>
            </w:r>
            <w:r w:rsidR="00C73385">
              <w:rPr>
                <w:noProof/>
                <w:webHidden/>
              </w:rPr>
              <w:fldChar w:fldCharType="begin"/>
            </w:r>
            <w:r w:rsidR="00C73385">
              <w:rPr>
                <w:noProof/>
                <w:webHidden/>
              </w:rPr>
              <w:instrText xml:space="preserve"> PAGEREF _Toc516855574 \h </w:instrText>
            </w:r>
            <w:r w:rsidR="00C73385">
              <w:rPr>
                <w:noProof/>
                <w:webHidden/>
              </w:rPr>
            </w:r>
            <w:r w:rsidR="00C73385">
              <w:rPr>
                <w:noProof/>
                <w:webHidden/>
              </w:rPr>
              <w:fldChar w:fldCharType="separate"/>
            </w:r>
            <w:r w:rsidR="00C73385">
              <w:rPr>
                <w:noProof/>
                <w:webHidden/>
              </w:rPr>
              <w:t>6</w:t>
            </w:r>
            <w:r w:rsidR="00C73385">
              <w:rPr>
                <w:noProof/>
                <w:webHidden/>
              </w:rPr>
              <w:fldChar w:fldCharType="end"/>
            </w:r>
          </w:hyperlink>
        </w:p>
        <w:p w:rsidR="00C73385" w:rsidRDefault="00EC68DA" w14:paraId="36F81C39" w14:textId="0AAF3A86">
          <w:pPr>
            <w:pStyle w:val="TOC1"/>
            <w:tabs>
              <w:tab w:val="right" w:leader="dot" w:pos="10149"/>
            </w:tabs>
            <w:rPr>
              <w:rFonts w:asciiTheme="minorHAnsi" w:hAnsiTheme="minorHAnsi" w:cstheme="minorBidi"/>
              <w:noProof/>
              <w:color w:val="auto"/>
              <w:szCs w:val="24"/>
              <w:lang w:val="en-IN"/>
            </w:rPr>
          </w:pPr>
          <w:hyperlink w:history="1" w:anchor="_Toc516855575">
            <w:r w:rsidRPr="003D207B" w:rsidR="00C73385">
              <w:rPr>
                <w:rStyle w:val="Hyperlink"/>
                <w:noProof/>
              </w:rPr>
              <w:t>Executive Summary</w:t>
            </w:r>
            <w:r w:rsidR="00C73385">
              <w:rPr>
                <w:noProof/>
                <w:webHidden/>
              </w:rPr>
              <w:tab/>
            </w:r>
            <w:r w:rsidR="00C73385">
              <w:rPr>
                <w:noProof/>
                <w:webHidden/>
              </w:rPr>
              <w:fldChar w:fldCharType="begin"/>
            </w:r>
            <w:r w:rsidR="00C73385">
              <w:rPr>
                <w:noProof/>
                <w:webHidden/>
              </w:rPr>
              <w:instrText xml:space="preserve"> PAGEREF _Toc516855575 \h </w:instrText>
            </w:r>
            <w:r w:rsidR="00C73385">
              <w:rPr>
                <w:noProof/>
                <w:webHidden/>
              </w:rPr>
            </w:r>
            <w:r w:rsidR="00C73385">
              <w:rPr>
                <w:noProof/>
                <w:webHidden/>
              </w:rPr>
              <w:fldChar w:fldCharType="separate"/>
            </w:r>
            <w:r w:rsidR="00C73385">
              <w:rPr>
                <w:noProof/>
                <w:webHidden/>
              </w:rPr>
              <w:t>7</w:t>
            </w:r>
            <w:r w:rsidR="00C73385">
              <w:rPr>
                <w:noProof/>
                <w:webHidden/>
              </w:rPr>
              <w:fldChar w:fldCharType="end"/>
            </w:r>
          </w:hyperlink>
        </w:p>
        <w:p w:rsidR="00C73385" w:rsidRDefault="00EC68DA" w14:paraId="675F96B0" w14:textId="0E5107AA">
          <w:pPr>
            <w:pStyle w:val="TOC1"/>
            <w:tabs>
              <w:tab w:val="right" w:leader="dot" w:pos="10149"/>
            </w:tabs>
            <w:rPr>
              <w:rFonts w:asciiTheme="minorHAnsi" w:hAnsiTheme="minorHAnsi" w:cstheme="minorBidi"/>
              <w:noProof/>
              <w:color w:val="auto"/>
              <w:szCs w:val="24"/>
              <w:lang w:val="en-IN"/>
            </w:rPr>
          </w:pPr>
          <w:hyperlink w:history="1" w:anchor="_Toc516855576">
            <w:r w:rsidRPr="003D207B" w:rsidR="00C73385">
              <w:rPr>
                <w:rStyle w:val="Hyperlink"/>
                <w:noProof/>
              </w:rPr>
              <w:t>Audience</w:t>
            </w:r>
            <w:r w:rsidR="00C73385">
              <w:rPr>
                <w:noProof/>
                <w:webHidden/>
              </w:rPr>
              <w:tab/>
            </w:r>
            <w:r w:rsidR="00C73385">
              <w:rPr>
                <w:noProof/>
                <w:webHidden/>
              </w:rPr>
              <w:fldChar w:fldCharType="begin"/>
            </w:r>
            <w:r w:rsidR="00C73385">
              <w:rPr>
                <w:noProof/>
                <w:webHidden/>
              </w:rPr>
              <w:instrText xml:space="preserve"> PAGEREF _Toc516855576 \h </w:instrText>
            </w:r>
            <w:r w:rsidR="00C73385">
              <w:rPr>
                <w:noProof/>
                <w:webHidden/>
              </w:rPr>
            </w:r>
            <w:r w:rsidR="00C73385">
              <w:rPr>
                <w:noProof/>
                <w:webHidden/>
              </w:rPr>
              <w:fldChar w:fldCharType="separate"/>
            </w:r>
            <w:r w:rsidR="00C73385">
              <w:rPr>
                <w:noProof/>
                <w:webHidden/>
              </w:rPr>
              <w:t>7</w:t>
            </w:r>
            <w:r w:rsidR="00C73385">
              <w:rPr>
                <w:noProof/>
                <w:webHidden/>
              </w:rPr>
              <w:fldChar w:fldCharType="end"/>
            </w:r>
          </w:hyperlink>
        </w:p>
        <w:p w:rsidR="00C73385" w:rsidRDefault="00EC68DA" w14:paraId="5924D1ED" w14:textId="79AF6F8A">
          <w:pPr>
            <w:pStyle w:val="TOC1"/>
            <w:tabs>
              <w:tab w:val="right" w:leader="dot" w:pos="10149"/>
            </w:tabs>
            <w:rPr>
              <w:rFonts w:asciiTheme="minorHAnsi" w:hAnsiTheme="minorHAnsi" w:cstheme="minorBidi"/>
              <w:noProof/>
              <w:color w:val="auto"/>
              <w:szCs w:val="24"/>
              <w:lang w:val="en-IN"/>
            </w:rPr>
          </w:pPr>
          <w:hyperlink w:history="1" w:anchor="_Toc516855577">
            <w:r w:rsidRPr="003D207B" w:rsidR="00C73385">
              <w:rPr>
                <w:rStyle w:val="Hyperlink"/>
                <w:noProof/>
              </w:rPr>
              <w:t>Heading 1</w:t>
            </w:r>
            <w:r w:rsidR="00C73385">
              <w:rPr>
                <w:noProof/>
                <w:webHidden/>
              </w:rPr>
              <w:tab/>
            </w:r>
            <w:r w:rsidR="00C73385">
              <w:rPr>
                <w:noProof/>
                <w:webHidden/>
              </w:rPr>
              <w:fldChar w:fldCharType="begin"/>
            </w:r>
            <w:r w:rsidR="00C73385">
              <w:rPr>
                <w:noProof/>
                <w:webHidden/>
              </w:rPr>
              <w:instrText xml:space="preserve"> PAGEREF _Toc516855577 \h </w:instrText>
            </w:r>
            <w:r w:rsidR="00C73385">
              <w:rPr>
                <w:noProof/>
                <w:webHidden/>
              </w:rPr>
            </w:r>
            <w:r w:rsidR="00C73385">
              <w:rPr>
                <w:noProof/>
                <w:webHidden/>
              </w:rPr>
              <w:fldChar w:fldCharType="separate"/>
            </w:r>
            <w:r w:rsidR="00C73385">
              <w:rPr>
                <w:noProof/>
                <w:webHidden/>
              </w:rPr>
              <w:t>7</w:t>
            </w:r>
            <w:r w:rsidR="00C73385">
              <w:rPr>
                <w:noProof/>
                <w:webHidden/>
              </w:rPr>
              <w:fldChar w:fldCharType="end"/>
            </w:r>
          </w:hyperlink>
        </w:p>
        <w:p w:rsidR="00C73385" w:rsidRDefault="00EC68DA" w14:paraId="749651D4" w14:textId="05FAA9D9">
          <w:pPr>
            <w:pStyle w:val="TOC2"/>
            <w:rPr>
              <w:rFonts w:asciiTheme="minorHAnsi" w:hAnsiTheme="minorHAnsi" w:cstheme="minorBidi"/>
              <w:color w:val="auto"/>
              <w:sz w:val="24"/>
              <w:szCs w:val="24"/>
              <w:lang w:val="en-IN"/>
            </w:rPr>
          </w:pPr>
          <w:hyperlink w:history="1" w:anchor="_Toc516855578">
            <w:r w:rsidRPr="003D207B" w:rsidR="00C73385">
              <w:rPr>
                <w:rStyle w:val="Hyperlink"/>
              </w:rPr>
              <w:t>Heading 2</w:t>
            </w:r>
            <w:r w:rsidR="00C73385">
              <w:rPr>
                <w:webHidden/>
              </w:rPr>
              <w:tab/>
            </w:r>
            <w:r w:rsidR="00C73385">
              <w:rPr>
                <w:webHidden/>
              </w:rPr>
              <w:fldChar w:fldCharType="begin"/>
            </w:r>
            <w:r w:rsidR="00C73385">
              <w:rPr>
                <w:webHidden/>
              </w:rPr>
              <w:instrText xml:space="preserve"> PAGEREF _Toc516855578 \h </w:instrText>
            </w:r>
            <w:r w:rsidR="00C73385">
              <w:rPr>
                <w:webHidden/>
              </w:rPr>
            </w:r>
            <w:r w:rsidR="00C73385">
              <w:rPr>
                <w:webHidden/>
              </w:rPr>
              <w:fldChar w:fldCharType="separate"/>
            </w:r>
            <w:r w:rsidR="00C73385">
              <w:rPr>
                <w:webHidden/>
              </w:rPr>
              <w:t>7</w:t>
            </w:r>
            <w:r w:rsidR="00C73385">
              <w:rPr>
                <w:webHidden/>
              </w:rPr>
              <w:fldChar w:fldCharType="end"/>
            </w:r>
          </w:hyperlink>
        </w:p>
        <w:p w:rsidR="00C73385" w:rsidRDefault="00EC68DA" w14:paraId="45CE1EF6" w14:textId="4CCAA25A">
          <w:pPr>
            <w:pStyle w:val="TOC3"/>
            <w:tabs>
              <w:tab w:val="right" w:leader="dot" w:pos="10149"/>
            </w:tabs>
            <w:rPr>
              <w:rFonts w:asciiTheme="minorHAnsi" w:hAnsiTheme="minorHAnsi" w:cstheme="minorBidi"/>
              <w:noProof/>
              <w:color w:val="auto"/>
              <w:sz w:val="24"/>
              <w:szCs w:val="24"/>
              <w:lang w:val="en-IN"/>
            </w:rPr>
          </w:pPr>
          <w:hyperlink w:history="1" w:anchor="_Toc516855579">
            <w:r w:rsidRPr="003D207B" w:rsidR="00C73385">
              <w:rPr>
                <w:rStyle w:val="Hyperlink"/>
                <w:noProof/>
              </w:rPr>
              <w:t>Heading 3</w:t>
            </w:r>
            <w:r w:rsidR="00C73385">
              <w:rPr>
                <w:noProof/>
                <w:webHidden/>
              </w:rPr>
              <w:tab/>
            </w:r>
            <w:r w:rsidR="00C73385">
              <w:rPr>
                <w:noProof/>
                <w:webHidden/>
              </w:rPr>
              <w:fldChar w:fldCharType="begin"/>
            </w:r>
            <w:r w:rsidR="00C73385">
              <w:rPr>
                <w:noProof/>
                <w:webHidden/>
              </w:rPr>
              <w:instrText xml:space="preserve"> PAGEREF _Toc516855579 \h </w:instrText>
            </w:r>
            <w:r w:rsidR="00C73385">
              <w:rPr>
                <w:noProof/>
                <w:webHidden/>
              </w:rPr>
            </w:r>
            <w:r w:rsidR="00C73385">
              <w:rPr>
                <w:noProof/>
                <w:webHidden/>
              </w:rPr>
              <w:fldChar w:fldCharType="separate"/>
            </w:r>
            <w:r w:rsidR="00C73385">
              <w:rPr>
                <w:noProof/>
                <w:webHidden/>
              </w:rPr>
              <w:t>7</w:t>
            </w:r>
            <w:r w:rsidR="00C73385">
              <w:rPr>
                <w:noProof/>
                <w:webHidden/>
              </w:rPr>
              <w:fldChar w:fldCharType="end"/>
            </w:r>
          </w:hyperlink>
        </w:p>
        <w:p w:rsidR="00C73385" w:rsidRDefault="00EC68DA" w14:paraId="0F86A168" w14:textId="37489906">
          <w:pPr>
            <w:pStyle w:val="TOC1"/>
            <w:tabs>
              <w:tab w:val="right" w:leader="dot" w:pos="10149"/>
            </w:tabs>
            <w:rPr>
              <w:rFonts w:asciiTheme="minorHAnsi" w:hAnsiTheme="minorHAnsi" w:cstheme="minorBidi"/>
              <w:noProof/>
              <w:color w:val="auto"/>
              <w:szCs w:val="24"/>
              <w:lang w:val="en-IN"/>
            </w:rPr>
          </w:pPr>
          <w:hyperlink w:history="1" w:anchor="_Toc516855580">
            <w:r w:rsidRPr="003D207B" w:rsidR="00C73385">
              <w:rPr>
                <w:rStyle w:val="Hyperlink"/>
                <w:noProof/>
              </w:rPr>
              <w:t>Modern CI/ CD using Flashblade</w:t>
            </w:r>
            <w:r w:rsidR="00C73385">
              <w:rPr>
                <w:noProof/>
                <w:webHidden/>
              </w:rPr>
              <w:tab/>
            </w:r>
            <w:r w:rsidR="00C73385">
              <w:rPr>
                <w:noProof/>
                <w:webHidden/>
              </w:rPr>
              <w:fldChar w:fldCharType="begin"/>
            </w:r>
            <w:r w:rsidR="00C73385">
              <w:rPr>
                <w:noProof/>
                <w:webHidden/>
              </w:rPr>
              <w:instrText xml:space="preserve"> PAGEREF _Toc516855580 \h </w:instrText>
            </w:r>
            <w:r w:rsidR="00C73385">
              <w:rPr>
                <w:noProof/>
                <w:webHidden/>
              </w:rPr>
            </w:r>
            <w:r w:rsidR="00C73385">
              <w:rPr>
                <w:noProof/>
                <w:webHidden/>
              </w:rPr>
              <w:fldChar w:fldCharType="separate"/>
            </w:r>
            <w:r w:rsidR="00C73385">
              <w:rPr>
                <w:noProof/>
                <w:webHidden/>
              </w:rPr>
              <w:t>7</w:t>
            </w:r>
            <w:r w:rsidR="00C73385">
              <w:rPr>
                <w:noProof/>
                <w:webHidden/>
              </w:rPr>
              <w:fldChar w:fldCharType="end"/>
            </w:r>
          </w:hyperlink>
        </w:p>
        <w:p w:rsidR="00C73385" w:rsidRDefault="00EC68DA" w14:paraId="3AEAC4AF" w14:textId="15E73D59">
          <w:pPr>
            <w:pStyle w:val="TOC2"/>
            <w:rPr>
              <w:rFonts w:asciiTheme="minorHAnsi" w:hAnsiTheme="minorHAnsi" w:cstheme="minorBidi"/>
              <w:color w:val="auto"/>
              <w:sz w:val="24"/>
              <w:szCs w:val="24"/>
              <w:lang w:val="en-IN"/>
            </w:rPr>
          </w:pPr>
          <w:hyperlink w:history="1" w:anchor="_Toc516855581">
            <w:r w:rsidRPr="003D207B" w:rsidR="00C73385">
              <w:rPr>
                <w:rStyle w:val="Hyperlink"/>
              </w:rPr>
              <w:t>Traditional CI/ CD</w:t>
            </w:r>
            <w:r w:rsidR="00C73385">
              <w:rPr>
                <w:webHidden/>
              </w:rPr>
              <w:tab/>
            </w:r>
            <w:r w:rsidR="00C73385">
              <w:rPr>
                <w:webHidden/>
              </w:rPr>
              <w:fldChar w:fldCharType="begin"/>
            </w:r>
            <w:r w:rsidR="00C73385">
              <w:rPr>
                <w:webHidden/>
              </w:rPr>
              <w:instrText xml:space="preserve"> PAGEREF _Toc516855581 \h </w:instrText>
            </w:r>
            <w:r w:rsidR="00C73385">
              <w:rPr>
                <w:webHidden/>
              </w:rPr>
            </w:r>
            <w:r w:rsidR="00C73385">
              <w:rPr>
                <w:webHidden/>
              </w:rPr>
              <w:fldChar w:fldCharType="separate"/>
            </w:r>
            <w:r w:rsidR="00C73385">
              <w:rPr>
                <w:webHidden/>
              </w:rPr>
              <w:t>7</w:t>
            </w:r>
            <w:r w:rsidR="00C73385">
              <w:rPr>
                <w:webHidden/>
              </w:rPr>
              <w:fldChar w:fldCharType="end"/>
            </w:r>
          </w:hyperlink>
        </w:p>
        <w:p w:rsidR="00C73385" w:rsidRDefault="00EC68DA" w14:paraId="5B88465D" w14:textId="294564B3">
          <w:pPr>
            <w:pStyle w:val="TOC2"/>
            <w:rPr>
              <w:rFonts w:asciiTheme="minorHAnsi" w:hAnsiTheme="minorHAnsi" w:cstheme="minorBidi"/>
              <w:color w:val="auto"/>
              <w:sz w:val="24"/>
              <w:szCs w:val="24"/>
              <w:lang w:val="en-IN"/>
            </w:rPr>
          </w:pPr>
          <w:hyperlink w:history="1" w:anchor="_Toc516855582">
            <w:r w:rsidRPr="003D207B" w:rsidR="00C73385">
              <w:rPr>
                <w:rStyle w:val="Hyperlink"/>
              </w:rPr>
              <w:t>Modern CI/ CD</w:t>
            </w:r>
            <w:r w:rsidR="00C73385">
              <w:rPr>
                <w:webHidden/>
              </w:rPr>
              <w:tab/>
            </w:r>
            <w:r w:rsidR="00C73385">
              <w:rPr>
                <w:webHidden/>
              </w:rPr>
              <w:fldChar w:fldCharType="begin"/>
            </w:r>
            <w:r w:rsidR="00C73385">
              <w:rPr>
                <w:webHidden/>
              </w:rPr>
              <w:instrText xml:space="preserve"> PAGEREF _Toc516855582 \h </w:instrText>
            </w:r>
            <w:r w:rsidR="00C73385">
              <w:rPr>
                <w:webHidden/>
              </w:rPr>
            </w:r>
            <w:r w:rsidR="00C73385">
              <w:rPr>
                <w:webHidden/>
              </w:rPr>
              <w:fldChar w:fldCharType="separate"/>
            </w:r>
            <w:r w:rsidR="00C73385">
              <w:rPr>
                <w:webHidden/>
              </w:rPr>
              <w:t>7</w:t>
            </w:r>
            <w:r w:rsidR="00C73385">
              <w:rPr>
                <w:webHidden/>
              </w:rPr>
              <w:fldChar w:fldCharType="end"/>
            </w:r>
          </w:hyperlink>
        </w:p>
        <w:p w:rsidR="00C73385" w:rsidRDefault="00EC68DA" w14:paraId="160040FE" w14:textId="2F5C1764">
          <w:pPr>
            <w:pStyle w:val="TOC2"/>
            <w:rPr>
              <w:rFonts w:asciiTheme="minorHAnsi" w:hAnsiTheme="minorHAnsi" w:cstheme="minorBidi"/>
              <w:color w:val="auto"/>
              <w:sz w:val="24"/>
              <w:szCs w:val="24"/>
              <w:lang w:val="en-IN"/>
            </w:rPr>
          </w:pPr>
          <w:hyperlink w:history="1" w:anchor="_Toc516855583">
            <w:r w:rsidRPr="003D207B" w:rsidR="00C73385">
              <w:rPr>
                <w:rStyle w:val="Hyperlink"/>
              </w:rPr>
              <w:t>Implementation approach</w:t>
            </w:r>
            <w:r w:rsidR="00C73385">
              <w:rPr>
                <w:webHidden/>
              </w:rPr>
              <w:tab/>
            </w:r>
            <w:r w:rsidR="00C73385">
              <w:rPr>
                <w:webHidden/>
              </w:rPr>
              <w:fldChar w:fldCharType="begin"/>
            </w:r>
            <w:r w:rsidR="00C73385">
              <w:rPr>
                <w:webHidden/>
              </w:rPr>
              <w:instrText xml:space="preserve"> PAGEREF _Toc516855583 \h </w:instrText>
            </w:r>
            <w:r w:rsidR="00C73385">
              <w:rPr>
                <w:webHidden/>
              </w:rPr>
            </w:r>
            <w:r w:rsidR="00C73385">
              <w:rPr>
                <w:webHidden/>
              </w:rPr>
              <w:fldChar w:fldCharType="separate"/>
            </w:r>
            <w:r w:rsidR="00C73385">
              <w:rPr>
                <w:webHidden/>
              </w:rPr>
              <w:t>7</w:t>
            </w:r>
            <w:r w:rsidR="00C73385">
              <w:rPr>
                <w:webHidden/>
              </w:rPr>
              <w:fldChar w:fldCharType="end"/>
            </w:r>
          </w:hyperlink>
        </w:p>
        <w:p w:rsidR="00C73385" w:rsidRDefault="00EC68DA" w14:paraId="22CA16A2" w14:textId="748618FF">
          <w:pPr>
            <w:pStyle w:val="TOC1"/>
            <w:tabs>
              <w:tab w:val="right" w:leader="dot" w:pos="10149"/>
            </w:tabs>
            <w:rPr>
              <w:rFonts w:asciiTheme="minorHAnsi" w:hAnsiTheme="minorHAnsi" w:cstheme="minorBidi"/>
              <w:noProof/>
              <w:color w:val="auto"/>
              <w:szCs w:val="24"/>
              <w:lang w:val="en-IN"/>
            </w:rPr>
          </w:pPr>
          <w:hyperlink w:history="1" w:anchor="_Toc516855584">
            <w:r w:rsidRPr="003D207B" w:rsidR="00C73385">
              <w:rPr>
                <w:rStyle w:val="Hyperlink"/>
                <w:noProof/>
              </w:rPr>
              <w:t>Kubernetes Cluster Setup</w:t>
            </w:r>
            <w:r w:rsidR="00C73385">
              <w:rPr>
                <w:noProof/>
                <w:webHidden/>
              </w:rPr>
              <w:tab/>
            </w:r>
            <w:r w:rsidR="00C73385">
              <w:rPr>
                <w:noProof/>
                <w:webHidden/>
              </w:rPr>
              <w:fldChar w:fldCharType="begin"/>
            </w:r>
            <w:r w:rsidR="00C73385">
              <w:rPr>
                <w:noProof/>
                <w:webHidden/>
              </w:rPr>
              <w:instrText xml:space="preserve"> PAGEREF _Toc516855584 \h </w:instrText>
            </w:r>
            <w:r w:rsidR="00C73385">
              <w:rPr>
                <w:noProof/>
                <w:webHidden/>
              </w:rPr>
            </w:r>
            <w:r w:rsidR="00C73385">
              <w:rPr>
                <w:noProof/>
                <w:webHidden/>
              </w:rPr>
              <w:fldChar w:fldCharType="separate"/>
            </w:r>
            <w:r w:rsidR="00C73385">
              <w:rPr>
                <w:noProof/>
                <w:webHidden/>
              </w:rPr>
              <w:t>7</w:t>
            </w:r>
            <w:r w:rsidR="00C73385">
              <w:rPr>
                <w:noProof/>
                <w:webHidden/>
              </w:rPr>
              <w:fldChar w:fldCharType="end"/>
            </w:r>
          </w:hyperlink>
        </w:p>
        <w:p w:rsidR="00C73385" w:rsidRDefault="00EC68DA" w14:paraId="3DD30DD5" w14:textId="553BAA05">
          <w:pPr>
            <w:pStyle w:val="TOC2"/>
            <w:rPr>
              <w:rFonts w:asciiTheme="minorHAnsi" w:hAnsiTheme="minorHAnsi" w:cstheme="minorBidi"/>
              <w:color w:val="auto"/>
              <w:sz w:val="24"/>
              <w:szCs w:val="24"/>
              <w:lang w:val="en-IN"/>
            </w:rPr>
          </w:pPr>
          <w:hyperlink w:history="1" w:anchor="_Toc516855585">
            <w:r w:rsidRPr="003D207B" w:rsidR="00C73385">
              <w:rPr>
                <w:rStyle w:val="Hyperlink"/>
              </w:rPr>
              <w:t>Kubeadm – Pre-requisites</w:t>
            </w:r>
            <w:r w:rsidR="00C73385">
              <w:rPr>
                <w:webHidden/>
              </w:rPr>
              <w:tab/>
            </w:r>
            <w:r w:rsidR="00C73385">
              <w:rPr>
                <w:webHidden/>
              </w:rPr>
              <w:fldChar w:fldCharType="begin"/>
            </w:r>
            <w:r w:rsidR="00C73385">
              <w:rPr>
                <w:webHidden/>
              </w:rPr>
              <w:instrText xml:space="preserve"> PAGEREF _Toc516855585 \h </w:instrText>
            </w:r>
            <w:r w:rsidR="00C73385">
              <w:rPr>
                <w:webHidden/>
              </w:rPr>
            </w:r>
            <w:r w:rsidR="00C73385">
              <w:rPr>
                <w:webHidden/>
              </w:rPr>
              <w:fldChar w:fldCharType="separate"/>
            </w:r>
            <w:r w:rsidR="00C73385">
              <w:rPr>
                <w:webHidden/>
              </w:rPr>
              <w:t>7</w:t>
            </w:r>
            <w:r w:rsidR="00C73385">
              <w:rPr>
                <w:webHidden/>
              </w:rPr>
              <w:fldChar w:fldCharType="end"/>
            </w:r>
          </w:hyperlink>
        </w:p>
        <w:p w:rsidR="00C73385" w:rsidRDefault="00EC68DA" w14:paraId="64C67B12" w14:textId="007FBB5A">
          <w:pPr>
            <w:pStyle w:val="TOC3"/>
            <w:tabs>
              <w:tab w:val="right" w:leader="dot" w:pos="10149"/>
            </w:tabs>
            <w:rPr>
              <w:rFonts w:asciiTheme="minorHAnsi" w:hAnsiTheme="minorHAnsi" w:cstheme="minorBidi"/>
              <w:noProof/>
              <w:color w:val="auto"/>
              <w:sz w:val="24"/>
              <w:szCs w:val="24"/>
              <w:lang w:val="en-IN"/>
            </w:rPr>
          </w:pPr>
          <w:hyperlink w:history="1" w:anchor="_Toc516855586">
            <w:r w:rsidRPr="003D207B" w:rsidR="00C73385">
              <w:rPr>
                <w:rStyle w:val="Hyperlink"/>
                <w:noProof/>
              </w:rPr>
              <w:t>Firewall should be disabled, or certain ports should be open</w:t>
            </w:r>
            <w:r w:rsidR="00C73385">
              <w:rPr>
                <w:noProof/>
                <w:webHidden/>
              </w:rPr>
              <w:tab/>
            </w:r>
            <w:r w:rsidR="00C73385">
              <w:rPr>
                <w:noProof/>
                <w:webHidden/>
              </w:rPr>
              <w:fldChar w:fldCharType="begin"/>
            </w:r>
            <w:r w:rsidR="00C73385">
              <w:rPr>
                <w:noProof/>
                <w:webHidden/>
              </w:rPr>
              <w:instrText xml:space="preserve"> PAGEREF _Toc516855586 \h </w:instrText>
            </w:r>
            <w:r w:rsidR="00C73385">
              <w:rPr>
                <w:noProof/>
                <w:webHidden/>
              </w:rPr>
            </w:r>
            <w:r w:rsidR="00C73385">
              <w:rPr>
                <w:noProof/>
                <w:webHidden/>
              </w:rPr>
              <w:fldChar w:fldCharType="separate"/>
            </w:r>
            <w:r w:rsidR="00C73385">
              <w:rPr>
                <w:noProof/>
                <w:webHidden/>
              </w:rPr>
              <w:t>7</w:t>
            </w:r>
            <w:r w:rsidR="00C73385">
              <w:rPr>
                <w:noProof/>
                <w:webHidden/>
              </w:rPr>
              <w:fldChar w:fldCharType="end"/>
            </w:r>
          </w:hyperlink>
        </w:p>
        <w:p w:rsidR="00C73385" w:rsidRDefault="00EC68DA" w14:paraId="2D6C4173" w14:textId="53F19A53">
          <w:pPr>
            <w:pStyle w:val="TOC3"/>
            <w:tabs>
              <w:tab w:val="right" w:leader="dot" w:pos="10149"/>
            </w:tabs>
            <w:rPr>
              <w:rFonts w:asciiTheme="minorHAnsi" w:hAnsiTheme="minorHAnsi" w:cstheme="minorBidi"/>
              <w:noProof/>
              <w:color w:val="auto"/>
              <w:sz w:val="24"/>
              <w:szCs w:val="24"/>
              <w:lang w:val="en-IN"/>
            </w:rPr>
          </w:pPr>
          <w:hyperlink w:history="1" w:anchor="_Toc516855587">
            <w:r w:rsidRPr="003D207B" w:rsidR="00C73385">
              <w:rPr>
                <w:rStyle w:val="Hyperlink"/>
                <w:noProof/>
              </w:rPr>
              <w:t>Swap disabled on the master and worker nodes</w:t>
            </w:r>
            <w:r w:rsidR="00C73385">
              <w:rPr>
                <w:noProof/>
                <w:webHidden/>
              </w:rPr>
              <w:tab/>
            </w:r>
            <w:r w:rsidR="00C73385">
              <w:rPr>
                <w:noProof/>
                <w:webHidden/>
              </w:rPr>
              <w:fldChar w:fldCharType="begin"/>
            </w:r>
            <w:r w:rsidR="00C73385">
              <w:rPr>
                <w:noProof/>
                <w:webHidden/>
              </w:rPr>
              <w:instrText xml:space="preserve"> PAGEREF _Toc516855587 \h </w:instrText>
            </w:r>
            <w:r w:rsidR="00C73385">
              <w:rPr>
                <w:noProof/>
                <w:webHidden/>
              </w:rPr>
            </w:r>
            <w:r w:rsidR="00C73385">
              <w:rPr>
                <w:noProof/>
                <w:webHidden/>
              </w:rPr>
              <w:fldChar w:fldCharType="separate"/>
            </w:r>
            <w:r w:rsidR="00C73385">
              <w:rPr>
                <w:noProof/>
                <w:webHidden/>
              </w:rPr>
              <w:t>8</w:t>
            </w:r>
            <w:r w:rsidR="00C73385">
              <w:rPr>
                <w:noProof/>
                <w:webHidden/>
              </w:rPr>
              <w:fldChar w:fldCharType="end"/>
            </w:r>
          </w:hyperlink>
        </w:p>
        <w:p w:rsidR="00C73385" w:rsidRDefault="00EC68DA" w14:paraId="2D179F70" w14:textId="7DE152A2">
          <w:pPr>
            <w:pStyle w:val="TOC3"/>
            <w:tabs>
              <w:tab w:val="right" w:leader="dot" w:pos="10149"/>
            </w:tabs>
            <w:rPr>
              <w:rFonts w:asciiTheme="minorHAnsi" w:hAnsiTheme="minorHAnsi" w:cstheme="minorBidi"/>
              <w:noProof/>
              <w:color w:val="auto"/>
              <w:sz w:val="24"/>
              <w:szCs w:val="24"/>
              <w:lang w:val="en-IN"/>
            </w:rPr>
          </w:pPr>
          <w:hyperlink w:history="1" w:anchor="_Toc516855588">
            <w:r w:rsidRPr="003D207B" w:rsidR="00C73385">
              <w:rPr>
                <w:rStyle w:val="Hyperlink"/>
                <w:noProof/>
              </w:rPr>
              <w:t>Install Docker 17.03+</w:t>
            </w:r>
            <w:r w:rsidR="00C73385">
              <w:rPr>
                <w:noProof/>
                <w:webHidden/>
              </w:rPr>
              <w:tab/>
            </w:r>
            <w:r w:rsidR="00C73385">
              <w:rPr>
                <w:noProof/>
                <w:webHidden/>
              </w:rPr>
              <w:fldChar w:fldCharType="begin"/>
            </w:r>
            <w:r w:rsidR="00C73385">
              <w:rPr>
                <w:noProof/>
                <w:webHidden/>
              </w:rPr>
              <w:instrText xml:space="preserve"> PAGEREF _Toc516855588 \h </w:instrText>
            </w:r>
            <w:r w:rsidR="00C73385">
              <w:rPr>
                <w:noProof/>
                <w:webHidden/>
              </w:rPr>
            </w:r>
            <w:r w:rsidR="00C73385">
              <w:rPr>
                <w:noProof/>
                <w:webHidden/>
              </w:rPr>
              <w:fldChar w:fldCharType="separate"/>
            </w:r>
            <w:r w:rsidR="00C73385">
              <w:rPr>
                <w:noProof/>
                <w:webHidden/>
              </w:rPr>
              <w:t>8</w:t>
            </w:r>
            <w:r w:rsidR="00C73385">
              <w:rPr>
                <w:noProof/>
                <w:webHidden/>
              </w:rPr>
              <w:fldChar w:fldCharType="end"/>
            </w:r>
          </w:hyperlink>
        </w:p>
        <w:p w:rsidR="00C73385" w:rsidRDefault="00EC68DA" w14:paraId="7E4C4A2D" w14:textId="6A048CBF">
          <w:pPr>
            <w:pStyle w:val="TOC3"/>
            <w:tabs>
              <w:tab w:val="right" w:leader="dot" w:pos="10149"/>
            </w:tabs>
            <w:rPr>
              <w:rFonts w:asciiTheme="minorHAnsi" w:hAnsiTheme="minorHAnsi" w:cstheme="minorBidi"/>
              <w:noProof/>
              <w:color w:val="auto"/>
              <w:sz w:val="24"/>
              <w:szCs w:val="24"/>
              <w:lang w:val="en-IN"/>
            </w:rPr>
          </w:pPr>
          <w:hyperlink w:history="1" w:anchor="_Toc516855589">
            <w:r w:rsidRPr="003D207B" w:rsidR="00C73385">
              <w:rPr>
                <w:rStyle w:val="Hyperlink"/>
                <w:noProof/>
              </w:rPr>
              <w:t>Install Kubeadm, kubelet and kubectl</w:t>
            </w:r>
            <w:r w:rsidR="00C73385">
              <w:rPr>
                <w:noProof/>
                <w:webHidden/>
              </w:rPr>
              <w:tab/>
            </w:r>
            <w:r w:rsidR="00C73385">
              <w:rPr>
                <w:noProof/>
                <w:webHidden/>
              </w:rPr>
              <w:fldChar w:fldCharType="begin"/>
            </w:r>
            <w:r w:rsidR="00C73385">
              <w:rPr>
                <w:noProof/>
                <w:webHidden/>
              </w:rPr>
              <w:instrText xml:space="preserve"> PAGEREF _Toc516855589 \h </w:instrText>
            </w:r>
            <w:r w:rsidR="00C73385">
              <w:rPr>
                <w:noProof/>
                <w:webHidden/>
              </w:rPr>
            </w:r>
            <w:r w:rsidR="00C73385">
              <w:rPr>
                <w:noProof/>
                <w:webHidden/>
              </w:rPr>
              <w:fldChar w:fldCharType="separate"/>
            </w:r>
            <w:r w:rsidR="00C73385">
              <w:rPr>
                <w:noProof/>
                <w:webHidden/>
              </w:rPr>
              <w:t>9</w:t>
            </w:r>
            <w:r w:rsidR="00C73385">
              <w:rPr>
                <w:noProof/>
                <w:webHidden/>
              </w:rPr>
              <w:fldChar w:fldCharType="end"/>
            </w:r>
          </w:hyperlink>
        </w:p>
        <w:p w:rsidR="00C73385" w:rsidRDefault="00EC68DA" w14:paraId="4FC68CEB" w14:textId="4C101A20">
          <w:pPr>
            <w:pStyle w:val="TOC3"/>
            <w:tabs>
              <w:tab w:val="right" w:leader="dot" w:pos="10149"/>
            </w:tabs>
            <w:rPr>
              <w:rFonts w:asciiTheme="minorHAnsi" w:hAnsiTheme="minorHAnsi" w:cstheme="minorBidi"/>
              <w:noProof/>
              <w:color w:val="auto"/>
              <w:sz w:val="24"/>
              <w:szCs w:val="24"/>
              <w:lang w:val="en-IN"/>
            </w:rPr>
          </w:pPr>
          <w:hyperlink w:history="1" w:anchor="_Toc516855590">
            <w:r w:rsidRPr="003D207B" w:rsidR="00C73385">
              <w:rPr>
                <w:rStyle w:val="Hyperlink"/>
                <w:noProof/>
              </w:rPr>
              <w:t>Configure cgroup driver</w:t>
            </w:r>
            <w:r w:rsidR="00C73385">
              <w:rPr>
                <w:noProof/>
                <w:webHidden/>
              </w:rPr>
              <w:tab/>
            </w:r>
            <w:r w:rsidR="00C73385">
              <w:rPr>
                <w:noProof/>
                <w:webHidden/>
              </w:rPr>
              <w:fldChar w:fldCharType="begin"/>
            </w:r>
            <w:r w:rsidR="00C73385">
              <w:rPr>
                <w:noProof/>
                <w:webHidden/>
              </w:rPr>
              <w:instrText xml:space="preserve"> PAGEREF _Toc516855590 \h </w:instrText>
            </w:r>
            <w:r w:rsidR="00C73385">
              <w:rPr>
                <w:noProof/>
                <w:webHidden/>
              </w:rPr>
            </w:r>
            <w:r w:rsidR="00C73385">
              <w:rPr>
                <w:noProof/>
                <w:webHidden/>
              </w:rPr>
              <w:fldChar w:fldCharType="separate"/>
            </w:r>
            <w:r w:rsidR="00C73385">
              <w:rPr>
                <w:noProof/>
                <w:webHidden/>
              </w:rPr>
              <w:t>9</w:t>
            </w:r>
            <w:r w:rsidR="00C73385">
              <w:rPr>
                <w:noProof/>
                <w:webHidden/>
              </w:rPr>
              <w:fldChar w:fldCharType="end"/>
            </w:r>
          </w:hyperlink>
        </w:p>
        <w:p w:rsidR="00C73385" w:rsidRDefault="00EC68DA" w14:paraId="0F18F4DB" w14:textId="2697E96F">
          <w:pPr>
            <w:pStyle w:val="TOC2"/>
            <w:rPr>
              <w:rFonts w:asciiTheme="minorHAnsi" w:hAnsiTheme="minorHAnsi" w:cstheme="minorBidi"/>
              <w:color w:val="auto"/>
              <w:sz w:val="24"/>
              <w:szCs w:val="24"/>
              <w:lang w:val="en-IN"/>
            </w:rPr>
          </w:pPr>
          <w:hyperlink w:history="1" w:anchor="_Toc516855591">
            <w:r w:rsidRPr="003D207B" w:rsidR="00C73385">
              <w:rPr>
                <w:rStyle w:val="Hyperlink"/>
              </w:rPr>
              <w:t>Master Setup</w:t>
            </w:r>
            <w:r w:rsidR="00C73385">
              <w:rPr>
                <w:webHidden/>
              </w:rPr>
              <w:tab/>
            </w:r>
            <w:r w:rsidR="00C73385">
              <w:rPr>
                <w:webHidden/>
              </w:rPr>
              <w:fldChar w:fldCharType="begin"/>
            </w:r>
            <w:r w:rsidR="00C73385">
              <w:rPr>
                <w:webHidden/>
              </w:rPr>
              <w:instrText xml:space="preserve"> PAGEREF _Toc516855591 \h </w:instrText>
            </w:r>
            <w:r w:rsidR="00C73385">
              <w:rPr>
                <w:webHidden/>
              </w:rPr>
            </w:r>
            <w:r w:rsidR="00C73385">
              <w:rPr>
                <w:webHidden/>
              </w:rPr>
              <w:fldChar w:fldCharType="separate"/>
            </w:r>
            <w:r w:rsidR="00C73385">
              <w:rPr>
                <w:webHidden/>
              </w:rPr>
              <w:t>10</w:t>
            </w:r>
            <w:r w:rsidR="00C73385">
              <w:rPr>
                <w:webHidden/>
              </w:rPr>
              <w:fldChar w:fldCharType="end"/>
            </w:r>
          </w:hyperlink>
        </w:p>
        <w:p w:rsidR="00C73385" w:rsidRDefault="00EC68DA" w14:paraId="4B763519" w14:textId="4914AC48">
          <w:pPr>
            <w:pStyle w:val="TOC2"/>
            <w:rPr>
              <w:rFonts w:asciiTheme="minorHAnsi" w:hAnsiTheme="minorHAnsi" w:cstheme="minorBidi"/>
              <w:color w:val="auto"/>
              <w:sz w:val="24"/>
              <w:szCs w:val="24"/>
              <w:lang w:val="en-IN"/>
            </w:rPr>
          </w:pPr>
          <w:hyperlink w:history="1" w:anchor="_Toc516855592">
            <w:r w:rsidRPr="003D207B" w:rsidR="00C73385">
              <w:rPr>
                <w:rStyle w:val="Hyperlink"/>
              </w:rPr>
              <w:t>Nodes Setup</w:t>
            </w:r>
            <w:r w:rsidR="00C73385">
              <w:rPr>
                <w:webHidden/>
              </w:rPr>
              <w:tab/>
            </w:r>
            <w:r w:rsidR="00C73385">
              <w:rPr>
                <w:webHidden/>
              </w:rPr>
              <w:fldChar w:fldCharType="begin"/>
            </w:r>
            <w:r w:rsidR="00C73385">
              <w:rPr>
                <w:webHidden/>
              </w:rPr>
              <w:instrText xml:space="preserve"> PAGEREF _Toc516855592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10DFDB20" w14:textId="0768AE6A">
          <w:pPr>
            <w:pStyle w:val="TOC1"/>
            <w:tabs>
              <w:tab w:val="right" w:leader="dot" w:pos="10149"/>
            </w:tabs>
            <w:rPr>
              <w:rFonts w:asciiTheme="minorHAnsi" w:hAnsiTheme="minorHAnsi" w:cstheme="minorBidi"/>
              <w:noProof/>
              <w:color w:val="auto"/>
              <w:szCs w:val="24"/>
              <w:lang w:val="en-IN"/>
            </w:rPr>
          </w:pPr>
          <w:hyperlink w:history="1" w:anchor="_Toc516855593">
            <w:r w:rsidRPr="003D207B" w:rsidR="00C73385">
              <w:rPr>
                <w:rStyle w:val="Hyperlink"/>
                <w:noProof/>
              </w:rPr>
              <w:t>Kubernetes - Configuration</w:t>
            </w:r>
            <w:r w:rsidR="00C73385">
              <w:rPr>
                <w:noProof/>
                <w:webHidden/>
              </w:rPr>
              <w:tab/>
            </w:r>
            <w:r w:rsidR="00C73385">
              <w:rPr>
                <w:noProof/>
                <w:webHidden/>
              </w:rPr>
              <w:fldChar w:fldCharType="begin"/>
            </w:r>
            <w:r w:rsidR="00C73385">
              <w:rPr>
                <w:noProof/>
                <w:webHidden/>
              </w:rPr>
              <w:instrText xml:space="preserve"> PAGEREF _Toc516855593 \h </w:instrText>
            </w:r>
            <w:r w:rsidR="00C73385">
              <w:rPr>
                <w:noProof/>
                <w:webHidden/>
              </w:rPr>
            </w:r>
            <w:r w:rsidR="00C73385">
              <w:rPr>
                <w:noProof/>
                <w:webHidden/>
              </w:rPr>
              <w:fldChar w:fldCharType="separate"/>
            </w:r>
            <w:r w:rsidR="00C73385">
              <w:rPr>
                <w:noProof/>
                <w:webHidden/>
              </w:rPr>
              <w:t>11</w:t>
            </w:r>
            <w:r w:rsidR="00C73385">
              <w:rPr>
                <w:noProof/>
                <w:webHidden/>
              </w:rPr>
              <w:fldChar w:fldCharType="end"/>
            </w:r>
          </w:hyperlink>
        </w:p>
        <w:p w:rsidR="00C73385" w:rsidRDefault="00EC68DA" w14:paraId="76E60255" w14:textId="1444EEE7">
          <w:pPr>
            <w:pStyle w:val="TOC2"/>
            <w:rPr>
              <w:rFonts w:asciiTheme="minorHAnsi" w:hAnsiTheme="minorHAnsi" w:cstheme="minorBidi"/>
              <w:color w:val="auto"/>
              <w:sz w:val="24"/>
              <w:szCs w:val="24"/>
              <w:lang w:val="en-IN"/>
            </w:rPr>
          </w:pPr>
          <w:hyperlink w:history="1" w:anchor="_Toc516855594">
            <w:r w:rsidRPr="003D207B" w:rsidR="00C73385">
              <w:rPr>
                <w:rStyle w:val="Hyperlink"/>
              </w:rPr>
              <w:t>Web Dashboard</w:t>
            </w:r>
            <w:r w:rsidR="00C73385">
              <w:rPr>
                <w:webHidden/>
              </w:rPr>
              <w:tab/>
            </w:r>
            <w:r w:rsidR="00C73385">
              <w:rPr>
                <w:webHidden/>
              </w:rPr>
              <w:fldChar w:fldCharType="begin"/>
            </w:r>
            <w:r w:rsidR="00C73385">
              <w:rPr>
                <w:webHidden/>
              </w:rPr>
              <w:instrText xml:space="preserve"> PAGEREF _Toc516855594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70F4816B" w14:textId="3DBBF07E">
          <w:pPr>
            <w:pStyle w:val="TOC2"/>
            <w:rPr>
              <w:rFonts w:asciiTheme="minorHAnsi" w:hAnsiTheme="minorHAnsi" w:cstheme="minorBidi"/>
              <w:color w:val="auto"/>
              <w:sz w:val="24"/>
              <w:szCs w:val="24"/>
              <w:lang w:val="en-IN"/>
            </w:rPr>
          </w:pPr>
          <w:hyperlink w:history="1" w:anchor="_Toc516855595">
            <w:r w:rsidRPr="003D207B" w:rsidR="00C73385">
              <w:rPr>
                <w:rStyle w:val="Hyperlink"/>
              </w:rPr>
              <w:t>Service Account / Access setup</w:t>
            </w:r>
            <w:r w:rsidR="00C73385">
              <w:rPr>
                <w:webHidden/>
              </w:rPr>
              <w:tab/>
            </w:r>
            <w:r w:rsidR="00C73385">
              <w:rPr>
                <w:webHidden/>
              </w:rPr>
              <w:fldChar w:fldCharType="begin"/>
            </w:r>
            <w:r w:rsidR="00C73385">
              <w:rPr>
                <w:webHidden/>
              </w:rPr>
              <w:instrText xml:space="preserve"> PAGEREF _Toc516855595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6F15E087" w14:textId="7C502B23">
          <w:pPr>
            <w:pStyle w:val="TOC2"/>
            <w:rPr>
              <w:rFonts w:asciiTheme="minorHAnsi" w:hAnsiTheme="minorHAnsi" w:cstheme="minorBidi"/>
              <w:color w:val="auto"/>
              <w:sz w:val="24"/>
              <w:szCs w:val="24"/>
              <w:lang w:val="en-IN"/>
            </w:rPr>
          </w:pPr>
          <w:hyperlink w:history="1" w:anchor="_Toc516855596">
            <w:r w:rsidRPr="003D207B" w:rsidR="00C73385">
              <w:rPr>
                <w:rStyle w:val="Hyperlink"/>
              </w:rPr>
              <w:t>Flashblade Driver</w:t>
            </w:r>
            <w:r w:rsidR="00C73385">
              <w:rPr>
                <w:webHidden/>
              </w:rPr>
              <w:tab/>
            </w:r>
            <w:r w:rsidR="00C73385">
              <w:rPr>
                <w:webHidden/>
              </w:rPr>
              <w:fldChar w:fldCharType="begin"/>
            </w:r>
            <w:r w:rsidR="00C73385">
              <w:rPr>
                <w:webHidden/>
              </w:rPr>
              <w:instrText xml:space="preserve"> PAGEREF _Toc516855596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35538238" w14:textId="24F4C2F1">
          <w:pPr>
            <w:pStyle w:val="TOC2"/>
            <w:rPr>
              <w:rFonts w:asciiTheme="minorHAnsi" w:hAnsiTheme="minorHAnsi" w:cstheme="minorBidi"/>
              <w:color w:val="auto"/>
              <w:sz w:val="24"/>
              <w:szCs w:val="24"/>
              <w:lang w:val="en-IN"/>
            </w:rPr>
          </w:pPr>
          <w:hyperlink w:history="1" w:anchor="_Toc516855597">
            <w:r w:rsidRPr="003D207B" w:rsidR="00C73385">
              <w:rPr>
                <w:rStyle w:val="Hyperlink"/>
              </w:rPr>
              <w:t>Heapster</w:t>
            </w:r>
            <w:r w:rsidR="00C73385">
              <w:rPr>
                <w:webHidden/>
              </w:rPr>
              <w:tab/>
            </w:r>
            <w:r w:rsidR="00C73385">
              <w:rPr>
                <w:webHidden/>
              </w:rPr>
              <w:fldChar w:fldCharType="begin"/>
            </w:r>
            <w:r w:rsidR="00C73385">
              <w:rPr>
                <w:webHidden/>
              </w:rPr>
              <w:instrText xml:space="preserve"> PAGEREF _Toc516855597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5FB77CD4" w14:textId="358FBEE0">
          <w:pPr>
            <w:pStyle w:val="TOC2"/>
            <w:rPr>
              <w:rFonts w:asciiTheme="minorHAnsi" w:hAnsiTheme="minorHAnsi" w:cstheme="minorBidi"/>
              <w:color w:val="auto"/>
              <w:sz w:val="24"/>
              <w:szCs w:val="24"/>
              <w:lang w:val="en-IN"/>
            </w:rPr>
          </w:pPr>
          <w:hyperlink w:history="1" w:anchor="_Toc516855598">
            <w:r w:rsidRPr="003D207B" w:rsidR="00C73385">
              <w:rPr>
                <w:rStyle w:val="Hyperlink"/>
              </w:rPr>
              <w:t>Helm</w:t>
            </w:r>
            <w:r w:rsidR="00C73385">
              <w:rPr>
                <w:webHidden/>
              </w:rPr>
              <w:tab/>
            </w:r>
            <w:r w:rsidR="00C73385">
              <w:rPr>
                <w:webHidden/>
              </w:rPr>
              <w:fldChar w:fldCharType="begin"/>
            </w:r>
            <w:r w:rsidR="00C73385">
              <w:rPr>
                <w:webHidden/>
              </w:rPr>
              <w:instrText xml:space="preserve"> PAGEREF _Toc516855598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1D3CACBB" w14:textId="48F398CC">
          <w:pPr>
            <w:pStyle w:val="TOC2"/>
            <w:rPr>
              <w:rFonts w:asciiTheme="minorHAnsi" w:hAnsiTheme="minorHAnsi" w:cstheme="minorBidi"/>
              <w:color w:val="auto"/>
              <w:sz w:val="24"/>
              <w:szCs w:val="24"/>
              <w:lang w:val="en-IN"/>
            </w:rPr>
          </w:pPr>
          <w:hyperlink w:history="1" w:anchor="_Toc516855599">
            <w:r w:rsidRPr="003D207B" w:rsidR="00C73385">
              <w:rPr>
                <w:rStyle w:val="Hyperlink"/>
              </w:rPr>
              <w:t>Nginx Ingress</w:t>
            </w:r>
            <w:r w:rsidR="00C73385">
              <w:rPr>
                <w:webHidden/>
              </w:rPr>
              <w:tab/>
            </w:r>
            <w:r w:rsidR="00C73385">
              <w:rPr>
                <w:webHidden/>
              </w:rPr>
              <w:fldChar w:fldCharType="begin"/>
            </w:r>
            <w:r w:rsidR="00C73385">
              <w:rPr>
                <w:webHidden/>
              </w:rPr>
              <w:instrText xml:space="preserve"> PAGEREF _Toc516855599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3BBB41FF" w14:textId="7255DA27">
          <w:pPr>
            <w:pStyle w:val="TOC2"/>
            <w:rPr>
              <w:rFonts w:asciiTheme="minorHAnsi" w:hAnsiTheme="minorHAnsi" w:cstheme="minorBidi"/>
              <w:color w:val="auto"/>
              <w:sz w:val="24"/>
              <w:szCs w:val="24"/>
              <w:lang w:val="en-IN"/>
            </w:rPr>
          </w:pPr>
          <w:hyperlink w:history="1" w:anchor="_Toc516855600">
            <w:r w:rsidRPr="003D207B" w:rsidR="00C73385">
              <w:rPr>
                <w:rStyle w:val="Hyperlink"/>
              </w:rPr>
              <w:t>EFK</w:t>
            </w:r>
            <w:r w:rsidR="00C73385">
              <w:rPr>
                <w:webHidden/>
              </w:rPr>
              <w:tab/>
            </w:r>
            <w:r w:rsidR="00C73385">
              <w:rPr>
                <w:webHidden/>
              </w:rPr>
              <w:fldChar w:fldCharType="begin"/>
            </w:r>
            <w:r w:rsidR="00C73385">
              <w:rPr>
                <w:webHidden/>
              </w:rPr>
              <w:instrText xml:space="preserve"> PAGEREF _Toc516855600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19DFB918" w14:textId="7631CD57">
          <w:pPr>
            <w:pStyle w:val="TOC2"/>
            <w:rPr>
              <w:rFonts w:asciiTheme="minorHAnsi" w:hAnsiTheme="minorHAnsi" w:cstheme="minorBidi"/>
              <w:color w:val="auto"/>
              <w:sz w:val="24"/>
              <w:szCs w:val="24"/>
              <w:lang w:val="en-IN"/>
            </w:rPr>
          </w:pPr>
          <w:hyperlink w:history="1" w:anchor="_Toc516855601">
            <w:r w:rsidRPr="003D207B" w:rsidR="00C73385">
              <w:rPr>
                <w:rStyle w:val="Hyperlink"/>
              </w:rPr>
              <w:t>Prometheus</w:t>
            </w:r>
            <w:r w:rsidR="00C73385">
              <w:rPr>
                <w:webHidden/>
              </w:rPr>
              <w:tab/>
            </w:r>
            <w:r w:rsidR="00C73385">
              <w:rPr>
                <w:webHidden/>
              </w:rPr>
              <w:fldChar w:fldCharType="begin"/>
            </w:r>
            <w:r w:rsidR="00C73385">
              <w:rPr>
                <w:webHidden/>
              </w:rPr>
              <w:instrText xml:space="preserve"> PAGEREF _Toc516855601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36CC7EF3" w14:textId="194FDA7F">
          <w:pPr>
            <w:pStyle w:val="TOC1"/>
            <w:tabs>
              <w:tab w:val="right" w:leader="dot" w:pos="10149"/>
            </w:tabs>
            <w:rPr>
              <w:rFonts w:asciiTheme="minorHAnsi" w:hAnsiTheme="minorHAnsi" w:cstheme="minorBidi"/>
              <w:noProof/>
              <w:color w:val="auto"/>
              <w:szCs w:val="24"/>
              <w:lang w:val="en-IN"/>
            </w:rPr>
          </w:pPr>
          <w:hyperlink w:history="1" w:anchor="_Toc516855602">
            <w:r w:rsidRPr="003D207B" w:rsidR="00C73385">
              <w:rPr>
                <w:rStyle w:val="Hyperlink"/>
                <w:noProof/>
              </w:rPr>
              <w:t>CI/ CD Tools Installation</w:t>
            </w:r>
            <w:r w:rsidR="00C73385">
              <w:rPr>
                <w:noProof/>
                <w:webHidden/>
              </w:rPr>
              <w:tab/>
            </w:r>
            <w:r w:rsidR="00C73385">
              <w:rPr>
                <w:noProof/>
                <w:webHidden/>
              </w:rPr>
              <w:fldChar w:fldCharType="begin"/>
            </w:r>
            <w:r w:rsidR="00C73385">
              <w:rPr>
                <w:noProof/>
                <w:webHidden/>
              </w:rPr>
              <w:instrText xml:space="preserve"> PAGEREF _Toc516855602 \h </w:instrText>
            </w:r>
            <w:r w:rsidR="00C73385">
              <w:rPr>
                <w:noProof/>
                <w:webHidden/>
              </w:rPr>
            </w:r>
            <w:r w:rsidR="00C73385">
              <w:rPr>
                <w:noProof/>
                <w:webHidden/>
              </w:rPr>
              <w:fldChar w:fldCharType="separate"/>
            </w:r>
            <w:r w:rsidR="00C73385">
              <w:rPr>
                <w:noProof/>
                <w:webHidden/>
              </w:rPr>
              <w:t>11</w:t>
            </w:r>
            <w:r w:rsidR="00C73385">
              <w:rPr>
                <w:noProof/>
                <w:webHidden/>
              </w:rPr>
              <w:fldChar w:fldCharType="end"/>
            </w:r>
          </w:hyperlink>
        </w:p>
        <w:p w:rsidR="00C73385" w:rsidRDefault="00EC68DA" w14:paraId="5E2EF0B7" w14:textId="6F574B8F">
          <w:pPr>
            <w:pStyle w:val="TOC2"/>
            <w:rPr>
              <w:rFonts w:asciiTheme="minorHAnsi" w:hAnsiTheme="minorHAnsi" w:cstheme="minorBidi"/>
              <w:color w:val="auto"/>
              <w:sz w:val="24"/>
              <w:szCs w:val="24"/>
              <w:lang w:val="en-IN"/>
            </w:rPr>
          </w:pPr>
          <w:hyperlink w:history="1" w:anchor="_Toc516855603">
            <w:r w:rsidRPr="003D207B" w:rsidR="00C73385">
              <w:rPr>
                <w:rStyle w:val="Hyperlink"/>
              </w:rPr>
              <w:t>Namespace</w:t>
            </w:r>
            <w:r w:rsidR="00C73385">
              <w:rPr>
                <w:webHidden/>
              </w:rPr>
              <w:tab/>
            </w:r>
            <w:r w:rsidR="00C73385">
              <w:rPr>
                <w:webHidden/>
              </w:rPr>
              <w:fldChar w:fldCharType="begin"/>
            </w:r>
            <w:r w:rsidR="00C73385">
              <w:rPr>
                <w:webHidden/>
              </w:rPr>
              <w:instrText xml:space="preserve"> PAGEREF _Toc516855603 \h </w:instrText>
            </w:r>
            <w:r w:rsidR="00C73385">
              <w:rPr>
                <w:webHidden/>
              </w:rPr>
            </w:r>
            <w:r w:rsidR="00C73385">
              <w:rPr>
                <w:webHidden/>
              </w:rPr>
              <w:fldChar w:fldCharType="separate"/>
            </w:r>
            <w:r w:rsidR="00C73385">
              <w:rPr>
                <w:webHidden/>
              </w:rPr>
              <w:t>11</w:t>
            </w:r>
            <w:r w:rsidR="00C73385">
              <w:rPr>
                <w:webHidden/>
              </w:rPr>
              <w:fldChar w:fldCharType="end"/>
            </w:r>
          </w:hyperlink>
        </w:p>
        <w:p w:rsidR="00C73385" w:rsidRDefault="00EC68DA" w14:paraId="49D57E69" w14:textId="4C795F41">
          <w:pPr>
            <w:pStyle w:val="TOC2"/>
            <w:rPr>
              <w:rFonts w:asciiTheme="minorHAnsi" w:hAnsiTheme="minorHAnsi" w:cstheme="minorBidi"/>
              <w:color w:val="auto"/>
              <w:sz w:val="24"/>
              <w:szCs w:val="24"/>
              <w:lang w:val="en-IN"/>
            </w:rPr>
          </w:pPr>
          <w:hyperlink w:history="1" w:anchor="_Toc516855604">
            <w:r w:rsidRPr="003D207B" w:rsidR="00C73385">
              <w:rPr>
                <w:rStyle w:val="Hyperlink"/>
              </w:rPr>
              <w:t>Nexus Artifactory</w:t>
            </w:r>
            <w:r w:rsidR="00C73385">
              <w:rPr>
                <w:webHidden/>
              </w:rPr>
              <w:tab/>
            </w:r>
            <w:r w:rsidR="00C73385">
              <w:rPr>
                <w:webHidden/>
              </w:rPr>
              <w:fldChar w:fldCharType="begin"/>
            </w:r>
            <w:r w:rsidR="00C73385">
              <w:rPr>
                <w:webHidden/>
              </w:rPr>
              <w:instrText xml:space="preserve"> PAGEREF _Toc516855604 \h </w:instrText>
            </w:r>
            <w:r w:rsidR="00C73385">
              <w:rPr>
                <w:webHidden/>
              </w:rPr>
            </w:r>
            <w:r w:rsidR="00C73385">
              <w:rPr>
                <w:webHidden/>
              </w:rPr>
              <w:fldChar w:fldCharType="separate"/>
            </w:r>
            <w:r w:rsidR="00C73385">
              <w:rPr>
                <w:webHidden/>
              </w:rPr>
              <w:t>12</w:t>
            </w:r>
            <w:r w:rsidR="00C73385">
              <w:rPr>
                <w:webHidden/>
              </w:rPr>
              <w:fldChar w:fldCharType="end"/>
            </w:r>
          </w:hyperlink>
        </w:p>
        <w:p w:rsidR="00C73385" w:rsidRDefault="00EC68DA" w14:paraId="1E5F6B7F" w14:textId="63F76AC5">
          <w:pPr>
            <w:pStyle w:val="TOC3"/>
            <w:tabs>
              <w:tab w:val="left" w:pos="960"/>
              <w:tab w:val="right" w:leader="dot" w:pos="10149"/>
            </w:tabs>
            <w:rPr>
              <w:rFonts w:asciiTheme="minorHAnsi" w:hAnsiTheme="minorHAnsi" w:cstheme="minorBidi"/>
              <w:noProof/>
              <w:color w:val="auto"/>
              <w:sz w:val="24"/>
              <w:szCs w:val="24"/>
              <w:lang w:val="en-IN"/>
            </w:rPr>
          </w:pPr>
          <w:hyperlink w:history="1" w:anchor="_Toc516855605">
            <w:r w:rsidRPr="003D207B" w:rsidR="00C73385">
              <w:rPr>
                <w:rStyle w:val="Hyperlink"/>
                <w:rFonts w:ascii="Symbol" w:hAnsi="Symbol"/>
                <w:noProof/>
              </w:rPr>
              <w:t></w:t>
            </w:r>
            <w:r w:rsidR="00C73385">
              <w:rPr>
                <w:rFonts w:asciiTheme="minorHAnsi" w:hAnsiTheme="minorHAnsi" w:cstheme="minorBidi"/>
                <w:noProof/>
                <w:color w:val="auto"/>
                <w:sz w:val="24"/>
                <w:szCs w:val="24"/>
                <w:lang w:val="en-IN"/>
              </w:rPr>
              <w:tab/>
            </w:r>
            <w:r w:rsidRPr="003D207B" w:rsidR="00C73385">
              <w:rPr>
                <w:rStyle w:val="Hyperlink"/>
                <w:rFonts w:ascii="Proxima Nova Regular,MyriadPro-" w:hAnsi="Proxima Nova Regular,MyriadPro-" w:eastAsia="Proxima Nova Regular,MyriadPro-" w:cs="Proxima Nova Regular,MyriadPro-"/>
                <w:noProof/>
              </w:rPr>
              <w:t>Upload Build Artifacts</w:t>
            </w:r>
            <w:r w:rsidR="00C73385">
              <w:rPr>
                <w:noProof/>
                <w:webHidden/>
              </w:rPr>
              <w:tab/>
            </w:r>
            <w:r w:rsidR="00C73385">
              <w:rPr>
                <w:noProof/>
                <w:webHidden/>
              </w:rPr>
              <w:fldChar w:fldCharType="begin"/>
            </w:r>
            <w:r w:rsidR="00C73385">
              <w:rPr>
                <w:noProof/>
                <w:webHidden/>
              </w:rPr>
              <w:instrText xml:space="preserve"> PAGEREF _Toc516855605 \h </w:instrText>
            </w:r>
            <w:r w:rsidR="00C73385">
              <w:rPr>
                <w:noProof/>
                <w:webHidden/>
              </w:rPr>
            </w:r>
            <w:r w:rsidR="00C73385">
              <w:rPr>
                <w:noProof/>
                <w:webHidden/>
              </w:rPr>
              <w:fldChar w:fldCharType="separate"/>
            </w:r>
            <w:r w:rsidR="00C73385">
              <w:rPr>
                <w:noProof/>
                <w:webHidden/>
              </w:rPr>
              <w:t>12</w:t>
            </w:r>
            <w:r w:rsidR="00C73385">
              <w:rPr>
                <w:noProof/>
                <w:webHidden/>
              </w:rPr>
              <w:fldChar w:fldCharType="end"/>
            </w:r>
          </w:hyperlink>
        </w:p>
        <w:p w:rsidR="00C73385" w:rsidRDefault="00EC68DA" w14:paraId="4DABA973" w14:textId="5DDFF74B">
          <w:pPr>
            <w:pStyle w:val="TOC3"/>
            <w:tabs>
              <w:tab w:val="left" w:pos="960"/>
              <w:tab w:val="right" w:leader="dot" w:pos="10149"/>
            </w:tabs>
            <w:rPr>
              <w:rFonts w:asciiTheme="minorHAnsi" w:hAnsiTheme="minorHAnsi" w:cstheme="minorBidi"/>
              <w:noProof/>
              <w:color w:val="auto"/>
              <w:sz w:val="24"/>
              <w:szCs w:val="24"/>
              <w:lang w:val="en-IN"/>
            </w:rPr>
          </w:pPr>
          <w:hyperlink w:history="1" w:anchor="_Toc516855606">
            <w:r w:rsidRPr="003D207B" w:rsidR="00C73385">
              <w:rPr>
                <w:rStyle w:val="Hyperlink"/>
                <w:rFonts w:ascii="Symbol" w:hAnsi="Symbol"/>
                <w:noProof/>
              </w:rPr>
              <w:t></w:t>
            </w:r>
            <w:r w:rsidR="00C73385">
              <w:rPr>
                <w:rFonts w:asciiTheme="minorHAnsi" w:hAnsiTheme="minorHAnsi" w:cstheme="minorBidi"/>
                <w:noProof/>
                <w:color w:val="auto"/>
                <w:sz w:val="24"/>
                <w:szCs w:val="24"/>
                <w:lang w:val="en-IN"/>
              </w:rPr>
              <w:tab/>
            </w:r>
            <w:r w:rsidRPr="003D207B" w:rsidR="00C73385">
              <w:rPr>
                <w:rStyle w:val="Hyperlink"/>
                <w:rFonts w:ascii="Proxima Nova Regular,MyriadPro-" w:hAnsi="Proxima Nova Regular,MyriadPro-" w:eastAsia="Proxima Nova Regular,MyriadPro-" w:cs="Proxima Nova Regular,MyriadPro-"/>
                <w:noProof/>
              </w:rPr>
              <w:t>Push Docker Images</w:t>
            </w:r>
            <w:r w:rsidR="00C73385">
              <w:rPr>
                <w:noProof/>
                <w:webHidden/>
              </w:rPr>
              <w:tab/>
            </w:r>
            <w:r w:rsidR="00C73385">
              <w:rPr>
                <w:noProof/>
                <w:webHidden/>
              </w:rPr>
              <w:fldChar w:fldCharType="begin"/>
            </w:r>
            <w:r w:rsidR="00C73385">
              <w:rPr>
                <w:noProof/>
                <w:webHidden/>
              </w:rPr>
              <w:instrText xml:space="preserve"> PAGEREF _Toc516855606 \h </w:instrText>
            </w:r>
            <w:r w:rsidR="00C73385">
              <w:rPr>
                <w:noProof/>
                <w:webHidden/>
              </w:rPr>
            </w:r>
            <w:r w:rsidR="00C73385">
              <w:rPr>
                <w:noProof/>
                <w:webHidden/>
              </w:rPr>
              <w:fldChar w:fldCharType="separate"/>
            </w:r>
            <w:r w:rsidR="00C73385">
              <w:rPr>
                <w:noProof/>
                <w:webHidden/>
              </w:rPr>
              <w:t>12</w:t>
            </w:r>
            <w:r w:rsidR="00C73385">
              <w:rPr>
                <w:noProof/>
                <w:webHidden/>
              </w:rPr>
              <w:fldChar w:fldCharType="end"/>
            </w:r>
          </w:hyperlink>
        </w:p>
        <w:p w:rsidR="00C73385" w:rsidRDefault="00EC68DA" w14:paraId="4D90711A" w14:textId="00E27727">
          <w:pPr>
            <w:pStyle w:val="TOC2"/>
            <w:rPr>
              <w:rFonts w:asciiTheme="minorHAnsi" w:hAnsiTheme="minorHAnsi" w:cstheme="minorBidi"/>
              <w:color w:val="auto"/>
              <w:sz w:val="24"/>
              <w:szCs w:val="24"/>
              <w:lang w:val="en-IN"/>
            </w:rPr>
          </w:pPr>
          <w:hyperlink w:history="1" w:anchor="_Toc516855607">
            <w:r w:rsidRPr="003D207B" w:rsidR="00C73385">
              <w:rPr>
                <w:rStyle w:val="Hyperlink"/>
              </w:rPr>
              <w:t>Jenkins</w:t>
            </w:r>
            <w:r w:rsidR="00C73385">
              <w:rPr>
                <w:webHidden/>
              </w:rPr>
              <w:tab/>
            </w:r>
            <w:r w:rsidR="00C73385">
              <w:rPr>
                <w:webHidden/>
              </w:rPr>
              <w:fldChar w:fldCharType="begin"/>
            </w:r>
            <w:r w:rsidR="00C73385">
              <w:rPr>
                <w:webHidden/>
              </w:rPr>
              <w:instrText xml:space="preserve"> PAGEREF _Toc516855607 \h </w:instrText>
            </w:r>
            <w:r w:rsidR="00C73385">
              <w:rPr>
                <w:webHidden/>
              </w:rPr>
            </w:r>
            <w:r w:rsidR="00C73385">
              <w:rPr>
                <w:webHidden/>
              </w:rPr>
              <w:fldChar w:fldCharType="separate"/>
            </w:r>
            <w:r w:rsidR="00C73385">
              <w:rPr>
                <w:webHidden/>
              </w:rPr>
              <w:t>12</w:t>
            </w:r>
            <w:r w:rsidR="00C73385">
              <w:rPr>
                <w:webHidden/>
              </w:rPr>
              <w:fldChar w:fldCharType="end"/>
            </w:r>
          </w:hyperlink>
        </w:p>
        <w:p w:rsidR="00C73385" w:rsidRDefault="00EC68DA" w14:paraId="394FC17F" w14:textId="131D963B">
          <w:pPr>
            <w:pStyle w:val="TOC2"/>
            <w:rPr>
              <w:rFonts w:asciiTheme="minorHAnsi" w:hAnsiTheme="minorHAnsi" w:cstheme="minorBidi"/>
              <w:color w:val="auto"/>
              <w:sz w:val="24"/>
              <w:szCs w:val="24"/>
              <w:lang w:val="en-IN"/>
            </w:rPr>
          </w:pPr>
          <w:hyperlink w:history="1" w:anchor="_Toc516855608">
            <w:r w:rsidRPr="003D207B" w:rsidR="00C73385">
              <w:rPr>
                <w:rStyle w:val="Hyperlink"/>
              </w:rPr>
              <w:t>Gitlab</w:t>
            </w:r>
            <w:r w:rsidR="00C73385">
              <w:rPr>
                <w:webHidden/>
              </w:rPr>
              <w:tab/>
            </w:r>
            <w:r w:rsidR="00C73385">
              <w:rPr>
                <w:webHidden/>
              </w:rPr>
              <w:fldChar w:fldCharType="begin"/>
            </w:r>
            <w:r w:rsidR="00C73385">
              <w:rPr>
                <w:webHidden/>
              </w:rPr>
              <w:instrText xml:space="preserve"> PAGEREF _Toc516855608 \h </w:instrText>
            </w:r>
            <w:r w:rsidR="00C73385">
              <w:rPr>
                <w:webHidden/>
              </w:rPr>
            </w:r>
            <w:r w:rsidR="00C73385">
              <w:rPr>
                <w:webHidden/>
              </w:rPr>
              <w:fldChar w:fldCharType="separate"/>
            </w:r>
            <w:r w:rsidR="00C73385">
              <w:rPr>
                <w:webHidden/>
              </w:rPr>
              <w:t>12</w:t>
            </w:r>
            <w:r w:rsidR="00C73385">
              <w:rPr>
                <w:webHidden/>
              </w:rPr>
              <w:fldChar w:fldCharType="end"/>
            </w:r>
          </w:hyperlink>
        </w:p>
        <w:p w:rsidR="00C73385" w:rsidRDefault="00EC68DA" w14:paraId="43BEF0D0" w14:textId="35C9D7B4">
          <w:pPr>
            <w:pStyle w:val="TOC2"/>
            <w:rPr>
              <w:rFonts w:asciiTheme="minorHAnsi" w:hAnsiTheme="minorHAnsi" w:cstheme="minorBidi"/>
              <w:color w:val="auto"/>
              <w:sz w:val="24"/>
              <w:szCs w:val="24"/>
              <w:lang w:val="en-IN"/>
            </w:rPr>
          </w:pPr>
          <w:hyperlink w:history="1" w:anchor="_Toc516855609">
            <w:r w:rsidRPr="003D207B" w:rsidR="00C73385">
              <w:rPr>
                <w:rStyle w:val="Hyperlink"/>
              </w:rPr>
              <w:t>Kafka</w:t>
            </w:r>
            <w:r w:rsidR="00C73385">
              <w:rPr>
                <w:webHidden/>
              </w:rPr>
              <w:tab/>
            </w:r>
            <w:r w:rsidR="00C73385">
              <w:rPr>
                <w:webHidden/>
              </w:rPr>
              <w:fldChar w:fldCharType="begin"/>
            </w:r>
            <w:r w:rsidR="00C73385">
              <w:rPr>
                <w:webHidden/>
              </w:rPr>
              <w:instrText xml:space="preserve"> PAGEREF _Toc516855609 \h </w:instrText>
            </w:r>
            <w:r w:rsidR="00C73385">
              <w:rPr>
                <w:webHidden/>
              </w:rPr>
            </w:r>
            <w:r w:rsidR="00C73385">
              <w:rPr>
                <w:webHidden/>
              </w:rPr>
              <w:fldChar w:fldCharType="separate"/>
            </w:r>
            <w:r w:rsidR="00C73385">
              <w:rPr>
                <w:webHidden/>
              </w:rPr>
              <w:t>13</w:t>
            </w:r>
            <w:r w:rsidR="00C73385">
              <w:rPr>
                <w:webHidden/>
              </w:rPr>
              <w:fldChar w:fldCharType="end"/>
            </w:r>
          </w:hyperlink>
        </w:p>
        <w:p w:rsidR="00C73385" w:rsidRDefault="00EC68DA" w14:paraId="0F2946F0" w14:textId="375B3CD7">
          <w:pPr>
            <w:pStyle w:val="TOC2"/>
            <w:rPr>
              <w:rFonts w:asciiTheme="minorHAnsi" w:hAnsiTheme="minorHAnsi" w:cstheme="minorBidi"/>
              <w:color w:val="auto"/>
              <w:sz w:val="24"/>
              <w:szCs w:val="24"/>
              <w:lang w:val="en-IN"/>
            </w:rPr>
          </w:pPr>
          <w:hyperlink w:history="1" w:anchor="_Toc516855610">
            <w:r w:rsidRPr="003D207B" w:rsidR="00C73385">
              <w:rPr>
                <w:rStyle w:val="Hyperlink"/>
              </w:rPr>
              <w:t>JIRA</w:t>
            </w:r>
            <w:r w:rsidR="00C73385">
              <w:rPr>
                <w:webHidden/>
              </w:rPr>
              <w:tab/>
            </w:r>
            <w:r w:rsidR="00C73385">
              <w:rPr>
                <w:webHidden/>
              </w:rPr>
              <w:fldChar w:fldCharType="begin"/>
            </w:r>
            <w:r w:rsidR="00C73385">
              <w:rPr>
                <w:webHidden/>
              </w:rPr>
              <w:instrText xml:space="preserve"> PAGEREF _Toc516855610 \h </w:instrText>
            </w:r>
            <w:r w:rsidR="00C73385">
              <w:rPr>
                <w:webHidden/>
              </w:rPr>
            </w:r>
            <w:r w:rsidR="00C73385">
              <w:rPr>
                <w:webHidden/>
              </w:rPr>
              <w:fldChar w:fldCharType="separate"/>
            </w:r>
            <w:r w:rsidR="00C73385">
              <w:rPr>
                <w:webHidden/>
              </w:rPr>
              <w:t>14</w:t>
            </w:r>
            <w:r w:rsidR="00C73385">
              <w:rPr>
                <w:webHidden/>
              </w:rPr>
              <w:fldChar w:fldCharType="end"/>
            </w:r>
          </w:hyperlink>
        </w:p>
        <w:p w:rsidR="00C73385" w:rsidRDefault="00EC68DA" w14:paraId="3D9323D4" w14:textId="7FC244B8">
          <w:pPr>
            <w:pStyle w:val="TOC2"/>
            <w:rPr>
              <w:rFonts w:asciiTheme="minorHAnsi" w:hAnsiTheme="minorHAnsi" w:cstheme="minorBidi"/>
              <w:color w:val="auto"/>
              <w:sz w:val="24"/>
              <w:szCs w:val="24"/>
              <w:lang w:val="en-IN"/>
            </w:rPr>
          </w:pPr>
          <w:hyperlink w:history="1" w:anchor="_Toc516855611">
            <w:r w:rsidRPr="003D207B" w:rsidR="00C73385">
              <w:rPr>
                <w:rStyle w:val="Hyperlink"/>
              </w:rPr>
              <w:t>Elasticsearch</w:t>
            </w:r>
            <w:r w:rsidR="00C73385">
              <w:rPr>
                <w:webHidden/>
              </w:rPr>
              <w:tab/>
            </w:r>
            <w:r w:rsidR="00C73385">
              <w:rPr>
                <w:webHidden/>
              </w:rPr>
              <w:fldChar w:fldCharType="begin"/>
            </w:r>
            <w:r w:rsidR="00C73385">
              <w:rPr>
                <w:webHidden/>
              </w:rPr>
              <w:instrText xml:space="preserve"> PAGEREF _Toc516855611 \h </w:instrText>
            </w:r>
            <w:r w:rsidR="00C73385">
              <w:rPr>
                <w:webHidden/>
              </w:rPr>
            </w:r>
            <w:r w:rsidR="00C73385">
              <w:rPr>
                <w:webHidden/>
              </w:rPr>
              <w:fldChar w:fldCharType="separate"/>
            </w:r>
            <w:r w:rsidR="00C73385">
              <w:rPr>
                <w:webHidden/>
              </w:rPr>
              <w:t>14</w:t>
            </w:r>
            <w:r w:rsidR="00C73385">
              <w:rPr>
                <w:webHidden/>
              </w:rPr>
              <w:fldChar w:fldCharType="end"/>
            </w:r>
          </w:hyperlink>
        </w:p>
        <w:p w:rsidR="00C73385" w:rsidRDefault="00EC68DA" w14:paraId="50D25029" w14:textId="7DE1FB6A">
          <w:pPr>
            <w:pStyle w:val="TOC1"/>
            <w:tabs>
              <w:tab w:val="right" w:leader="dot" w:pos="10149"/>
            </w:tabs>
            <w:rPr>
              <w:rFonts w:asciiTheme="minorHAnsi" w:hAnsiTheme="minorHAnsi" w:cstheme="minorBidi"/>
              <w:noProof/>
              <w:color w:val="auto"/>
              <w:szCs w:val="24"/>
              <w:lang w:val="en-IN"/>
            </w:rPr>
          </w:pPr>
          <w:hyperlink w:history="1" w:anchor="_Toc516855612">
            <w:r w:rsidRPr="003D207B" w:rsidR="00C73385">
              <w:rPr>
                <w:rStyle w:val="Hyperlink"/>
                <w:noProof/>
              </w:rPr>
              <w:t>CI/ CD Tools Setup</w:t>
            </w:r>
            <w:r w:rsidR="00C73385">
              <w:rPr>
                <w:noProof/>
                <w:webHidden/>
              </w:rPr>
              <w:tab/>
            </w:r>
            <w:r w:rsidR="00C73385">
              <w:rPr>
                <w:noProof/>
                <w:webHidden/>
              </w:rPr>
              <w:fldChar w:fldCharType="begin"/>
            </w:r>
            <w:r w:rsidR="00C73385">
              <w:rPr>
                <w:noProof/>
                <w:webHidden/>
              </w:rPr>
              <w:instrText xml:space="preserve"> PAGEREF _Toc516855612 \h </w:instrText>
            </w:r>
            <w:r w:rsidR="00C73385">
              <w:rPr>
                <w:noProof/>
                <w:webHidden/>
              </w:rPr>
            </w:r>
            <w:r w:rsidR="00C73385">
              <w:rPr>
                <w:noProof/>
                <w:webHidden/>
              </w:rPr>
              <w:fldChar w:fldCharType="separate"/>
            </w:r>
            <w:r w:rsidR="00C73385">
              <w:rPr>
                <w:noProof/>
                <w:webHidden/>
              </w:rPr>
              <w:t>14</w:t>
            </w:r>
            <w:r w:rsidR="00C73385">
              <w:rPr>
                <w:noProof/>
                <w:webHidden/>
              </w:rPr>
              <w:fldChar w:fldCharType="end"/>
            </w:r>
          </w:hyperlink>
        </w:p>
        <w:p w:rsidR="00C73385" w:rsidRDefault="00EC68DA" w14:paraId="2F5A0E0F" w14:textId="50A739CD">
          <w:pPr>
            <w:pStyle w:val="TOC2"/>
            <w:rPr>
              <w:rFonts w:asciiTheme="minorHAnsi" w:hAnsiTheme="minorHAnsi" w:cstheme="minorBidi"/>
              <w:color w:val="auto"/>
              <w:sz w:val="24"/>
              <w:szCs w:val="24"/>
              <w:lang w:val="en-IN"/>
            </w:rPr>
          </w:pPr>
          <w:hyperlink w:history="1" w:anchor="_Toc516855613">
            <w:r w:rsidRPr="003D207B" w:rsidR="00C73385">
              <w:rPr>
                <w:rStyle w:val="Hyperlink"/>
              </w:rPr>
              <w:t>Nexus setup</w:t>
            </w:r>
            <w:r w:rsidR="00C73385">
              <w:rPr>
                <w:webHidden/>
              </w:rPr>
              <w:tab/>
            </w:r>
            <w:r w:rsidR="00C73385">
              <w:rPr>
                <w:webHidden/>
              </w:rPr>
              <w:fldChar w:fldCharType="begin"/>
            </w:r>
            <w:r w:rsidR="00C73385">
              <w:rPr>
                <w:webHidden/>
              </w:rPr>
              <w:instrText xml:space="preserve"> PAGEREF _Toc516855613 \h </w:instrText>
            </w:r>
            <w:r w:rsidR="00C73385">
              <w:rPr>
                <w:webHidden/>
              </w:rPr>
            </w:r>
            <w:r w:rsidR="00C73385">
              <w:rPr>
                <w:webHidden/>
              </w:rPr>
              <w:fldChar w:fldCharType="separate"/>
            </w:r>
            <w:r w:rsidR="00C73385">
              <w:rPr>
                <w:webHidden/>
              </w:rPr>
              <w:t>14</w:t>
            </w:r>
            <w:r w:rsidR="00C73385">
              <w:rPr>
                <w:webHidden/>
              </w:rPr>
              <w:fldChar w:fldCharType="end"/>
            </w:r>
          </w:hyperlink>
        </w:p>
        <w:p w:rsidR="00C73385" w:rsidRDefault="00EC68DA" w14:paraId="2CDA3522" w14:textId="76BFDBA6">
          <w:pPr>
            <w:pStyle w:val="TOC2"/>
            <w:rPr>
              <w:rFonts w:asciiTheme="minorHAnsi" w:hAnsiTheme="minorHAnsi" w:cstheme="minorBidi"/>
              <w:color w:val="auto"/>
              <w:sz w:val="24"/>
              <w:szCs w:val="24"/>
              <w:lang w:val="en-IN"/>
            </w:rPr>
          </w:pPr>
          <w:hyperlink w:history="1" w:anchor="_Toc516855614">
            <w:r w:rsidRPr="003D207B" w:rsidR="00C73385">
              <w:rPr>
                <w:rStyle w:val="Hyperlink"/>
              </w:rPr>
              <w:t>Gitlab setup</w:t>
            </w:r>
            <w:r w:rsidR="00C73385">
              <w:rPr>
                <w:webHidden/>
              </w:rPr>
              <w:tab/>
            </w:r>
            <w:r w:rsidR="00C73385">
              <w:rPr>
                <w:webHidden/>
              </w:rPr>
              <w:fldChar w:fldCharType="begin"/>
            </w:r>
            <w:r w:rsidR="00C73385">
              <w:rPr>
                <w:webHidden/>
              </w:rPr>
              <w:instrText xml:space="preserve"> PAGEREF _Toc516855614 \h </w:instrText>
            </w:r>
            <w:r w:rsidR="00C73385">
              <w:rPr>
                <w:webHidden/>
              </w:rPr>
            </w:r>
            <w:r w:rsidR="00C73385">
              <w:rPr>
                <w:webHidden/>
              </w:rPr>
              <w:fldChar w:fldCharType="separate"/>
            </w:r>
            <w:r w:rsidR="00C73385">
              <w:rPr>
                <w:webHidden/>
              </w:rPr>
              <w:t>14</w:t>
            </w:r>
            <w:r w:rsidR="00C73385">
              <w:rPr>
                <w:webHidden/>
              </w:rPr>
              <w:fldChar w:fldCharType="end"/>
            </w:r>
          </w:hyperlink>
        </w:p>
        <w:p w:rsidR="00C73385" w:rsidRDefault="00EC68DA" w14:paraId="4A353178" w14:textId="53DA074B">
          <w:pPr>
            <w:pStyle w:val="TOC2"/>
            <w:rPr>
              <w:rFonts w:asciiTheme="minorHAnsi" w:hAnsiTheme="minorHAnsi" w:cstheme="minorBidi"/>
              <w:color w:val="auto"/>
              <w:sz w:val="24"/>
              <w:szCs w:val="24"/>
              <w:lang w:val="en-IN"/>
            </w:rPr>
          </w:pPr>
          <w:hyperlink w:history="1" w:anchor="_Toc516855615">
            <w:r w:rsidRPr="003D207B" w:rsidR="00C73385">
              <w:rPr>
                <w:rStyle w:val="Hyperlink"/>
              </w:rPr>
              <w:t>Jenkins setup</w:t>
            </w:r>
            <w:r w:rsidR="00C73385">
              <w:rPr>
                <w:webHidden/>
              </w:rPr>
              <w:tab/>
            </w:r>
            <w:r w:rsidR="00C73385">
              <w:rPr>
                <w:webHidden/>
              </w:rPr>
              <w:fldChar w:fldCharType="begin"/>
            </w:r>
            <w:r w:rsidR="00C73385">
              <w:rPr>
                <w:webHidden/>
              </w:rPr>
              <w:instrText xml:space="preserve"> PAGEREF _Toc516855615 \h </w:instrText>
            </w:r>
            <w:r w:rsidR="00C73385">
              <w:rPr>
                <w:webHidden/>
              </w:rPr>
            </w:r>
            <w:r w:rsidR="00C73385">
              <w:rPr>
                <w:webHidden/>
              </w:rPr>
              <w:fldChar w:fldCharType="separate"/>
            </w:r>
            <w:r w:rsidR="00C73385">
              <w:rPr>
                <w:webHidden/>
              </w:rPr>
              <w:t>14</w:t>
            </w:r>
            <w:r w:rsidR="00C73385">
              <w:rPr>
                <w:webHidden/>
              </w:rPr>
              <w:fldChar w:fldCharType="end"/>
            </w:r>
          </w:hyperlink>
        </w:p>
        <w:p w:rsidR="00C73385" w:rsidRDefault="00EC68DA" w14:paraId="75B79372" w14:textId="023DCFCE">
          <w:pPr>
            <w:pStyle w:val="TOC3"/>
            <w:tabs>
              <w:tab w:val="right" w:leader="dot" w:pos="10149"/>
            </w:tabs>
            <w:rPr>
              <w:rFonts w:asciiTheme="minorHAnsi" w:hAnsiTheme="minorHAnsi" w:cstheme="minorBidi"/>
              <w:noProof/>
              <w:color w:val="auto"/>
              <w:sz w:val="24"/>
              <w:szCs w:val="24"/>
              <w:lang w:val="en-IN"/>
            </w:rPr>
          </w:pPr>
          <w:hyperlink w:history="1" w:anchor="_Toc516855616">
            <w:r w:rsidRPr="003D207B" w:rsidR="00C73385">
              <w:rPr>
                <w:rStyle w:val="Hyperlink"/>
                <w:noProof/>
              </w:rPr>
              <w:t>Jenkins Workflow:</w:t>
            </w:r>
            <w:r w:rsidR="00C73385">
              <w:rPr>
                <w:noProof/>
                <w:webHidden/>
              </w:rPr>
              <w:tab/>
            </w:r>
            <w:r w:rsidR="00C73385">
              <w:rPr>
                <w:noProof/>
                <w:webHidden/>
              </w:rPr>
              <w:fldChar w:fldCharType="begin"/>
            </w:r>
            <w:r w:rsidR="00C73385">
              <w:rPr>
                <w:noProof/>
                <w:webHidden/>
              </w:rPr>
              <w:instrText xml:space="preserve"> PAGEREF _Toc516855616 \h </w:instrText>
            </w:r>
            <w:r w:rsidR="00C73385">
              <w:rPr>
                <w:noProof/>
                <w:webHidden/>
              </w:rPr>
            </w:r>
            <w:r w:rsidR="00C73385">
              <w:rPr>
                <w:noProof/>
                <w:webHidden/>
              </w:rPr>
              <w:fldChar w:fldCharType="separate"/>
            </w:r>
            <w:r w:rsidR="00C73385">
              <w:rPr>
                <w:noProof/>
                <w:webHidden/>
              </w:rPr>
              <w:t>14</w:t>
            </w:r>
            <w:r w:rsidR="00C73385">
              <w:rPr>
                <w:noProof/>
                <w:webHidden/>
              </w:rPr>
              <w:fldChar w:fldCharType="end"/>
            </w:r>
          </w:hyperlink>
        </w:p>
        <w:p w:rsidR="00C73385" w:rsidRDefault="00EC68DA" w14:paraId="1EA067DD" w14:textId="1E5338F2">
          <w:pPr>
            <w:pStyle w:val="TOC1"/>
            <w:tabs>
              <w:tab w:val="right" w:leader="dot" w:pos="10149"/>
            </w:tabs>
            <w:rPr>
              <w:rFonts w:asciiTheme="minorHAnsi" w:hAnsiTheme="minorHAnsi" w:cstheme="minorBidi"/>
              <w:noProof/>
              <w:color w:val="auto"/>
              <w:szCs w:val="24"/>
              <w:lang w:val="en-IN"/>
            </w:rPr>
          </w:pPr>
          <w:hyperlink w:history="1" w:anchor="_Toc516855617">
            <w:r w:rsidRPr="003D207B" w:rsidR="00C73385">
              <w:rPr>
                <w:rStyle w:val="Hyperlink"/>
                <w:noProof/>
              </w:rPr>
              <w:t>CI/ CD Pipeline execution</w:t>
            </w:r>
            <w:r w:rsidR="00C73385">
              <w:rPr>
                <w:noProof/>
                <w:webHidden/>
              </w:rPr>
              <w:tab/>
            </w:r>
            <w:r w:rsidR="00C73385">
              <w:rPr>
                <w:noProof/>
                <w:webHidden/>
              </w:rPr>
              <w:fldChar w:fldCharType="begin"/>
            </w:r>
            <w:r w:rsidR="00C73385">
              <w:rPr>
                <w:noProof/>
                <w:webHidden/>
              </w:rPr>
              <w:instrText xml:space="preserve"> PAGEREF _Toc516855617 \h </w:instrText>
            </w:r>
            <w:r w:rsidR="00C73385">
              <w:rPr>
                <w:noProof/>
                <w:webHidden/>
              </w:rPr>
            </w:r>
            <w:r w:rsidR="00C73385">
              <w:rPr>
                <w:noProof/>
                <w:webHidden/>
              </w:rPr>
              <w:fldChar w:fldCharType="separate"/>
            </w:r>
            <w:r w:rsidR="00C73385">
              <w:rPr>
                <w:noProof/>
                <w:webHidden/>
              </w:rPr>
              <w:t>15</w:t>
            </w:r>
            <w:r w:rsidR="00C73385">
              <w:rPr>
                <w:noProof/>
                <w:webHidden/>
              </w:rPr>
              <w:fldChar w:fldCharType="end"/>
            </w:r>
          </w:hyperlink>
        </w:p>
        <w:p w:rsidR="00C73385" w:rsidRDefault="00EC68DA" w14:paraId="0ABD4F0C" w14:textId="2B3BDEE4">
          <w:pPr>
            <w:pStyle w:val="TOC2"/>
            <w:rPr>
              <w:rFonts w:asciiTheme="minorHAnsi" w:hAnsiTheme="minorHAnsi" w:cstheme="minorBidi"/>
              <w:color w:val="auto"/>
              <w:sz w:val="24"/>
              <w:szCs w:val="24"/>
              <w:lang w:val="en-IN"/>
            </w:rPr>
          </w:pPr>
          <w:hyperlink w:history="1" w:anchor="_Toc516855618">
            <w:r w:rsidRPr="003D207B" w:rsidR="00C73385">
              <w:rPr>
                <w:rStyle w:val="Hyperlink"/>
              </w:rPr>
              <w:t>Manual run</w:t>
            </w:r>
            <w:r w:rsidR="00C73385">
              <w:rPr>
                <w:webHidden/>
              </w:rPr>
              <w:tab/>
            </w:r>
            <w:r w:rsidR="00C73385">
              <w:rPr>
                <w:webHidden/>
              </w:rPr>
              <w:fldChar w:fldCharType="begin"/>
            </w:r>
            <w:r w:rsidR="00C73385">
              <w:rPr>
                <w:webHidden/>
              </w:rPr>
              <w:instrText xml:space="preserve"> PAGEREF _Toc516855618 \h </w:instrText>
            </w:r>
            <w:r w:rsidR="00C73385">
              <w:rPr>
                <w:webHidden/>
              </w:rPr>
            </w:r>
            <w:r w:rsidR="00C73385">
              <w:rPr>
                <w:webHidden/>
              </w:rPr>
              <w:fldChar w:fldCharType="separate"/>
            </w:r>
            <w:r w:rsidR="00C73385">
              <w:rPr>
                <w:webHidden/>
              </w:rPr>
              <w:t>15</w:t>
            </w:r>
            <w:r w:rsidR="00C73385">
              <w:rPr>
                <w:webHidden/>
              </w:rPr>
              <w:fldChar w:fldCharType="end"/>
            </w:r>
          </w:hyperlink>
        </w:p>
        <w:p w:rsidR="00C73385" w:rsidRDefault="00EC68DA" w14:paraId="1B8E36F5" w14:textId="3F5254E3">
          <w:pPr>
            <w:pStyle w:val="TOC2"/>
            <w:rPr>
              <w:rFonts w:asciiTheme="minorHAnsi" w:hAnsiTheme="minorHAnsi" w:cstheme="minorBidi"/>
              <w:color w:val="auto"/>
              <w:sz w:val="24"/>
              <w:szCs w:val="24"/>
              <w:lang w:val="en-IN"/>
            </w:rPr>
          </w:pPr>
          <w:hyperlink w:history="1" w:anchor="_Toc516855619">
            <w:r w:rsidRPr="003D207B" w:rsidR="00C73385">
              <w:rPr>
                <w:rStyle w:val="Hyperlink"/>
              </w:rPr>
              <w:t>Scripts</w:t>
            </w:r>
            <w:r w:rsidR="00C73385">
              <w:rPr>
                <w:webHidden/>
              </w:rPr>
              <w:tab/>
            </w:r>
            <w:r w:rsidR="00C73385">
              <w:rPr>
                <w:webHidden/>
              </w:rPr>
              <w:fldChar w:fldCharType="begin"/>
            </w:r>
            <w:r w:rsidR="00C73385">
              <w:rPr>
                <w:webHidden/>
              </w:rPr>
              <w:instrText xml:space="preserve"> PAGEREF _Toc516855619 \h </w:instrText>
            </w:r>
            <w:r w:rsidR="00C73385">
              <w:rPr>
                <w:webHidden/>
              </w:rPr>
            </w:r>
            <w:r w:rsidR="00C73385">
              <w:rPr>
                <w:webHidden/>
              </w:rPr>
              <w:fldChar w:fldCharType="separate"/>
            </w:r>
            <w:r w:rsidR="00C73385">
              <w:rPr>
                <w:webHidden/>
              </w:rPr>
              <w:t>15</w:t>
            </w:r>
            <w:r w:rsidR="00C73385">
              <w:rPr>
                <w:webHidden/>
              </w:rPr>
              <w:fldChar w:fldCharType="end"/>
            </w:r>
          </w:hyperlink>
        </w:p>
        <w:p w:rsidR="00C73385" w:rsidRDefault="00EC68DA" w14:paraId="39DF264D" w14:textId="7FBCC97F">
          <w:pPr>
            <w:pStyle w:val="TOC1"/>
            <w:tabs>
              <w:tab w:val="right" w:leader="dot" w:pos="10149"/>
            </w:tabs>
            <w:rPr>
              <w:rFonts w:asciiTheme="minorHAnsi" w:hAnsiTheme="minorHAnsi" w:cstheme="minorBidi"/>
              <w:noProof/>
              <w:color w:val="auto"/>
              <w:szCs w:val="24"/>
              <w:lang w:val="en-IN"/>
            </w:rPr>
          </w:pPr>
          <w:hyperlink w:history="1" w:anchor="_Toc516855620">
            <w:r w:rsidRPr="003D207B" w:rsidR="00C73385">
              <w:rPr>
                <w:rStyle w:val="Hyperlink"/>
                <w:noProof/>
              </w:rPr>
              <w:t>References</w:t>
            </w:r>
            <w:r w:rsidR="00C73385">
              <w:rPr>
                <w:noProof/>
                <w:webHidden/>
              </w:rPr>
              <w:tab/>
            </w:r>
            <w:r w:rsidR="00C73385">
              <w:rPr>
                <w:noProof/>
                <w:webHidden/>
              </w:rPr>
              <w:fldChar w:fldCharType="begin"/>
            </w:r>
            <w:r w:rsidR="00C73385">
              <w:rPr>
                <w:noProof/>
                <w:webHidden/>
              </w:rPr>
              <w:instrText xml:space="preserve"> PAGEREF _Toc516855620 \h </w:instrText>
            </w:r>
            <w:r w:rsidR="00C73385">
              <w:rPr>
                <w:noProof/>
                <w:webHidden/>
              </w:rPr>
            </w:r>
            <w:r w:rsidR="00C73385">
              <w:rPr>
                <w:noProof/>
                <w:webHidden/>
              </w:rPr>
              <w:fldChar w:fldCharType="separate"/>
            </w:r>
            <w:r w:rsidR="00C73385">
              <w:rPr>
                <w:noProof/>
                <w:webHidden/>
              </w:rPr>
              <w:t>16</w:t>
            </w:r>
            <w:r w:rsidR="00C73385">
              <w:rPr>
                <w:noProof/>
                <w:webHidden/>
              </w:rPr>
              <w:fldChar w:fldCharType="end"/>
            </w:r>
          </w:hyperlink>
        </w:p>
        <w:p w:rsidR="00C73385" w:rsidRDefault="00EC68DA" w14:paraId="40CD34E2" w14:textId="3D1E1F4A">
          <w:pPr>
            <w:pStyle w:val="TOC1"/>
            <w:tabs>
              <w:tab w:val="right" w:leader="dot" w:pos="10149"/>
            </w:tabs>
            <w:rPr>
              <w:rFonts w:asciiTheme="minorHAnsi" w:hAnsiTheme="minorHAnsi" w:cstheme="minorBidi"/>
              <w:noProof/>
              <w:color w:val="auto"/>
              <w:szCs w:val="24"/>
              <w:lang w:val="en-IN"/>
            </w:rPr>
          </w:pPr>
          <w:hyperlink w:history="1" w:anchor="_Toc516855621">
            <w:r w:rsidRPr="003D207B" w:rsidR="00C73385">
              <w:rPr>
                <w:rStyle w:val="Hyperlink"/>
                <w:noProof/>
              </w:rPr>
              <w:t>About the Authors</w:t>
            </w:r>
            <w:r w:rsidR="00C73385">
              <w:rPr>
                <w:noProof/>
                <w:webHidden/>
              </w:rPr>
              <w:tab/>
            </w:r>
            <w:r w:rsidR="00C73385">
              <w:rPr>
                <w:noProof/>
                <w:webHidden/>
              </w:rPr>
              <w:fldChar w:fldCharType="begin"/>
            </w:r>
            <w:r w:rsidR="00C73385">
              <w:rPr>
                <w:noProof/>
                <w:webHidden/>
              </w:rPr>
              <w:instrText xml:space="preserve"> PAGEREF _Toc516855621 \h </w:instrText>
            </w:r>
            <w:r w:rsidR="00C73385">
              <w:rPr>
                <w:noProof/>
                <w:webHidden/>
              </w:rPr>
            </w:r>
            <w:r w:rsidR="00C73385">
              <w:rPr>
                <w:noProof/>
                <w:webHidden/>
              </w:rPr>
              <w:fldChar w:fldCharType="separate"/>
            </w:r>
            <w:r w:rsidR="00C73385">
              <w:rPr>
                <w:noProof/>
                <w:webHidden/>
              </w:rPr>
              <w:t>16</w:t>
            </w:r>
            <w:r w:rsidR="00C73385">
              <w:rPr>
                <w:noProof/>
                <w:webHidden/>
              </w:rPr>
              <w:fldChar w:fldCharType="end"/>
            </w:r>
          </w:hyperlink>
        </w:p>
        <w:p w:rsidR="006A1AC5" w:rsidP="006A1AC5" w:rsidRDefault="004F0EAA" w14:paraId="672A6659" w14:textId="28A95B85">
          <w:pPr>
            <w:rPr>
              <w:b/>
              <w:bCs/>
              <w:noProof/>
            </w:rPr>
          </w:pPr>
          <w:r w:rsidRPr="00847E6E">
            <w:rPr>
              <w:rFonts w:ascii="Proxima Nova" w:hAnsi="Proxima Nova"/>
              <w:b/>
              <w:bCs/>
              <w:noProof/>
            </w:rPr>
            <w:fldChar w:fldCharType="end"/>
          </w:r>
        </w:p>
      </w:sdtContent>
    </w:sdt>
    <w:bookmarkStart w:name="_Toc389729883" w:displacedByCustomXml="prev" w:id="0"/>
    <w:bookmarkStart w:name="_Toc400528403" w:displacedByCustomXml="prev" w:id="1"/>
    <w:bookmarkStart w:name="_Toc400528586" w:displacedByCustomXml="prev" w:id="2"/>
    <w:bookmarkStart w:name="_Toc400528625" w:displacedByCustomXml="prev" w:id="3"/>
    <w:bookmarkStart w:name="_Toc405204553" w:displacedByCustomXml="prev" w:id="4"/>
    <w:bookmarkStart w:name="_Toc405204591" w:displacedByCustomXml="prev" w:id="5"/>
    <w:bookmarkStart w:name="_Toc408926331" w:displacedByCustomXml="prev" w:id="6"/>
    <w:bookmarkStart w:name="_Toc408926389" w:displacedByCustomXml="prev" w:id="7"/>
    <w:bookmarkStart w:name="_Toc412639064" w:displacedByCustomXml="prev" w:id="8"/>
    <w:bookmarkStart w:name="_Toc413325754" w:displacedByCustomXml="prev" w:id="9"/>
    <w:bookmarkStart w:name="_Toc413325789" w:displacedByCustomXml="prev" w:id="10"/>
    <w:bookmarkStart w:name="_Toc415226816" w:displacedByCustomXml="prev" w:id="11"/>
    <w:bookmarkStart w:name="_Toc415226851" w:displacedByCustomXml="prev" w:id="12"/>
    <w:bookmarkStart w:name="_Toc423361197" w:displacedByCustomXml="prev" w:id="13"/>
    <w:bookmarkStart w:name="_Toc423361243" w:displacedByCustomXml="prev" w:id="14"/>
    <w:bookmarkStart w:name="_Toc423361582" w:displacedByCustomXml="prev" w:id="15"/>
    <w:bookmarkStart w:name="_Toc423361625" w:displacedByCustomXml="prev" w:id="16"/>
    <w:p w:rsidR="006A1AC5" w:rsidRDefault="006A1AC5" w14:paraId="0A37501D" w14:textId="77777777">
      <w:r>
        <w:br w:type="page"/>
      </w:r>
    </w:p>
    <w:p w:rsidR="00A4189A" w:rsidP="00A4189A" w:rsidRDefault="3B78E73E" w14:paraId="6038B1C4" w14:textId="108D7D1E" w14:noSpellErr="1">
      <w:pPr>
        <w:pStyle w:val="Heading1"/>
      </w:pPr>
      <w:bookmarkStart w:name="_Toc516855573" w:id="17"/>
      <w:r w:rsidR="4083C7D5">
        <w:rPr/>
        <w:t>Document Change Tracking</w:t>
      </w:r>
      <w:bookmarkEnd w:id="17"/>
    </w:p>
    <w:tbl>
      <w:tblPr>
        <w:tblStyle w:val="GridTable4-Accent6"/>
        <w:tblW w:w="5000" w:type="pct"/>
        <w:tblLook w:val="04A0" w:firstRow="1" w:lastRow="0" w:firstColumn="1" w:lastColumn="0" w:noHBand="0" w:noVBand="1"/>
      </w:tblPr>
      <w:tblGrid>
        <w:gridCol w:w="3055"/>
        <w:gridCol w:w="7094"/>
      </w:tblGrid>
      <w:tr w:rsidRPr="00846EB8" w:rsidR="00A4189A" w:rsidTr="4083C7D5" w14:paraId="65A1C07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Mar/>
            <w:vAlign w:val="center"/>
            <w:hideMark/>
          </w:tcPr>
          <w:p w:rsidRPr="00846EB8" w:rsidR="00A4189A" w:rsidP="4083C7D5" w:rsidRDefault="3B78E73E" w14:paraId="6B814A1E" w14:textId="108D7D1E" w14:noSpellErr="1">
            <w:pPr>
              <w:jc w:val="center"/>
              <w:rPr>
                <w:color w:val="FFFFFF" w:themeColor="background1" w:themeTint="FF" w:themeShade="FF"/>
              </w:rPr>
            </w:pPr>
            <w:r w:rsidRPr="4083C7D5" w:rsidR="4083C7D5">
              <w:rPr>
                <w:color w:val="FFFFFF" w:themeColor="background1" w:themeTint="FF" w:themeShade="FF"/>
              </w:rPr>
              <w:t>Version</w:t>
            </w:r>
          </w:p>
        </w:tc>
        <w:tc>
          <w:tcPr>
            <w:cnfStyle w:val="000000000000" w:firstRow="0" w:lastRow="0" w:firstColumn="0" w:lastColumn="0" w:oddVBand="0" w:evenVBand="0" w:oddHBand="0" w:evenHBand="0" w:firstRowFirstColumn="0" w:firstRowLastColumn="0" w:lastRowFirstColumn="0" w:lastRowLastColumn="0"/>
            <w:tcW w:w="7094" w:type="dxa"/>
            <w:tcMar/>
            <w:hideMark/>
          </w:tcPr>
          <w:p w:rsidRPr="00846EB8" w:rsidR="00A4189A" w:rsidP="4083C7D5" w:rsidRDefault="3B78E73E" w14:paraId="7D6FFD51" w14:textId="108D7D1E" w14:noSpellErr="1">
            <w:pPr>
              <w:jc w:val="center"/>
              <w:cnfStyle w:val="100000000000" w:firstRow="1" w:lastRow="0" w:firstColumn="0" w:lastColumn="0" w:oddVBand="0" w:evenVBand="0" w:oddHBand="0" w:evenHBand="0" w:firstRowFirstColumn="0" w:firstRowLastColumn="0" w:lastRowFirstColumn="0" w:lastRowLastColumn="0"/>
              <w:rPr>
                <w:color w:val="FFFFFF" w:themeColor="background1" w:themeTint="FF" w:themeShade="FF"/>
              </w:rPr>
            </w:pPr>
            <w:r w:rsidRPr="4083C7D5" w:rsidR="4083C7D5">
              <w:rPr>
                <w:color w:val="FFFFFF" w:themeColor="background1" w:themeTint="FF" w:themeShade="FF"/>
              </w:rPr>
              <w:t>Changes</w:t>
            </w:r>
          </w:p>
        </w:tc>
      </w:tr>
      <w:tr w:rsidRPr="003A704E" w:rsidR="00A4189A" w:rsidTr="4083C7D5" w14:paraId="118DCFD7" w14:textId="77777777">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055" w:type="dxa"/>
            <w:tcMar/>
            <w:vAlign w:val="center"/>
          </w:tcPr>
          <w:p w:rsidRPr="00950202" w:rsidR="00A4189A" w:rsidP="4083C7D5" w:rsidRDefault="3B78E73E" w14:paraId="5D9E2091" w14:textId="108D7D1E" w14:noSpellErr="1">
            <w:pPr>
              <w:jc w:val="center"/>
              <w:rPr>
                <w:rFonts w:ascii="Proxima Nova Semibold" w:hAnsi="Proxima Nova Semibold" w:eastAsia="Proxima Nova Semibold" w:cs="Proxima Nova Semibold"/>
                <w:b w:val="0"/>
                <w:bCs w:val="0"/>
                <w:color w:val="666666"/>
                <w:sz w:val="30"/>
                <w:szCs w:val="30"/>
              </w:rPr>
            </w:pPr>
            <w:r w:rsidRPr="4083C7D5" w:rsidR="4083C7D5">
              <w:rPr>
                <w:rFonts w:ascii="Proxima Nova Semibold" w:hAnsi="Proxima Nova Semibold" w:eastAsia="Proxima Nova Semibold" w:cs="Proxima Nova Semibold"/>
                <w:b w:val="0"/>
                <w:bCs w:val="0"/>
                <w:color w:val="666666"/>
                <w:sz w:val="24"/>
                <w:szCs w:val="24"/>
              </w:rPr>
              <w:t>June 10, 2018</w:t>
            </w:r>
          </w:p>
        </w:tc>
        <w:tc>
          <w:tcPr>
            <w:cnfStyle w:val="000000000000" w:firstRow="0" w:lastRow="0" w:firstColumn="0" w:lastColumn="0" w:oddVBand="0" w:evenVBand="0" w:oddHBand="0" w:evenHBand="0" w:firstRowFirstColumn="0" w:firstRowLastColumn="0" w:lastRowFirstColumn="0" w:lastRowLastColumn="0"/>
            <w:tcW w:w="7094" w:type="dxa"/>
            <w:tcMar/>
          </w:tcPr>
          <w:p w:rsidRPr="00950202" w:rsidR="00A4189A" w:rsidP="4083C7D5" w:rsidRDefault="3B78E73E" w14:paraId="2BF7F734" w14:textId="77777777" w14:noSpellErr="1">
            <w:pPr>
              <w:pStyle w:val="StylePSBodyLatinCourier"/>
              <w:numPr>
                <w:ilvl w:val="0"/>
                <w:numId w:val="35"/>
              </w:numPr>
              <w:cnfStyle w:val="000000100000" w:firstRow="0" w:lastRow="0" w:firstColumn="0" w:lastColumn="0" w:oddVBand="0" w:evenVBand="0" w:oddHBand="1" w:evenHBand="0" w:firstRowFirstColumn="0" w:firstRowLastColumn="0" w:lastRowFirstColumn="0" w:lastRowLastColumn="0"/>
              <w:rPr>
                <w:rFonts w:ascii="Proxima Nova Semibold" w:hAnsi="Proxima Nova Semibold" w:eastAsia="Proxima Nova Semibold" w:cs="Proxima Nova Semibold"/>
                <w:sz w:val="20"/>
                <w:szCs w:val="20"/>
              </w:rPr>
            </w:pPr>
            <w:r w:rsidRPr="4083C7D5" w:rsidR="4083C7D5">
              <w:rPr>
                <w:rFonts w:ascii="Proxima Nova Semibold" w:hAnsi="Proxima Nova Semibold" w:eastAsia="Proxima Nova Semibold" w:cs="Proxima Nova Semibold"/>
                <w:sz w:val="20"/>
                <w:szCs w:val="20"/>
              </w:rPr>
              <w:t>First revision</w:t>
            </w:r>
          </w:p>
        </w:tc>
      </w:tr>
      <w:tr w:rsidRPr="003A704E" w:rsidR="003F28F1" w:rsidTr="4083C7D5" w14:paraId="5B2FF6B0" w14:textId="77777777">
        <w:trPr>
          <w:trHeight w:val="197"/>
        </w:trPr>
        <w:tc>
          <w:tcPr>
            <w:cnfStyle w:val="001000000000" w:firstRow="0" w:lastRow="0" w:firstColumn="1" w:lastColumn="0" w:oddVBand="0" w:evenVBand="0" w:oddHBand="0" w:evenHBand="0" w:firstRowFirstColumn="0" w:firstRowLastColumn="0" w:lastRowFirstColumn="0" w:lastRowLastColumn="0"/>
            <w:tcW w:w="3055" w:type="dxa"/>
            <w:tcMar/>
            <w:vAlign w:val="center"/>
          </w:tcPr>
          <w:p w:rsidRPr="29894D63" w:rsidR="003F28F1" w:rsidP="4083C7D5" w:rsidRDefault="3B78E73E" w14:paraId="1C5F3D40" w14:textId="2C9D8022" w14:noSpellErr="1">
            <w:pPr>
              <w:jc w:val="center"/>
              <w:rPr>
                <w:rFonts w:ascii="Proxima Nova Semibold" w:hAnsi="Proxima Nova Semibold" w:eastAsia="Proxima Nova Semibold" w:cs="Proxima Nova Semibold"/>
                <w:color w:val="666666"/>
                <w:sz w:val="24"/>
                <w:szCs w:val="24"/>
              </w:rPr>
            </w:pPr>
            <w:r w:rsidRPr="4083C7D5" w:rsidR="4083C7D5">
              <w:rPr>
                <w:rFonts w:ascii="Proxima Nova Semibold" w:hAnsi="Proxima Nova Semibold" w:eastAsia="Proxima Nova Semibold" w:cs="Proxima Nova Semibold"/>
                <w:b w:val="0"/>
                <w:bCs w:val="0"/>
                <w:color w:val="666666"/>
                <w:sz w:val="24"/>
                <w:szCs w:val="24"/>
              </w:rPr>
              <w:t>June 25, 2018</w:t>
            </w:r>
          </w:p>
        </w:tc>
        <w:tc>
          <w:tcPr>
            <w:cnfStyle w:val="000000000000" w:firstRow="0" w:lastRow="0" w:firstColumn="0" w:lastColumn="0" w:oddVBand="0" w:evenVBand="0" w:oddHBand="0" w:evenHBand="0" w:firstRowFirstColumn="0" w:firstRowLastColumn="0" w:lastRowFirstColumn="0" w:lastRowLastColumn="0"/>
            <w:tcW w:w="7094" w:type="dxa"/>
            <w:tcMar/>
          </w:tcPr>
          <w:p w:rsidRPr="1874F0E0" w:rsidR="003F28F1" w:rsidP="4083C7D5" w:rsidRDefault="41221448" w14:paraId="0CBD74A1" w14:textId="4C58B86B" w14:noSpellErr="1">
            <w:pPr>
              <w:pStyle w:val="StylePSBodyLatinCourier"/>
              <w:numPr>
                <w:ilvl w:val="0"/>
                <w:numId w:val="35"/>
              </w:numPr>
              <w:cnfStyle w:val="000000000000" w:firstRow="0" w:lastRow="0" w:firstColumn="0" w:lastColumn="0" w:oddVBand="0" w:evenVBand="0" w:oddHBand="0" w:evenHBand="0" w:firstRowFirstColumn="0" w:firstRowLastColumn="0" w:lastRowFirstColumn="0" w:lastRowLastColumn="0"/>
              <w:rPr>
                <w:rFonts w:ascii="Proxima Nova Semibold" w:hAnsi="Proxima Nova Semibold" w:eastAsia="Proxima Nova Semibold" w:cs="Proxima Nova Semibold"/>
                <w:sz w:val="20"/>
                <w:szCs w:val="20"/>
              </w:rPr>
            </w:pPr>
            <w:r w:rsidRPr="4083C7D5" w:rsidR="4083C7D5">
              <w:rPr>
                <w:rFonts w:ascii="Proxima Nova Semibold" w:hAnsi="Proxima Nova Semibold" w:eastAsia="Proxima Nova Semibold" w:cs="Proxima Nova Semibold"/>
                <w:sz w:val="20"/>
                <w:szCs w:val="20"/>
              </w:rPr>
              <w:t>Updated it for Kubernetes HA cluster</w:t>
            </w:r>
          </w:p>
        </w:tc>
      </w:tr>
      <w:tr w:rsidR="41221448" w:rsidTr="4083C7D5" w14:paraId="39F61A06" w14:textId="77777777">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055" w:type="dxa"/>
            <w:tcMar/>
            <w:vAlign w:val="center"/>
          </w:tcPr>
          <w:p w:rsidR="41221448" w:rsidP="4083C7D5" w:rsidRDefault="41221448" w14:paraId="1833EAB6" w14:textId="1B31FA31" w14:noSpellErr="1">
            <w:pPr>
              <w:jc w:val="center"/>
              <w:rPr>
                <w:rFonts w:ascii="Proxima Nova Semibold" w:hAnsi="Proxima Nova Semibold" w:eastAsia="Proxima Nova Semibold" w:cs="Proxima Nova Semibold"/>
                <w:b w:val="0"/>
                <w:bCs w:val="0"/>
                <w:color w:val="666666"/>
                <w:sz w:val="24"/>
                <w:szCs w:val="24"/>
              </w:rPr>
            </w:pPr>
            <w:r w:rsidRPr="4083C7D5" w:rsidR="4083C7D5">
              <w:rPr>
                <w:rFonts w:ascii="Proxima Nova Semibold" w:hAnsi="Proxima Nova Semibold" w:eastAsia="Proxima Nova Semibold" w:cs="Proxima Nova Semibold"/>
                <w:b w:val="0"/>
                <w:bCs w:val="0"/>
                <w:color w:val="666666"/>
                <w:sz w:val="24"/>
                <w:szCs w:val="24"/>
              </w:rPr>
              <w:t>August 20,2018</w:t>
            </w:r>
          </w:p>
        </w:tc>
        <w:tc>
          <w:tcPr>
            <w:cnfStyle w:val="000000000000" w:firstRow="0" w:lastRow="0" w:firstColumn="0" w:lastColumn="0" w:oddVBand="0" w:evenVBand="0" w:oddHBand="0" w:evenHBand="0" w:firstRowFirstColumn="0" w:firstRowLastColumn="0" w:lastRowFirstColumn="0" w:lastRowLastColumn="0"/>
            <w:tcW w:w="7094" w:type="dxa"/>
            <w:tcMar/>
          </w:tcPr>
          <w:p w:rsidR="41221448" w:rsidP="4083C7D5" w:rsidRDefault="41221448" w14:paraId="3E020A38" w14:textId="449129A5" w14:noSpellErr="1">
            <w:pPr>
              <w:pStyle w:val="StylePSBodyLatinCourier"/>
              <w:numPr>
                <w:ilvl w:val="0"/>
                <w:numId w:val="5"/>
              </w:numPr>
              <w:cnfStyle w:val="000000100000" w:firstRow="0" w:lastRow="0" w:firstColumn="0" w:lastColumn="0" w:oddVBand="0" w:evenVBand="0" w:oddHBand="1" w:evenHBand="0" w:firstRowFirstColumn="0" w:firstRowLastColumn="0" w:lastRowFirstColumn="0" w:lastRowLastColumn="0"/>
              <w:rPr>
                <w:rFonts w:ascii="Cambria," w:hAnsi="Cambria," w:eastAsia="Cambria," w:cs="Cambria," w:asciiTheme="minorAscii" w:hAnsiTheme="minorAscii" w:eastAsiaTheme="minorAscii" w:cstheme="minorAscii"/>
                <w:color w:val="808080" w:themeColor="text1" w:themeTint="7F" w:themeShade="FF"/>
                <w:sz w:val="20"/>
                <w:szCs w:val="20"/>
              </w:rPr>
            </w:pPr>
            <w:r w:rsidRPr="4083C7D5" w:rsidR="4083C7D5">
              <w:rPr>
                <w:rFonts w:ascii="Proxima Nova Semibold" w:hAnsi="Proxima Nova Semibold" w:eastAsia="Proxima Nova Semibold" w:cs="Proxima Nova Semibold"/>
                <w:sz w:val="20"/>
                <w:szCs w:val="20"/>
              </w:rPr>
              <w:t>Configuration for Services</w:t>
            </w:r>
          </w:p>
        </w:tc>
      </w:tr>
    </w:tbl>
    <w:p w:rsidR="00A4189A" w:rsidP="00A4189A" w:rsidRDefault="00A4189A" w14:paraId="5DAB6C7B" w14:textId="77777777">
      <w:pPr>
        <w:pStyle w:val="PSBody"/>
      </w:pPr>
      <w:r>
        <w:br w:type="page"/>
      </w:r>
    </w:p>
    <w:p w:rsidR="001539B6" w:rsidP="001539B6" w:rsidRDefault="3B78E73E" w14:paraId="782E39E0" w14:textId="108D7D1E" w14:noSpellErr="1">
      <w:pPr>
        <w:pStyle w:val="Heading1"/>
      </w:pPr>
      <w:bookmarkStart w:name="_Toc494370117" w:id="18"/>
      <w:bookmarkStart w:name="_Toc516855574" w:id="19"/>
      <w:r w:rsidR="4083C7D5">
        <w:rPr/>
        <w:t>Notes on this Document</w:t>
      </w:r>
      <w:bookmarkEnd w:id="18"/>
      <w:bookmarkEnd w:id="19"/>
    </w:p>
    <w:p w:rsidR="001539B6" w:rsidP="001539B6" w:rsidRDefault="3B78E73E" w14:paraId="598BCF4F" w14:textId="77777777" w14:noSpellErr="1">
      <w:pPr>
        <w:pStyle w:val="PSBody"/>
      </w:pPr>
      <w:r w:rsidR="4083C7D5">
        <w:rPr/>
        <w:t>When you see this box, a best practice or important notice is defined. This might be a requirement or a recommendation—whichever one it is will be indicated in the box text:</w:t>
      </w:r>
    </w:p>
    <w:tbl>
      <w:tblPr>
        <w:tblStyle w:val="TableGrid11"/>
        <w:tblW w:w="0" w:type="auto"/>
        <w:tblInd w:w="-5" w:type="dxa"/>
        <w:shd w:val="clear" w:color="auto" w:fill="B3B3B3"/>
        <w:tblLayout w:type="fixed"/>
        <w:tblLook w:val="04A0" w:firstRow="1" w:lastRow="0" w:firstColumn="1" w:lastColumn="0" w:noHBand="0" w:noVBand="1"/>
      </w:tblPr>
      <w:tblGrid>
        <w:gridCol w:w="1080"/>
        <w:gridCol w:w="8737"/>
      </w:tblGrid>
      <w:tr w:rsidRPr="004F0EAA" w:rsidR="001539B6" w:rsidTr="4083C7D5" w14:paraId="5AED2A48" w14:textId="77777777">
        <w:trPr>
          <w:trHeight w:val="1167"/>
        </w:trPr>
        <w:tc>
          <w:tcPr>
            <w:tcW w:w="1080" w:type="dxa"/>
            <w:tcBorders>
              <w:top w:val="single" w:color="F76129" w:sz="12" w:space="0"/>
              <w:left w:val="single" w:color="F76129" w:sz="12" w:space="0"/>
              <w:bottom w:val="single" w:color="F76129" w:sz="12" w:space="0"/>
              <w:right w:val="single" w:color="F76129" w:sz="12" w:space="0"/>
            </w:tcBorders>
            <w:shd w:val="clear" w:color="auto" w:fill="F76129"/>
            <w:tcMar/>
            <w:vAlign w:val="center"/>
          </w:tcPr>
          <w:p w:rsidRPr="004F0EAA" w:rsidR="001539B6" w:rsidP="00D60A5C" w:rsidRDefault="001539B6" w14:paraId="02EB378F" w14:textId="77777777">
            <w:pPr>
              <w:spacing w:before="100" w:beforeAutospacing="1" w:after="60"/>
              <w:jc w:val="center"/>
              <w:rPr>
                <w:rFonts w:cs="Times New Roman"/>
                <w:sz w:val="20"/>
                <w:szCs w:val="20"/>
              </w:rPr>
            </w:pPr>
            <w:r>
              <w:drawing>
                <wp:inline wp14:editId="65CE5CFC" wp14:anchorId="32212728">
                  <wp:extent cx="522115" cy="495567"/>
                  <wp:effectExtent l="0" t="0" r="0" b="0"/>
                  <wp:docPr id="663222160" name="picture" title=""/>
                  <wp:cNvGraphicFramePr>
                    <a:graphicFrameLocks noChangeAspect="1"/>
                  </wp:cNvGraphicFramePr>
                  <a:graphic>
                    <a:graphicData uri="http://schemas.openxmlformats.org/drawingml/2006/picture">
                      <pic:pic>
                        <pic:nvPicPr>
                          <pic:cNvPr id="0" name="picture"/>
                          <pic:cNvPicPr/>
                        </pic:nvPicPr>
                        <pic:blipFill>
                          <a:blip r:embed="R477b3bf398554c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2115" cy="495567"/>
                          </a:xfrm>
                          <a:prstGeom prst="rect">
                            <a:avLst/>
                          </a:prstGeom>
                        </pic:spPr>
                      </pic:pic>
                    </a:graphicData>
                  </a:graphic>
                </wp:inline>
              </w:drawing>
            </w:r>
          </w:p>
        </w:tc>
        <w:tc>
          <w:tcPr>
            <w:tcW w:w="8737" w:type="dxa"/>
            <w:tcBorders>
              <w:top w:val="single" w:color="F76129" w:sz="12" w:space="0"/>
              <w:left w:val="single" w:color="F76129" w:sz="12" w:space="0"/>
              <w:bottom w:val="single" w:color="F76129" w:sz="12" w:space="0"/>
              <w:right w:val="single" w:color="F76129" w:sz="12" w:space="0"/>
            </w:tcBorders>
            <w:shd w:val="clear" w:color="auto" w:fill="auto"/>
            <w:tcMar/>
            <w:vAlign w:val="center"/>
          </w:tcPr>
          <w:p w:rsidRPr="003C7686" w:rsidR="001539B6" w:rsidP="4083C7D5" w:rsidRDefault="3B78E73E" w14:paraId="700EEEA6" w14:textId="77777777" w14:noSpellErr="1">
            <w:pPr>
              <w:spacing w:before="100" w:beforeAutospacing="on" w:after="60"/>
              <w:rPr>
                <w:rFonts w:ascii="Proxima Nova Semibold,Times New" w:hAnsi="Proxima Nova Semibold,Times New" w:eastAsia="Proxima Nova Semibold,Times New" w:cs="Proxima Nova Semibold,Times New"/>
                <w:sz w:val="20"/>
                <w:szCs w:val="20"/>
              </w:rPr>
            </w:pPr>
            <w:r w:rsidRPr="4083C7D5" w:rsidR="4083C7D5">
              <w:rPr>
                <w:rFonts w:ascii="Proxima Nova Semibold" w:hAnsi="Proxima Nova Semibold" w:eastAsia="Proxima Nova Semibold" w:cs="Proxima Nova Semibold"/>
                <w:sz w:val="24"/>
                <w:szCs w:val="24"/>
              </w:rPr>
              <w:t>BEST PRACTICE: Enable a setting</w:t>
            </w:r>
          </w:p>
        </w:tc>
      </w:tr>
    </w:tbl>
    <w:p w:rsidR="001539B6" w:rsidP="001539B6" w:rsidRDefault="3B78E73E" w14:paraId="532B8F7E" w14:textId="77777777" w14:noSpellErr="1">
      <w:pPr>
        <w:pStyle w:val="PSBody"/>
      </w:pPr>
      <w:r w:rsidR="4083C7D5">
        <w:rPr/>
        <w:t>When something needs to be noted that if missed can cause data loss, corruption, data unavailability, or simply something generally important that isn’t best practice related, this box will be used to stress it:</w:t>
      </w:r>
    </w:p>
    <w:tbl>
      <w:tblPr>
        <w:tblStyle w:val="TableGrid11"/>
        <w:tblW w:w="0" w:type="auto"/>
        <w:tblInd w:w="-5" w:type="dxa"/>
        <w:shd w:val="clear" w:color="auto" w:fill="B3B3B3"/>
        <w:tblLayout w:type="fixed"/>
        <w:tblLook w:val="04A0" w:firstRow="1" w:lastRow="0" w:firstColumn="1" w:lastColumn="0" w:noHBand="0" w:noVBand="1"/>
      </w:tblPr>
      <w:tblGrid>
        <w:gridCol w:w="1080"/>
        <w:gridCol w:w="8737"/>
      </w:tblGrid>
      <w:tr w:rsidRPr="004F0EAA" w:rsidR="001539B6" w:rsidTr="4083C7D5" w14:paraId="5CC9658F" w14:textId="77777777">
        <w:trPr>
          <w:trHeight w:val="989"/>
        </w:trPr>
        <w:tc>
          <w:tcPr>
            <w:tcW w:w="1080" w:type="dxa"/>
            <w:tcBorders>
              <w:top w:val="single" w:color="F76129" w:sz="12" w:space="0"/>
              <w:left w:val="single" w:color="F76129" w:sz="12" w:space="0"/>
              <w:bottom w:val="single" w:color="F76129" w:sz="12" w:space="0"/>
              <w:right w:val="single" w:color="F76129" w:sz="12" w:space="0"/>
            </w:tcBorders>
            <w:shd w:val="clear" w:color="auto" w:fill="F76129"/>
            <w:tcMar/>
            <w:vAlign w:val="center"/>
          </w:tcPr>
          <w:p w:rsidRPr="004F0EAA" w:rsidR="001539B6" w:rsidP="00D60A5C" w:rsidRDefault="001539B6" w14:paraId="6A05A809" w14:textId="77777777">
            <w:pPr>
              <w:spacing w:before="100" w:beforeAutospacing="1" w:after="60"/>
              <w:jc w:val="center"/>
              <w:rPr>
                <w:rFonts w:cs="Times New Roman"/>
                <w:sz w:val="20"/>
                <w:szCs w:val="20"/>
              </w:rPr>
            </w:pPr>
            <w:r>
              <w:drawing>
                <wp:inline wp14:editId="386562E2" wp14:anchorId="2A8E73EE">
                  <wp:extent cx="522115" cy="486717"/>
                  <wp:effectExtent l="0" t="0" r="0" b="8890"/>
                  <wp:docPr id="472506434" name="picture" title=""/>
                  <wp:cNvGraphicFramePr>
                    <a:graphicFrameLocks noChangeAspect="1"/>
                  </wp:cNvGraphicFramePr>
                  <a:graphic>
                    <a:graphicData uri="http://schemas.openxmlformats.org/drawingml/2006/picture">
                      <pic:pic>
                        <pic:nvPicPr>
                          <pic:cNvPr id="0" name="picture"/>
                          <pic:cNvPicPr/>
                        </pic:nvPicPr>
                        <pic:blipFill>
                          <a:blip r:embed="Rf04748eb117d43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2115" cy="486717"/>
                          </a:xfrm>
                          <a:prstGeom prst="rect">
                            <a:avLst/>
                          </a:prstGeom>
                        </pic:spPr>
                      </pic:pic>
                    </a:graphicData>
                  </a:graphic>
                </wp:inline>
              </w:drawing>
            </w:r>
          </w:p>
        </w:tc>
        <w:tc>
          <w:tcPr>
            <w:tcW w:w="8737" w:type="dxa"/>
            <w:tcBorders>
              <w:top w:val="single" w:color="F76129" w:sz="12" w:space="0"/>
              <w:left w:val="single" w:color="F76129" w:sz="12" w:space="0"/>
              <w:bottom w:val="single" w:color="F76129" w:sz="12" w:space="0"/>
              <w:right w:val="single" w:color="F76129" w:sz="12" w:space="0"/>
            </w:tcBorders>
            <w:shd w:val="clear" w:color="auto" w:fill="auto"/>
            <w:tcMar/>
            <w:vAlign w:val="center"/>
          </w:tcPr>
          <w:p w:rsidRPr="008A35F0" w:rsidR="001539B6" w:rsidP="4083C7D5" w:rsidRDefault="3B78E73E" w14:paraId="421913C3" w14:textId="77777777" w14:noSpellErr="1">
            <w:pPr>
              <w:spacing w:before="100" w:beforeAutospacing="on" w:after="60"/>
              <w:rPr>
                <w:rFonts w:ascii="Proxima Nova Semibold,Times New" w:hAnsi="Proxima Nova Semibold,Times New" w:eastAsia="Proxima Nova Semibold,Times New" w:cs="Proxima Nova Semibold,Times New"/>
                <w:sz w:val="24"/>
                <w:szCs w:val="24"/>
              </w:rPr>
            </w:pPr>
            <w:r w:rsidRPr="4083C7D5" w:rsidR="4083C7D5">
              <w:rPr>
                <w:rFonts w:ascii="Proxima Nova Semibold" w:hAnsi="Proxima Nova Semibold" w:eastAsia="Proxima Nova Semibold" w:cs="Proxima Nova Semibold"/>
                <w:sz w:val="24"/>
                <w:szCs w:val="24"/>
              </w:rPr>
              <w:t>Please read—this is a critical note!!</w:t>
            </w:r>
          </w:p>
        </w:tc>
      </w:tr>
    </w:tbl>
    <w:p w:rsidRPr="006E7EBE" w:rsidR="00E635C7" w:rsidP="001539B6" w:rsidRDefault="3B78E73E" w14:paraId="44A3D793" w14:textId="77777777" w14:noSpellErr="1">
      <w:pPr>
        <w:pStyle w:val="PSBody"/>
      </w:pPr>
      <w:r w:rsidR="4083C7D5">
        <w:rPr/>
        <w:t>As always refer to the checklist and the document change section for important updates quickly.</w:t>
      </w:r>
    </w:p>
    <w:p w:rsidR="001539B6" w:rsidRDefault="001539B6" w14:paraId="5A39BBE3" w14:textId="4FB5D718">
      <w:pPr>
        <w:rPr>
          <w:rFonts w:ascii="Proxima Nova,,ＭＳ ゴシック" w:hAnsi="Proxima Nova,,ＭＳ ゴシック" w:eastAsia="Proxima Nova,,ＭＳ ゴシック" w:cs="Proxima Nova,,ＭＳ ゴシック"/>
          <w:color w:val="FD5000"/>
          <w:sz w:val="36"/>
          <w:szCs w:val="36"/>
        </w:rPr>
      </w:pPr>
      <w:r>
        <w:br w:type="page"/>
      </w:r>
    </w:p>
    <w:p w:rsidR="0017513B" w:rsidP="0017513B" w:rsidRDefault="3B78E73E" w14:paraId="5563D108" w14:textId="3E93DE72" w14:noSpellErr="1">
      <w:pPr>
        <w:pStyle w:val="Heading1"/>
      </w:pPr>
      <w:bookmarkStart w:name="_Toc516855575" w:id="20"/>
      <w:r w:rsidR="4083C7D5">
        <w:rPr/>
        <w:t>Executive Summary</w:t>
      </w:r>
      <w:bookmarkEnd w:id="20"/>
    </w:p>
    <w:p w:rsidR="0017513B" w:rsidP="0017513B" w:rsidRDefault="08C689F0" w14:paraId="7156F64C" w14:textId="268CE7C1" w14:noSpellErr="1">
      <w:pPr>
        <w:pStyle w:val="PSBody"/>
      </w:pPr>
      <w:r w:rsidR="4083C7D5">
        <w:rPr/>
        <w:t>TBD</w:t>
      </w:r>
    </w:p>
    <w:p w:rsidR="0017513B" w:rsidP="0017513B" w:rsidRDefault="3B78E73E" w14:paraId="3033AC02" w14:textId="2FC3F031" w14:noSpellErr="1">
      <w:pPr>
        <w:pStyle w:val="Heading1"/>
      </w:pPr>
      <w:bookmarkStart w:name="_Toc516855576" w:id="21"/>
      <w:r w:rsidR="4083C7D5">
        <w:rPr/>
        <w:t>Audience</w:t>
      </w:r>
      <w:bookmarkEnd w:id="21"/>
    </w:p>
    <w:p w:rsidR="0017513B" w:rsidP="0017513B" w:rsidRDefault="3B78E73E" w14:paraId="495A9FDE" w14:textId="620ED1A4" w14:noSpellErr="1">
      <w:pPr>
        <w:pStyle w:val="PSBody"/>
      </w:pPr>
      <w:r w:rsidR="4083C7D5">
        <w:rPr/>
        <w:t>TBD</w:t>
      </w:r>
    </w:p>
    <w:p w:rsidR="0017513B" w:rsidP="0017513B" w:rsidRDefault="3B78E73E" w14:paraId="34B3EB01" w14:textId="796FD384" w14:noSpellErr="1">
      <w:pPr>
        <w:pStyle w:val="PSBody"/>
      </w:pPr>
      <w:r w:rsidR="4083C7D5">
        <w:rPr/>
        <w:t xml:space="preserve">As always, for specific questions or requests for assistance, please reach out to Pure Storage support at any time at </w:t>
      </w:r>
      <w:hyperlink r:id="R667b99d5fa1548de">
        <w:r w:rsidRPr="4083C7D5" w:rsidR="4083C7D5">
          <w:rPr>
            <w:rStyle w:val="Hyperlink"/>
          </w:rPr>
          <w:t>support@purestorage.com</w:t>
        </w:r>
      </w:hyperlink>
      <w:r w:rsidR="4083C7D5">
        <w:rPr/>
        <w:t>.</w:t>
      </w:r>
    </w:p>
    <w:p w:rsidR="1874F0E0" w:rsidP="4083C7D5" w:rsidRDefault="3B78E73E" w14:paraId="68BC8D3D" w14:textId="108D7D1E" w14:noSpellErr="1">
      <w:pPr>
        <w:pStyle w:val="Heading1"/>
        <w:rPr>
          <w:u w:val="single"/>
        </w:rPr>
      </w:pPr>
      <w:bookmarkStart w:name="_Toc516855577" w:id="22"/>
      <w:r w:rsidRPr="4083C7D5" w:rsidR="4083C7D5">
        <w:rPr>
          <w:u w:val="single"/>
        </w:rPr>
        <w:t>Heading 1</w:t>
      </w:r>
      <w:bookmarkEnd w:id="22"/>
    </w:p>
    <w:p w:rsidR="1874F0E0" w:rsidP="1874F0E0" w:rsidRDefault="1874F0E0" w14:paraId="52781630" w14:textId="77777777">
      <w:pPr>
        <w:pStyle w:val="Heading2"/>
      </w:pPr>
      <w:bookmarkStart w:name="_Toc516855578" w:id="23"/>
      <w:r>
        <w:t>Heading 2</w:t>
      </w:r>
      <w:bookmarkEnd w:id="23"/>
    </w:p>
    <w:p w:rsidR="1874F0E0" w:rsidP="1874F0E0" w:rsidRDefault="3B78E73E" w14:paraId="0CA59392" w14:textId="23ED75DB" w14:noSpellErr="1">
      <w:pPr>
        <w:pStyle w:val="Heading3"/>
      </w:pPr>
      <w:bookmarkStart w:name="_Toc516855579" w:id="24"/>
      <w:r w:rsidR="4083C7D5">
        <w:rPr/>
        <w:t>Heading 3</w:t>
      </w:r>
      <w:bookmarkEnd w:id="24"/>
    </w:p>
    <w:p w:rsidR="1874F0E0" w:rsidP="005962AD" w:rsidRDefault="3B78E73E" w14:paraId="798F505C" w14:textId="7296C679" w14:noSpellErr="1">
      <w:pPr>
        <w:pStyle w:val="PSBody"/>
      </w:pPr>
      <w:r w:rsidR="4083C7D5">
        <w:rPr/>
        <w:t>Heading 4</w:t>
      </w:r>
    </w:p>
    <w:p w:rsidR="00607E42" w:rsidP="00607E42" w:rsidRDefault="3B78E73E" w14:paraId="1D48FDE1" w14:textId="33EC6742">
      <w:pPr>
        <w:pStyle w:val="Heading1"/>
      </w:pPr>
      <w:bookmarkStart w:name="_Toc516855580" w:id="25"/>
      <w:r w:rsidR="4083C7D5">
        <w:rPr/>
        <w:t xml:space="preserve">Modern CI/ CD using </w:t>
      </w:r>
      <w:proofErr w:type="spellStart"/>
      <w:r w:rsidR="4083C7D5">
        <w:rPr/>
        <w:t>Flashblade</w:t>
      </w:r>
      <w:proofErr w:type="spellEnd"/>
      <w:bookmarkEnd w:id="25"/>
    </w:p>
    <w:p w:rsidRPr="002A0ED1" w:rsidR="00607E42" w:rsidP="00A02EE0" w:rsidRDefault="00607E42" w14:paraId="57B95E2C" w14:textId="700EE089">
      <w:pPr>
        <w:pStyle w:val="Heading2"/>
        <w:rPr>
          <w:vertAlign w:val="subscript"/>
        </w:rPr>
      </w:pPr>
      <w:bookmarkStart w:name="_Toc516855581" w:id="26"/>
      <w:r w:rsidRPr="002A0ED1">
        <w:rPr>
          <w:vertAlign w:val="subscript"/>
        </w:rPr>
        <w:t>Traditional CI/ CD</w:t>
      </w:r>
      <w:bookmarkEnd w:id="26"/>
    </w:p>
    <w:p w:rsidRPr="002A0ED1" w:rsidR="00607E42" w:rsidP="00A02EE0" w:rsidRDefault="00607E42" w14:paraId="05C8DACA" w14:textId="0A123D5B">
      <w:pPr>
        <w:pStyle w:val="Heading2"/>
        <w:rPr>
          <w:vertAlign w:val="subscript"/>
        </w:rPr>
      </w:pPr>
      <w:bookmarkStart w:name="_Toc516855582" w:id="27"/>
      <w:r w:rsidRPr="002A0ED1">
        <w:rPr>
          <w:vertAlign w:val="subscript"/>
        </w:rPr>
        <w:t>Modern CI/ CD</w:t>
      </w:r>
      <w:bookmarkEnd w:id="27"/>
    </w:p>
    <w:p w:rsidRPr="002A0ED1" w:rsidR="00607E42" w:rsidP="00A02EE0" w:rsidRDefault="00A02EE0" w14:paraId="3268FA83" w14:textId="5325AAB5">
      <w:pPr>
        <w:pStyle w:val="Heading2"/>
        <w:rPr>
          <w:vertAlign w:val="subscript"/>
        </w:rPr>
      </w:pPr>
      <w:bookmarkStart w:name="_Toc516855583" w:id="28"/>
      <w:r w:rsidRPr="002A0ED1">
        <w:rPr>
          <w:vertAlign w:val="subscript"/>
        </w:rPr>
        <w:t>Implementation approach</w:t>
      </w:r>
      <w:bookmarkEnd w:id="28"/>
    </w:p>
    <w:p w:rsidR="00607E42" w:rsidP="005962AD" w:rsidRDefault="00607E42" w14:paraId="059D749E" w14:textId="77777777">
      <w:pPr>
        <w:pStyle w:val="PSBody"/>
      </w:pPr>
    </w:p>
    <w:p w:rsidR="1874F0E0" w:rsidP="1874F0E0" w:rsidRDefault="3B78E73E" w14:paraId="3922A95A" w14:textId="108D7D1E" w14:noSpellErr="1">
      <w:pPr>
        <w:pStyle w:val="Heading1"/>
      </w:pPr>
      <w:bookmarkStart w:name="_Toc516855584" w:id="29"/>
      <w:r w:rsidR="4083C7D5">
        <w:rPr/>
        <w:t>Kubernetes Cluster Setup</w:t>
      </w:r>
      <w:bookmarkEnd w:id="29"/>
    </w:p>
    <w:p w:rsidR="1874F0E0" w:rsidRDefault="3B78E73E" w14:paraId="6A05FB19" w14:textId="2B756CE0" w14:noSpellErr="1">
      <w:r w:rsidR="4083C7D5">
        <w:rPr/>
        <w:t>Before we begin setting up our CI/ CD pipelines, we have to setup our Kubernetes cluster up and running.</w:t>
      </w:r>
    </w:p>
    <w:p w:rsidR="003F28F1" w:rsidRDefault="3B78E73E" w14:paraId="154D0AF3" w14:textId="34311063" w14:noSpellErr="1">
      <w:r w:rsidR="4083C7D5">
        <w:rPr/>
        <w:t>First, we have to ensure that the setup machine has following installed on it</w:t>
      </w:r>
    </w:p>
    <w:p w:rsidR="003F28F1" w:rsidP="003F28F1" w:rsidRDefault="3B78E73E" w14:paraId="4067CF62" w14:textId="6C07C4D8" w14:noSpellErr="1">
      <w:pPr>
        <w:pStyle w:val="PSBulletedList"/>
        <w:rPr/>
      </w:pPr>
      <w:r w:rsidR="4083C7D5">
        <w:rPr/>
        <w:t>Git client</w:t>
      </w:r>
    </w:p>
    <w:p w:rsidR="003F28F1" w:rsidP="003F28F1" w:rsidRDefault="3B78E73E" w14:paraId="01177860" w14:textId="117569FD" w14:noSpellErr="1">
      <w:pPr>
        <w:pStyle w:val="PSBulletedList"/>
        <w:rPr/>
      </w:pPr>
      <w:r w:rsidR="4083C7D5">
        <w:rPr/>
        <w:t>Ansible v2.4+</w:t>
      </w:r>
    </w:p>
    <w:p w:rsidR="003711E3" w:rsidP="4083C7D5" w:rsidRDefault="3B78E73E" w14:paraId="5B0D5028" w14:textId="77777777" w14:noSpellErr="1">
      <w:pPr>
        <w:pStyle w:val="HTMLPreformatted"/>
        <w:rPr>
          <w:rFonts w:ascii="Consolas" w:hAnsi="Consolas" w:eastAsia="Consolas" w:cs="Consolas"/>
          <w:color w:val="24292E"/>
          <w:sz w:val="18"/>
          <w:szCs w:val="18"/>
        </w:rPr>
      </w:pPr>
      <w:r w:rsidR="4083C7D5">
        <w:rPr/>
        <w:t xml:space="preserve">Checkout the code from </w:t>
      </w:r>
      <w:r w:rsidRPr="4083C7D5" w:rsidR="4083C7D5">
        <w:rPr>
          <w:rFonts w:ascii="Consolas" w:hAnsi="Consolas" w:eastAsia="Consolas" w:cs="Consolas"/>
          <w:color w:val="24292E"/>
          <w:sz w:val="18"/>
          <w:szCs w:val="18"/>
        </w:rPr>
        <w:t>https://github.com/PureStorage-OpenConnect/DORAScripts.git</w:t>
      </w:r>
    </w:p>
    <w:p w:rsidR="00E446F4" w:rsidP="00E446F4" w:rsidRDefault="3B78E73E" w14:paraId="6D22A8CF" w14:textId="7AAEBC4D">
      <w:pPr>
        <w:pStyle w:val="PSBulletedList"/>
        <w:numPr>
          <w:numId w:val="0"/>
        </w:numPr>
      </w:pPr>
      <w:r w:rsidR="4083C7D5">
        <w:rPr/>
        <w:t xml:space="preserve">cd </w:t>
      </w:r>
      <w:proofErr w:type="spellStart"/>
      <w:r w:rsidR="4083C7D5">
        <w:rPr/>
        <w:t>kube</w:t>
      </w:r>
      <w:proofErr w:type="spellEnd"/>
      <w:r w:rsidR="4083C7D5">
        <w:rPr/>
        <w:t>-ansible</w:t>
      </w:r>
    </w:p>
    <w:p w:rsidR="0070469C" w:rsidP="00E446F4" w:rsidRDefault="3B78E73E" w14:paraId="1C7AD714" w14:textId="48CBB037">
      <w:pPr>
        <w:pStyle w:val="PSBulletedList"/>
        <w:numPr>
          <w:numId w:val="0"/>
        </w:numPr>
      </w:pPr>
      <w:r w:rsidR="4083C7D5">
        <w:rPr/>
        <w:t xml:space="preserve">Modify inventory files to point to correct IPs for master, nodes and </w:t>
      </w:r>
      <w:proofErr w:type="spellStart"/>
      <w:r w:rsidR="4083C7D5">
        <w:rPr/>
        <w:t>etcd</w:t>
      </w:r>
      <w:proofErr w:type="spellEnd"/>
      <w:r w:rsidR="4083C7D5">
        <w:rPr/>
        <w:t xml:space="preserve"> nodes and the </w:t>
      </w:r>
      <w:proofErr w:type="spellStart"/>
      <w:r w:rsidR="4083C7D5">
        <w:rPr/>
        <w:t>ssh</w:t>
      </w:r>
      <w:proofErr w:type="spellEnd"/>
      <w:r w:rsidR="4083C7D5">
        <w:rPr/>
        <w:t xml:space="preserve"> key for accessing the servers.</w:t>
      </w:r>
    </w:p>
    <w:tbl>
      <w:tblPr>
        <w:tblStyle w:val="TableGrid11"/>
        <w:tblW w:w="0" w:type="auto"/>
        <w:tblInd w:w="-5" w:type="dxa"/>
        <w:shd w:val="clear" w:color="auto" w:fill="B3B3B3"/>
        <w:tblLayout w:type="fixed"/>
        <w:tblLook w:val="04A0" w:firstRow="1" w:lastRow="0" w:firstColumn="1" w:lastColumn="0" w:noHBand="0" w:noVBand="1"/>
      </w:tblPr>
      <w:tblGrid>
        <w:gridCol w:w="1080"/>
        <w:gridCol w:w="8737"/>
      </w:tblGrid>
      <w:tr w:rsidRPr="004F0EAA" w:rsidR="0070469C" w:rsidTr="4083C7D5" w14:paraId="4AC6C379" w14:textId="77777777">
        <w:trPr>
          <w:trHeight w:val="989"/>
        </w:trPr>
        <w:tc>
          <w:tcPr>
            <w:tcW w:w="1080" w:type="dxa"/>
            <w:tcBorders>
              <w:top w:val="single" w:color="F76129" w:sz="12" w:space="0"/>
              <w:left w:val="single" w:color="F76129" w:sz="12" w:space="0"/>
              <w:bottom w:val="single" w:color="F76129" w:sz="12" w:space="0"/>
              <w:right w:val="single" w:color="F76129" w:sz="12" w:space="0"/>
            </w:tcBorders>
            <w:shd w:val="clear" w:color="auto" w:fill="F76129"/>
            <w:tcMar/>
            <w:vAlign w:val="center"/>
          </w:tcPr>
          <w:p w:rsidRPr="004F0EAA" w:rsidR="0070469C" w:rsidP="00BE7606" w:rsidRDefault="0070469C" w14:paraId="2468D293" w14:textId="77777777">
            <w:pPr>
              <w:spacing w:before="100" w:beforeAutospacing="1" w:after="60"/>
              <w:jc w:val="center"/>
              <w:rPr>
                <w:rFonts w:cs="Times New Roman"/>
                <w:sz w:val="20"/>
                <w:szCs w:val="20"/>
              </w:rPr>
            </w:pPr>
            <w:r>
              <w:drawing>
                <wp:inline wp14:editId="5F0B6965" wp14:anchorId="4645CD8D">
                  <wp:extent cx="522115" cy="486717"/>
                  <wp:effectExtent l="0" t="0" r="0" b="8890"/>
                  <wp:docPr id="2094236109" name="picture" title=""/>
                  <wp:cNvGraphicFramePr>
                    <a:graphicFrameLocks noChangeAspect="1"/>
                  </wp:cNvGraphicFramePr>
                  <a:graphic>
                    <a:graphicData uri="http://schemas.openxmlformats.org/drawingml/2006/picture">
                      <pic:pic>
                        <pic:nvPicPr>
                          <pic:cNvPr id="0" name="picture"/>
                          <pic:cNvPicPr/>
                        </pic:nvPicPr>
                        <pic:blipFill>
                          <a:blip r:embed="Rfa957d7a344f4e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2115" cy="486717"/>
                          </a:xfrm>
                          <a:prstGeom prst="rect">
                            <a:avLst/>
                          </a:prstGeom>
                        </pic:spPr>
                      </pic:pic>
                    </a:graphicData>
                  </a:graphic>
                </wp:inline>
              </w:drawing>
            </w:r>
          </w:p>
        </w:tc>
        <w:tc>
          <w:tcPr>
            <w:tcW w:w="8737" w:type="dxa"/>
            <w:tcBorders>
              <w:top w:val="single" w:color="F76129" w:sz="12" w:space="0"/>
              <w:left w:val="single" w:color="F76129" w:sz="12" w:space="0"/>
              <w:bottom w:val="single" w:color="F76129" w:sz="12" w:space="0"/>
              <w:right w:val="single" w:color="F76129" w:sz="12" w:space="0"/>
            </w:tcBorders>
            <w:shd w:val="clear" w:color="auto" w:fill="auto"/>
            <w:tcMar/>
            <w:vAlign w:val="center"/>
          </w:tcPr>
          <w:p w:rsidRPr="008A35F0" w:rsidR="0070469C" w:rsidP="4083C7D5" w:rsidRDefault="3B78E73E" w14:paraId="64632672" w14:textId="2A3A8812" w14:noSpellErr="1">
            <w:pPr>
              <w:spacing w:before="100" w:beforeAutospacing="on" w:after="60"/>
              <w:rPr>
                <w:rFonts w:ascii="Proxima Nova Semibold,Times New" w:hAnsi="Proxima Nova Semibold,Times New" w:eastAsia="Proxima Nova Semibold,Times New" w:cs="Proxima Nova Semibold,Times New"/>
                <w:sz w:val="24"/>
                <w:szCs w:val="24"/>
              </w:rPr>
            </w:pPr>
            <w:r w:rsidRPr="4083C7D5" w:rsidR="4083C7D5">
              <w:rPr>
                <w:rFonts w:ascii="Proxima Nova Semibold" w:hAnsi="Proxima Nova Semibold" w:eastAsia="Proxima Nova Semibold" w:cs="Proxima Nova Semibold"/>
                <w:sz w:val="24"/>
                <w:szCs w:val="24"/>
              </w:rPr>
              <w:t xml:space="preserve">Please ensure that </w:t>
            </w:r>
            <w:r w:rsidRPr="4083C7D5" w:rsidR="4083C7D5">
              <w:rPr>
                <w:rFonts w:ascii="Proxima Nova Semibold" w:hAnsi="Proxima Nova Semibold" w:eastAsia="Proxima Nova Semibold" w:cs="Proxima Nova Semibold"/>
                <w:sz w:val="24"/>
                <w:szCs w:val="24"/>
              </w:rPr>
              <w:t>you</w:t>
            </w:r>
            <w:r w:rsidRPr="4083C7D5" w:rsidR="4083C7D5">
              <w:rPr>
                <w:rFonts w:ascii="Proxima Nova Semibold" w:hAnsi="Proxima Nova Semibold" w:eastAsia="Proxima Nova Semibold" w:cs="Proxima Nova Semibold"/>
                <w:sz w:val="24"/>
                <w:szCs w:val="24"/>
              </w:rPr>
              <w:t xml:space="preserve"> password-less access enabled to all the servers/ nodes and the key is available on setup node.</w:t>
            </w:r>
          </w:p>
        </w:tc>
      </w:tr>
    </w:tbl>
    <w:p w:rsidR="0070469C" w:rsidP="00E446F4" w:rsidRDefault="0070469C" w14:paraId="7730C0FE" w14:textId="77777777">
      <w:pPr>
        <w:pStyle w:val="PSBulletedList"/>
        <w:numPr>
          <w:ilvl w:val="0"/>
          <w:numId w:val="0"/>
        </w:numPr>
      </w:pPr>
    </w:p>
    <w:p w:rsidR="0070469C" w:rsidP="4083C7D5" w:rsidRDefault="00E26BC5" w14:paraId="218AF3B2" w14:textId="333B8D97">
      <w:pPr>
        <w:pStyle w:val="HTMLPreformatted"/>
        <w:shd w:val="clear" w:color="auto" w:fill="F6F8FA"/>
        <w:rPr>
          <w:rFonts w:ascii="Consolas" w:hAnsi="Consolas" w:eastAsia="Consolas" w:cs="Consolas"/>
          <w:color w:val="24292E"/>
        </w:rPr>
      </w:pPr>
      <w:r>
        <w:rPr/>
        <w:t>Run ‘</w:t>
      </w:r>
      <w:r w:rsidRPr="3B78E73E" w:rsidR="0070469C">
        <w:rPr>
          <w:rFonts w:ascii="Consolas" w:hAnsi="Consolas" w:eastAsia="Consolas" w:cs="Consolas"/>
          <w:color w:val="24292E"/>
        </w:rPr>
        <w:t>ansible-playbook -</w:t>
      </w:r>
      <w:proofErr w:type="spellStart"/>
      <w:r w:rsidRPr="3B78E73E" w:rsidR="0070469C">
        <w:rPr>
          <w:rFonts w:ascii="Consolas" w:hAnsi="Consolas" w:eastAsia="Consolas" w:cs="Consolas"/>
          <w:color w:val="24292E"/>
        </w:rPr>
        <w:t>i</w:t>
      </w:r>
      <w:proofErr w:type="spellEnd"/>
      <w:r w:rsidRPr="3B78E73E" w:rsidR="0070469C">
        <w:rPr>
          <w:rFonts w:ascii="Consolas" w:hAnsi="Consolas" w:eastAsia="Consolas" w:cs="Consolas"/>
          <w:color w:val="24292E"/>
        </w:rPr>
        <w:t xml:space="preserve"> inventory </w:t>
      </w:r>
      <w:proofErr w:type="spellStart"/>
      <w:r w:rsidRPr="3B78E73E" w:rsidR="0070469C">
        <w:rPr>
          <w:rFonts w:ascii="Consolas" w:hAnsi="Consolas" w:eastAsia="Consolas" w:cs="Consolas"/>
          <w:color w:val="24292E"/>
        </w:rPr>
        <w:t>cluster.yml</w:t>
      </w:r>
      <w:proofErr w:type="spellEnd"/>
      <w:r w:rsidRPr="3B78E73E" w:rsidR="0070469C">
        <w:rPr>
          <w:rFonts w:ascii="Consolas" w:hAnsi="Consolas" w:eastAsia="Consolas" w:cs="Consolas"/>
          <w:color w:val="24292E"/>
        </w:rPr>
        <w:t>`</w:t>
      </w:r>
      <w:r w:rsidR="00037892">
        <w:rPr>
          <w:rFonts w:ascii="Consolas" w:hAnsi="Consolas" w:cs="Consolas"/>
          <w:color w:val="24292E"/>
        </w:rPr>
        <w:softHyphen/>
      </w:r>
    </w:p>
    <w:p w:rsidR="00200900" w:rsidP="00E446F4" w:rsidRDefault="3B78E73E" w14:paraId="30D385AC" w14:textId="17291F74" w14:noSpellErr="1">
      <w:pPr>
        <w:pStyle w:val="PSBulletedList"/>
        <w:numPr>
          <w:numId w:val="0"/>
        </w:numPr>
      </w:pPr>
      <w:r w:rsidR="4083C7D5">
        <w:rPr/>
        <w:t>This will configure a HA Kubernetes cluster on the nodes mentioned in the inventory file.</w:t>
      </w:r>
    </w:p>
    <w:p w:rsidR="00200900" w:rsidP="00E446F4" w:rsidRDefault="3B78E73E" w14:paraId="1FA854B9" w14:textId="32E60270">
      <w:pPr>
        <w:pStyle w:val="PSBulletedList"/>
        <w:numPr>
          <w:numId w:val="0"/>
        </w:numPr>
      </w:pPr>
      <w:r w:rsidR="4083C7D5">
        <w:rPr/>
        <w:t xml:space="preserve">Copy </w:t>
      </w:r>
      <w:proofErr w:type="spellStart"/>
      <w:r w:rsidR="4083C7D5">
        <w:rPr/>
        <w:t>kubernetes</w:t>
      </w:r>
      <w:proofErr w:type="spellEnd"/>
      <w:r w:rsidR="4083C7D5">
        <w:rPr/>
        <w:t xml:space="preserve"> config from any master on your machine to access the cluster using </w:t>
      </w:r>
      <w:proofErr w:type="spellStart"/>
      <w:r w:rsidR="4083C7D5">
        <w:rPr/>
        <w:t>kubectl</w:t>
      </w:r>
      <w:proofErr w:type="spellEnd"/>
      <w:r w:rsidR="4083C7D5">
        <w:rPr/>
        <w:t>.</w:t>
      </w:r>
    </w:p>
    <w:p w:rsidR="1874F0E0" w:rsidP="1874F0E0" w:rsidRDefault="3B78E73E" w14:paraId="7625076A" w14:textId="108D7D1E" w14:noSpellErr="1">
      <w:pPr>
        <w:pStyle w:val="Heading1"/>
      </w:pPr>
      <w:bookmarkStart w:name="_Toc516855593" w:id="30"/>
      <w:r w:rsidR="4083C7D5">
        <w:rPr/>
        <w:t>Kubernetes - Configuration</w:t>
      </w:r>
      <w:bookmarkEnd w:id="30"/>
    </w:p>
    <w:p w:rsidR="1874F0E0" w:rsidP="00C0366C" w:rsidRDefault="06371560" w14:paraId="26DA7A1E" w14:textId="7752CAFD">
      <w:pPr>
        <w:pStyle w:val="Heading2"/>
      </w:pPr>
      <w:bookmarkStart w:name="_Toc516855594" w:id="31"/>
      <w:r>
        <w:t>Web Dashboard</w:t>
      </w:r>
      <w:bookmarkEnd w:id="31"/>
    </w:p>
    <w:p w:rsidR="06371560" w:rsidP="06371560" w:rsidRDefault="3B78E73E" w14:paraId="0EC4194A" w14:textId="0536F3FA" w14:noSpellErr="1">
      <w:pPr>
        <w:pStyle w:val="PSBody"/>
      </w:pPr>
      <w:r w:rsidRPr="4083C7D5" w:rsidR="4083C7D5">
        <w:rPr>
          <w:rFonts w:ascii="Proxima Nova Regular,MyriadPro-" w:hAnsi="Proxima Nova Regular,MyriadPro-" w:eastAsia="Proxima Nova Regular,MyriadPro-" w:cs="Proxima Nova Regular,MyriadPro-"/>
          <w:color w:val="808080" w:themeColor="text1" w:themeTint="7F" w:themeShade="FF"/>
        </w:rPr>
        <w:t>Dashboard is a web-based Kubernetes user interface. You can use Dashboard to deploy containerized applications to a Kubernetes cluster, troubleshoot your containerized application, and manage the cluster itself along with its attendant resources.</w:t>
      </w:r>
    </w:p>
    <w:p w:rsidR="06371560" w:rsidP="06371560" w:rsidRDefault="00EC68DA" w14:paraId="299DECE6" w14:textId="4A21F63B">
      <w:pPr>
        <w:pStyle w:val="PSBody"/>
        <w:rPr>
          <w:b/>
          <w:bCs/>
        </w:rPr>
      </w:pPr>
      <w:hyperlink w:anchor="accessing-the-dashboard-ui" r:id="rId13">
        <w:r w:rsidRPr="06371560" w:rsidR="06371560">
          <w:rPr>
            <w:rStyle w:val="Hyperlink"/>
            <w:rFonts w:ascii="Arial" w:hAnsi="Arial" w:eastAsia="Arial" w:cs="Arial"/>
            <w:color w:val="1155CC"/>
          </w:rPr>
          <w:t>https://kubernetes.io/docs/tasks/access-application-cluster/web-ui-dashboard/#accessing-the-dashboard-ui</w:t>
        </w:r>
      </w:hyperlink>
    </w:p>
    <w:p w:rsidR="06371560" w:rsidP="4083C7D5" w:rsidRDefault="3B78E73E" w14:paraId="7301FE76" w14:textId="5886BAF8" w14:noSpellErr="1">
      <w:pPr>
        <w:pStyle w:val="PSBody"/>
        <w:rPr>
          <w:rFonts w:ascii="Proxima Nova Regular,MyriadPro-" w:hAnsi="Proxima Nova Regular,MyriadPro-" w:eastAsia="Proxima Nova Regular,MyriadPro-" w:cs="Proxima Nova Regular,MyriadPro-"/>
          <w:b w:val="1"/>
          <w:bCs w:val="1"/>
          <w:i w:val="1"/>
          <w:iCs w:val="1"/>
          <w:color w:val="808080" w:themeColor="text1" w:themeTint="7F" w:themeShade="FF"/>
        </w:rPr>
      </w:pPr>
      <w:r w:rsidRPr="4083C7D5" w:rsidR="4083C7D5">
        <w:rPr>
          <w:rFonts w:ascii="Proxima Nova Regular,MyriadPro-" w:hAnsi="Proxima Nova Regular,MyriadPro-" w:eastAsia="Proxima Nova Regular,MyriadPro-" w:cs="Proxima Nova Regular,MyriadPro-"/>
          <w:b w:val="1"/>
          <w:bCs w:val="1"/>
          <w:color w:val="808080" w:themeColor="text1" w:themeTint="7F" w:themeShade="FF"/>
        </w:rPr>
        <w:t>Installation and Accessing Steps:</w:t>
      </w:r>
    </w:p>
    <w:p w:rsidR="06371560" w:rsidP="4083C7D5" w:rsidRDefault="3B78E73E" w14:paraId="49C137E5" w14:textId="23262FA3">
      <w:pPr>
        <w:pStyle w:val="PSBody"/>
        <w:rPr>
          <w:rFonts w:ascii="Cambria," w:hAnsi="Cambria," w:eastAsia="Cambria," w:cs="Cambria," w:asciiTheme="minorAscii" w:hAnsiTheme="minorAscii" w:eastAsiaTheme="minorAscii" w:cstheme="minorAscii"/>
          <w:color w:val="808080" w:themeColor="text1" w:themeTint="7F" w:themeShade="FF"/>
        </w:rPr>
      </w:pPr>
      <w:proofErr w:type="spellStart"/>
      <w:r w:rsidRPr="4083C7D5" w:rsidR="4083C7D5">
        <w:rPr>
          <w:rFonts w:ascii="Proxima Nova Regular,MyriadPro-" w:hAnsi="Proxima Nova Regular,MyriadPro-" w:eastAsia="Proxima Nova Regular,MyriadPro-" w:cs="Proxima Nova Regular,MyriadPro-"/>
          <w:i w:val="1"/>
          <w:iCs w:val="1"/>
          <w:color w:val="808080" w:themeColor="text1" w:themeTint="7F" w:themeShade="FF"/>
        </w:rPr>
        <w:t>kubectl</w:t>
      </w:r>
      <w:proofErr w:type="spellEnd"/>
      <w:r w:rsidRPr="4083C7D5" w:rsidR="4083C7D5">
        <w:rPr>
          <w:rFonts w:ascii="Proxima Nova Regular,MyriadPro-" w:hAnsi="Proxima Nova Regular,MyriadPro-" w:eastAsia="Proxima Nova Regular,MyriadPro-" w:cs="Proxima Nova Regular,MyriadPro-"/>
          <w:i w:val="1"/>
          <w:iCs w:val="1"/>
          <w:color w:val="808080" w:themeColor="text1" w:themeTint="7F" w:themeShade="FF"/>
        </w:rPr>
        <w:t xml:space="preserve"> create -f </w:t>
      </w:r>
      <w:hyperlink r:id="Rc59b17cc1163461a">
        <w:r w:rsidRPr="4083C7D5" w:rsidR="4083C7D5">
          <w:rPr>
            <w:rFonts w:ascii="Proxima Nova Regular,MyriadPro-" w:hAnsi="Proxima Nova Regular,MyriadPro-" w:eastAsia="Proxima Nova Regular,MyriadPro-" w:cs="Proxima Nova Regular,MyriadPro-"/>
            <w:i w:val="1"/>
            <w:iCs w:val="1"/>
            <w:color w:val="808080" w:themeColor="text1" w:themeTint="7F" w:themeShade="FF"/>
          </w:rPr>
          <w:t>https://raw.githubusercontent.com/kubernetes/dashboard/master/src/deploy/recommended/kubernetes-dashboard.yaml</w:t>
        </w:r>
      </w:hyperlink>
    </w:p>
    <w:p w:rsidR="06371560" w:rsidP="06371560" w:rsidRDefault="06371560" w14:paraId="2CF58118" w14:textId="0898CF05">
      <w:pPr>
        <w:pStyle w:val="Heading2"/>
      </w:pPr>
      <w:r>
        <w:t>Service Account / Access setup</w:t>
      </w:r>
    </w:p>
    <w:p w:rsidR="06371560" w:rsidP="4083C7D5" w:rsidRDefault="3B78E73E" w14:paraId="016F2D39" w14:textId="20235DD4" w14:noSpellErr="1">
      <w:pPr>
        <w:pStyle w:val="PSBody"/>
        <w:rPr>
          <w:rFonts w:ascii="Proxima Nova Regular,MyriadPro-" w:hAnsi="Proxima Nova Regular,MyriadPro-" w:eastAsia="Proxima Nova Regular,MyriadPro-" w:cs="Proxima Nova Regular,MyriadPro-"/>
          <w:color w:val="808080" w:themeColor="text1" w:themeTint="7F" w:themeShade="FF"/>
        </w:rPr>
      </w:pPr>
      <w:r w:rsidRPr="4083C7D5" w:rsidR="4083C7D5">
        <w:rPr>
          <w:rFonts w:ascii="Proxima Nova Regular,MyriadPro-" w:hAnsi="Proxima Nova Regular,MyriadPro-" w:eastAsia="Proxima Nova Regular,MyriadPro-" w:cs="Proxima Nova Regular,MyriadPro-"/>
          <w:color w:val="808080" w:themeColor="text1" w:themeTint="7F" w:themeShade="FF"/>
        </w:rPr>
        <w:t>Create a new user using Service Account mechanism of Kubernetes, grant this user admin permissions and log in to Dashboard using bearer token tied to this user.</w:t>
      </w:r>
    </w:p>
    <w:p w:rsidR="06371560" w:rsidP="4083C7D5" w:rsidRDefault="3B78E73E" w14:paraId="69240254" w14:textId="59BFD9A4" w14:noSpellErr="1">
      <w:pPr>
        <w:pStyle w:val="PSBody"/>
        <w:numPr>
          <w:ilvl w:val="0"/>
          <w:numId w:val="30"/>
        </w:numPr>
        <w:rPr>
          <w:rFonts w:ascii="Cambria," w:hAnsi="Cambria," w:eastAsia="Cambria," w:cs="Cambria," w:asciiTheme="minorAscii" w:hAnsiTheme="minorAscii" w:eastAsiaTheme="minorAscii" w:cstheme="minorAscii"/>
          <w:color w:val="808080" w:themeColor="text1" w:themeTint="7F" w:themeShade="FF"/>
        </w:rPr>
      </w:pPr>
      <w:r w:rsidRPr="4083C7D5" w:rsidR="4083C7D5">
        <w:rPr>
          <w:rFonts w:ascii="Proxima Nova Regular,MyriadPro-" w:hAnsi="Proxima Nova Regular,MyriadPro-" w:eastAsia="Proxima Nova Regular,MyriadPro-" w:cs="Proxima Nova Regular,MyriadPro-"/>
          <w:color w:val="808080" w:themeColor="text1" w:themeTint="7F" w:themeShade="FF"/>
        </w:rPr>
        <w:t xml:space="preserve">Create service account and set up access: </w:t>
      </w:r>
      <w:hyperlink r:id="R5ea6d2c5819b4223">
        <w:r w:rsidRPr="4083C7D5" w:rsidR="4083C7D5">
          <w:rPr>
            <w:rStyle w:val="Hyperlink"/>
            <w:rFonts w:ascii="Arial" w:hAnsi="Arial" w:eastAsia="Arial" w:cs="Arial"/>
            <w:color w:val="1155CC"/>
          </w:rPr>
          <w:t>https://github.com/kubernetes/dashboard/wiki/Creating-sample-user</w:t>
        </w:r>
      </w:hyperlink>
    </w:p>
    <w:p w:rsidR="06371560" w:rsidP="4083C7D5" w:rsidRDefault="3B78E73E" w14:paraId="0AF87A6F" w14:textId="61D2BA47">
      <w:pPr>
        <w:pStyle w:val="NoSpacing"/>
        <w:numPr>
          <w:ilvl w:val="1"/>
          <w:numId w:val="3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u w:val="single"/>
        </w:rPr>
      </w:pPr>
      <w:proofErr w:type="spellStart"/>
      <w:r w:rsidRPr="4083C7D5" w:rsidR="4083C7D5">
        <w:rPr/>
        <w:t>kubectl</w:t>
      </w:r>
      <w:proofErr w:type="spellEnd"/>
      <w:r w:rsidRPr="4083C7D5" w:rsidR="4083C7D5">
        <w:rPr/>
        <w:t xml:space="preserve"> create -f admin-</w:t>
      </w:r>
      <w:proofErr w:type="spellStart"/>
      <w:r w:rsidRPr="4083C7D5" w:rsidR="4083C7D5">
        <w:rPr/>
        <w:t>user.yaml</w:t>
      </w:r>
      <w:proofErr w:type="spellEnd"/>
    </w:p>
    <w:p w:rsidR="06371560" w:rsidP="4083C7D5" w:rsidRDefault="3B78E73E" w14:paraId="374BB9CA" w14:textId="0D7B20CF">
      <w:pPr>
        <w:pStyle w:val="NoSpacing"/>
        <w:numPr>
          <w:ilvl w:val="1"/>
          <w:numId w:val="3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proofErr w:type="spellStart"/>
      <w:r w:rsidRPr="4083C7D5" w:rsidR="4083C7D5">
        <w:rPr/>
        <w:t>kubectl</w:t>
      </w:r>
      <w:proofErr w:type="spellEnd"/>
      <w:r w:rsidRPr="4083C7D5" w:rsidR="4083C7D5">
        <w:rPr/>
        <w:t xml:space="preserve"> create -f admin-cluster-role-</w:t>
      </w:r>
      <w:proofErr w:type="spellStart"/>
      <w:r w:rsidRPr="4083C7D5" w:rsidR="4083C7D5">
        <w:rPr/>
        <w:t>binding.yaml</w:t>
      </w:r>
      <w:proofErr w:type="spellEnd"/>
    </w:p>
    <w:p w:rsidR="06371560" w:rsidP="4083C7D5" w:rsidRDefault="3B78E73E" w14:paraId="6E521240" w14:textId="69E9AA77">
      <w:pPr>
        <w:pStyle w:val="NoSpacing"/>
        <w:numPr>
          <w:ilvl w:val="1"/>
          <w:numId w:val="3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Get Bearer Token: </w:t>
      </w:r>
      <w:proofErr w:type="spellStart"/>
      <w:r w:rsidRPr="4083C7D5" w:rsidR="4083C7D5">
        <w:rPr/>
        <w:t>kubectl</w:t>
      </w:r>
      <w:proofErr w:type="spellEnd"/>
      <w:r w:rsidRPr="4083C7D5" w:rsidR="4083C7D5">
        <w:rPr/>
        <w:t xml:space="preserve"> -n </w:t>
      </w:r>
      <w:proofErr w:type="spellStart"/>
      <w:r w:rsidRPr="4083C7D5" w:rsidR="4083C7D5">
        <w:rPr/>
        <w:t>kube</w:t>
      </w:r>
      <w:proofErr w:type="spellEnd"/>
      <w:r w:rsidRPr="4083C7D5" w:rsidR="4083C7D5">
        <w:rPr/>
        <w:t xml:space="preserve">-system describe secret </w:t>
      </w:r>
      <w:r w:rsidRPr="4083C7D5" w:rsidR="4083C7D5">
        <w:rPr/>
        <w:t>$(</w:t>
      </w:r>
      <w:proofErr w:type="spellStart"/>
      <w:r w:rsidRPr="4083C7D5" w:rsidR="4083C7D5">
        <w:rPr/>
        <w:t>kubectl</w:t>
      </w:r>
      <w:proofErr w:type="spellEnd"/>
      <w:r w:rsidRPr="4083C7D5" w:rsidR="4083C7D5">
        <w:rPr/>
        <w:t xml:space="preserve"> -n </w:t>
      </w:r>
      <w:proofErr w:type="spellStart"/>
      <w:r w:rsidRPr="4083C7D5" w:rsidR="4083C7D5">
        <w:rPr/>
        <w:t>kube</w:t>
      </w:r>
      <w:proofErr w:type="spellEnd"/>
      <w:r w:rsidRPr="4083C7D5" w:rsidR="4083C7D5">
        <w:rPr/>
        <w:t xml:space="preserve">-system get secret </w:t>
      </w:r>
      <w:r w:rsidRPr="4083C7D5" w:rsidR="4083C7D5">
        <w:rPr/>
        <w:t>|</w:t>
      </w:r>
      <w:r w:rsidRPr="4083C7D5" w:rsidR="4083C7D5">
        <w:rPr/>
        <w:t xml:space="preserve"> grep admin-user </w:t>
      </w:r>
      <w:r w:rsidRPr="4083C7D5" w:rsidR="4083C7D5">
        <w:rPr/>
        <w:t>|</w:t>
      </w:r>
      <w:r w:rsidRPr="4083C7D5" w:rsidR="4083C7D5">
        <w:rPr/>
        <w:t xml:space="preserve"> </w:t>
      </w:r>
      <w:proofErr w:type="spellStart"/>
      <w:r w:rsidRPr="4083C7D5" w:rsidR="4083C7D5">
        <w:rPr/>
        <w:t>awk</w:t>
      </w:r>
      <w:proofErr w:type="spellEnd"/>
      <w:r w:rsidRPr="4083C7D5" w:rsidR="4083C7D5">
        <w:rPr/>
        <w:t xml:space="preserve"> '{print $1}')</w:t>
      </w:r>
      <w:r>
        <w:br/>
      </w:r>
    </w:p>
    <w:p w:rsidR="06371560" w:rsidP="4083C7D5" w:rsidRDefault="3B78E73E" w14:paraId="52388F1C" w14:textId="3B0881AD">
      <w:pPr>
        <w:pStyle w:val="ListParagraph"/>
        <w:numPr>
          <w:ilvl w:val="0"/>
          <w:numId w:val="30"/>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 xml:space="preserve">Start </w:t>
      </w:r>
      <w:proofErr w:type="spellStart"/>
      <w:r w:rsidRPr="4083C7D5" w:rsidR="4083C7D5">
        <w:rPr>
          <w:rFonts w:ascii="Proxima Nova Regular" w:hAnsi="Proxima Nova Regular" w:eastAsia="Proxima Nova Regular" w:cs="Proxima Nova Regular"/>
        </w:rPr>
        <w:t>kubectl</w:t>
      </w:r>
      <w:proofErr w:type="spellEnd"/>
      <w:r w:rsidRPr="4083C7D5" w:rsidR="4083C7D5">
        <w:rPr>
          <w:rFonts w:ascii="Proxima Nova Regular" w:hAnsi="Proxima Nova Regular" w:eastAsia="Proxima Nova Regular" w:cs="Proxima Nova Regular"/>
        </w:rPr>
        <w:t xml:space="preserve"> proxy &amp;</w:t>
      </w:r>
    </w:p>
    <w:p w:rsidR="06371560" w:rsidP="4083C7D5" w:rsidRDefault="3B78E73E" w14:paraId="6BA36364" w14:textId="293B1DF1" w14:noSpellErr="1">
      <w:pPr>
        <w:pStyle w:val="ListParagraph"/>
        <w:numPr>
          <w:ilvl w:val="0"/>
          <w:numId w:val="30"/>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 xml:space="preserve">Access the Web UI: </w:t>
      </w:r>
      <w:hyperlink r:id="R4d698a8398ca4c97">
        <w:r w:rsidRPr="4083C7D5" w:rsidR="4083C7D5">
          <w:rPr>
            <w:rStyle w:val="Hyperlink"/>
            <w:rFonts w:ascii="Proxima Nova Regular" w:hAnsi="Proxima Nova Regular" w:eastAsia="Proxima Nova Regular" w:cs="Proxima Nova Regular"/>
            <w:color w:val="0366D6"/>
            <w:sz w:val="20"/>
            <w:szCs w:val="20"/>
          </w:rPr>
          <w:t>http://localhost:8001/api/v1/namespaces/kube-system/services/https:kubernetes-dashboard:/proxy/</w:t>
        </w:r>
      </w:hyperlink>
    </w:p>
    <w:p w:rsidR="06371560" w:rsidP="4083C7D5" w:rsidRDefault="3B78E73E" w14:paraId="25BBD73F" w14:textId="756B0836" w14:noSpellErr="1">
      <w:pPr>
        <w:pStyle w:val="ListParagraph"/>
        <w:numPr>
          <w:ilvl w:val="0"/>
          <w:numId w:val="30"/>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Pr="4083C7D5" w:rsidR="4083C7D5">
        <w:rPr>
          <w:rFonts w:ascii="Proxima Nova Regular" w:hAnsi="Proxima Nova Regular" w:eastAsia="Proxima Nova Regular" w:cs="Proxima Nova Regular"/>
        </w:rPr>
        <w:t xml:space="preserve">Enter </w:t>
      </w:r>
      <w:r w:rsidRPr="4083C7D5" w:rsidR="4083C7D5">
        <w:rPr>
          <w:rFonts w:ascii="Proxima Nova Regular" w:hAnsi="Proxima Nova Regular" w:eastAsia="Proxima Nova Regular" w:cs="Proxima Nova Regular"/>
        </w:rPr>
        <w:t>The</w:t>
      </w:r>
      <w:r w:rsidRPr="4083C7D5" w:rsidR="4083C7D5">
        <w:rPr>
          <w:rFonts w:ascii="Proxima Nova Regular" w:hAnsi="Proxima Nova Regular" w:eastAsia="Proxima Nova Regular" w:cs="Proxima Nova Regular"/>
        </w:rPr>
        <w:t xml:space="preserve"> Token generated from Get Bearer Token command</w:t>
      </w:r>
      <w:r>
        <w:br/>
      </w:r>
    </w:p>
    <w:p w:rsidR="00B846BA" w:rsidP="41221448" w:rsidRDefault="41221448" w14:paraId="694AB20E" w14:textId="1CF462F6">
      <w:pPr>
        <w:pStyle w:val="Heading2"/>
        <w:spacing w:line="259" w:lineRule="auto"/>
      </w:pPr>
      <w:bookmarkStart w:name="_Toc516855596" w:id="32"/>
      <w:commentRangeStart w:id="33"/>
      <w:r w:rsidRPr="41221448">
        <w:t>Pure Storage Helm chart for Flashblade and FlashArray Driver</w:t>
      </w:r>
      <w:commentRangeEnd w:id="33"/>
      <w:r w:rsidR="06371560">
        <w:rPr>
          <w:rStyle w:val="CommentReference"/>
        </w:rPr>
        <w:commentReference w:id="33"/>
      </w:r>
      <w:bookmarkEnd w:id="32"/>
    </w:p>
    <w:p w:rsidR="06371560" w:rsidP="4083C7D5" w:rsidRDefault="3B78E73E" w14:paraId="34FEAA94" w14:textId="6BDC1F29">
      <w:pPr>
        <w:rPr>
          <w:rFonts w:ascii="Proxima Nova Regular" w:hAnsi="Proxima Nova Regular" w:eastAsia="Proxima Nova Regular" w:cs="Proxima Nova Regular"/>
        </w:rPr>
      </w:pPr>
      <w:r w:rsidRPr="4083C7D5" w:rsidR="4083C7D5">
        <w:rPr>
          <w:rFonts w:ascii="Proxima Nova Regular" w:hAnsi="Proxima Nova Regular" w:eastAsia="Proxima Nova Regular" w:cs="Proxima Nova Regular"/>
          <w:color w:val="808080" w:themeColor="text1" w:themeTint="7F" w:themeShade="FF"/>
          <w:sz w:val="22"/>
          <w:szCs w:val="22"/>
        </w:rPr>
        <w:t xml:space="preserve">Pure Storage backends to provide PVs for PVCs issued by developers, although we only showed the block storage </w:t>
      </w:r>
      <w:proofErr w:type="spellStart"/>
      <w:r w:rsidRPr="4083C7D5" w:rsidR="4083C7D5">
        <w:rPr>
          <w:rFonts w:ascii="Proxima Nova Regular" w:hAnsi="Proxima Nova Regular" w:eastAsia="Proxima Nova Regular" w:cs="Proxima Nova Regular"/>
          <w:color w:val="808080" w:themeColor="text1" w:themeTint="7F" w:themeShade="FF"/>
          <w:sz w:val="22"/>
          <w:szCs w:val="22"/>
        </w:rPr>
        <w:t>Storage</w:t>
      </w:r>
      <w:proofErr w:type="spellEnd"/>
      <w:r w:rsidRPr="4083C7D5" w:rsidR="4083C7D5">
        <w:rPr>
          <w:rFonts w:ascii="Proxima Nova Regular" w:hAnsi="Proxima Nova Regular" w:eastAsia="Proxima Nova Regular" w:cs="Proxima Nova Regular"/>
          <w:color w:val="808080" w:themeColor="text1" w:themeTint="7F" w:themeShade="FF"/>
          <w:sz w:val="22"/>
          <w:szCs w:val="22"/>
        </w:rPr>
        <w:t xml:space="preserve"> Class, this uses a Pure Storage </w:t>
      </w:r>
      <w:proofErr w:type="spellStart"/>
      <w:r w:rsidRPr="4083C7D5" w:rsidR="4083C7D5">
        <w:rPr>
          <w:rFonts w:ascii="Proxima Nova Regular" w:hAnsi="Proxima Nova Regular" w:eastAsia="Proxima Nova Regular" w:cs="Proxima Nova Regular"/>
          <w:color w:val="808080" w:themeColor="text1" w:themeTint="7F" w:themeShade="FF"/>
          <w:sz w:val="22"/>
          <w:szCs w:val="22"/>
        </w:rPr>
        <w:t>FlashArray</w:t>
      </w:r>
      <w:proofErr w:type="spellEnd"/>
      <w:r w:rsidRPr="4083C7D5" w:rsidR="4083C7D5">
        <w:rPr>
          <w:rFonts w:ascii="Proxima Nova Regular" w:hAnsi="Proxima Nova Regular" w:eastAsia="Proxima Nova Regular" w:cs="Proxima Nova Regular"/>
          <w:color w:val="808080" w:themeColor="text1" w:themeTint="7F" w:themeShade="FF"/>
          <w:sz w:val="22"/>
          <w:szCs w:val="22"/>
        </w:rPr>
        <w:t xml:space="preserve"> as the backend storage provider. There is also a file-based Storage Class available that uses the Pure Storage </w:t>
      </w:r>
      <w:proofErr w:type="spellStart"/>
      <w:r w:rsidRPr="4083C7D5" w:rsidR="4083C7D5">
        <w:rPr>
          <w:rFonts w:ascii="Proxima Nova Regular" w:hAnsi="Proxima Nova Regular" w:eastAsia="Proxima Nova Regular" w:cs="Proxima Nova Regular"/>
          <w:color w:val="808080" w:themeColor="text1" w:themeTint="7F" w:themeShade="FF"/>
          <w:sz w:val="22"/>
          <w:szCs w:val="22"/>
        </w:rPr>
        <w:t>FlashBlade</w:t>
      </w:r>
      <w:proofErr w:type="spellEnd"/>
      <w:r w:rsidRPr="4083C7D5" w:rsidR="4083C7D5">
        <w:rPr>
          <w:rFonts w:ascii="Proxima Nova Regular" w:hAnsi="Proxima Nova Regular" w:eastAsia="Proxima Nova Regular" w:cs="Proxima Nova Regular"/>
          <w:color w:val="808080" w:themeColor="text1" w:themeTint="7F" w:themeShade="FF"/>
          <w:sz w:val="22"/>
          <w:szCs w:val="22"/>
        </w:rPr>
        <w:t xml:space="preserve"> as the backend storage provider.</w:t>
      </w:r>
    </w:p>
    <w:p w:rsidR="06371560" w:rsidP="4083C7D5" w:rsidRDefault="3B78E73E" w14:paraId="65129FB8" w14:textId="7D5A2876">
      <w:pPr>
        <w:rPr>
          <w:rFonts w:ascii="Proxima Nova Regular" w:hAnsi="Proxima Nova Regular" w:eastAsia="Proxima Nova Regular" w:cs="Proxima Nova Regular"/>
        </w:rPr>
      </w:pPr>
      <w:r w:rsidRPr="4083C7D5" w:rsidR="4083C7D5">
        <w:rPr>
          <w:rFonts w:ascii="Proxima Nova Regular" w:hAnsi="Proxima Nova Regular" w:eastAsia="Proxima Nova Regular" w:cs="Proxima Nova Regular"/>
          <w:color w:val="808080" w:themeColor="text1" w:themeTint="7F" w:themeShade="FF"/>
          <w:sz w:val="22"/>
          <w:szCs w:val="22"/>
        </w:rPr>
        <w:t xml:space="preserve">To make these </w:t>
      </w:r>
      <w:proofErr w:type="spellStart"/>
      <w:r w:rsidRPr="4083C7D5" w:rsidR="4083C7D5">
        <w:rPr>
          <w:rFonts w:ascii="Proxima Nova Regular" w:hAnsi="Proxima Nova Regular" w:eastAsia="Proxima Nova Regular" w:cs="Proxima Nova Regular"/>
          <w:color w:val="808080" w:themeColor="text1" w:themeTint="7F" w:themeShade="FF"/>
          <w:sz w:val="22"/>
          <w:szCs w:val="22"/>
        </w:rPr>
        <w:t>StorageClasses</w:t>
      </w:r>
      <w:proofErr w:type="spellEnd"/>
      <w:r w:rsidRPr="4083C7D5" w:rsidR="4083C7D5">
        <w:rPr>
          <w:rFonts w:ascii="Proxima Nova Regular" w:hAnsi="Proxima Nova Regular" w:eastAsia="Proxima Nova Regular" w:cs="Proxima Nova Regular"/>
          <w:color w:val="808080" w:themeColor="text1" w:themeTint="7F" w:themeShade="FF"/>
          <w:sz w:val="22"/>
          <w:szCs w:val="22"/>
        </w:rPr>
        <w:t xml:space="preserve"> available to a Kubernetes cluster there is a requirement to install the Pure Storage Kubernetes </w:t>
      </w:r>
      <w:proofErr w:type="spellStart"/>
      <w:r w:rsidRPr="4083C7D5" w:rsidR="4083C7D5">
        <w:rPr>
          <w:rFonts w:ascii="Proxima Nova Regular" w:hAnsi="Proxima Nova Regular" w:eastAsia="Proxima Nova Regular" w:cs="Proxima Nova Regular"/>
          <w:color w:val="808080" w:themeColor="text1" w:themeTint="7F" w:themeShade="FF"/>
          <w:sz w:val="22"/>
          <w:szCs w:val="22"/>
        </w:rPr>
        <w:t>FlexVolume</w:t>
      </w:r>
      <w:proofErr w:type="spellEnd"/>
      <w:r w:rsidRPr="4083C7D5" w:rsidR="4083C7D5">
        <w:rPr>
          <w:rFonts w:ascii="Proxima Nova Regular" w:hAnsi="Proxima Nova Regular" w:eastAsia="Proxima Nova Regular" w:cs="Proxima Nova Regular"/>
          <w:color w:val="808080" w:themeColor="text1" w:themeTint="7F" w:themeShade="FF"/>
          <w:sz w:val="22"/>
          <w:szCs w:val="22"/>
        </w:rPr>
        <w:t xml:space="preserve"> driver and dynamic provisioner. Using Helm chart we can configure </w:t>
      </w:r>
      <w:r w:rsidRPr="4083C7D5" w:rsidR="4083C7D5">
        <w:rPr>
          <w:rFonts w:ascii="Proxima Nova Regular" w:hAnsi="Proxima Nova Regular" w:eastAsia="Proxima Nova Regular" w:cs="Proxima Nova Regular"/>
          <w:color w:val="808080" w:themeColor="text1" w:themeTint="7F" w:themeShade="FF"/>
          <w:sz w:val="22"/>
          <w:szCs w:val="22"/>
        </w:rPr>
        <w:t xml:space="preserve">the  </w:t>
      </w:r>
      <w:proofErr w:type="spellStart"/>
      <w:r w:rsidRPr="4083C7D5" w:rsidR="4083C7D5">
        <w:rPr>
          <w:rFonts w:ascii="Proxima Nova Regular" w:hAnsi="Proxima Nova Regular" w:eastAsia="Proxima Nova Regular" w:cs="Proxima Nova Regular"/>
          <w:color w:val="808080" w:themeColor="text1" w:themeTint="7F" w:themeShade="FF"/>
          <w:sz w:val="22"/>
          <w:szCs w:val="22"/>
        </w:rPr>
        <w:t>FlexVolume</w:t>
      </w:r>
      <w:proofErr w:type="spellEnd"/>
      <w:r w:rsidRPr="4083C7D5" w:rsidR="4083C7D5">
        <w:rPr>
          <w:rFonts w:ascii="Proxima Nova Regular" w:hAnsi="Proxima Nova Regular" w:eastAsia="Proxima Nova Regular" w:cs="Proxima Nova Regular"/>
          <w:color w:val="808080" w:themeColor="text1" w:themeTint="7F" w:themeShade="FF"/>
          <w:sz w:val="22"/>
          <w:szCs w:val="22"/>
        </w:rPr>
        <w:t xml:space="preserve"> driver on Kubernetes Cluster.</w:t>
      </w:r>
    </w:p>
    <w:p w:rsidR="06371560" w:rsidP="4083C7D5" w:rsidRDefault="41221448" w14:paraId="0255D0A5" w14:textId="38C81656" w14:noSpellErr="1">
      <w:pPr>
        <w:rPr>
          <w:rFonts w:ascii="Proxima Nova Regular,MyriadPro-" w:hAnsi="Proxima Nova Regular,MyriadPro-" w:eastAsia="Proxima Nova Regular,MyriadPro-" w:cs="Proxima Nova Regular,MyriadPro-"/>
          <w:color w:val="000000" w:themeColor="text1" w:themeTint="FF" w:themeShade="FF"/>
        </w:rPr>
      </w:pPr>
      <w:r w:rsidRPr="4083C7D5" w:rsidR="4083C7D5">
        <w:rPr>
          <w:rFonts w:ascii="Proxima Nova Regular" w:hAnsi="Proxima Nova Regular" w:eastAsia="Proxima Nova Regular" w:cs="Proxima Nova Regular"/>
          <w:color w:val="808080" w:themeColor="text1" w:themeTint="7F" w:themeShade="FF"/>
          <w:sz w:val="22"/>
          <w:szCs w:val="22"/>
        </w:rPr>
        <w:t>Checkout the repo:</w:t>
      </w:r>
      <w:r w:rsidRPr="4083C7D5" w:rsidR="4083C7D5">
        <w:rPr>
          <w:rFonts w:ascii="Proxima Nova Regular,MyriadPro-" w:hAnsi="Proxima Nova Regular,MyriadPro-" w:eastAsia="Proxima Nova Regular,MyriadPro-" w:cs="Proxima Nova Regular,MyriadPro-"/>
          <w:color w:val="000000" w:themeColor="text1" w:themeTint="FF" w:themeShade="FF"/>
        </w:rPr>
        <w:t xml:space="preserve"> </w:t>
      </w:r>
      <w:hyperlink r:id="R5cc517d414c944ac">
        <w:r w:rsidRPr="4083C7D5" w:rsidR="4083C7D5">
          <w:rPr>
            <w:rStyle w:val="Hyperlink"/>
          </w:rPr>
          <w:t>https://github.com/purestorage/helm-charts/tree/master/pure-k8s-plugin</w:t>
        </w:r>
      </w:hyperlink>
    </w:p>
    <w:p w:rsidR="06371560" w:rsidP="4083C7D5" w:rsidRDefault="41221448" w14:paraId="5B72B61A" w14:textId="2E818D92" w14:noSpellErr="1">
      <w:pPr>
        <w:rPr>
          <w:rFonts w:ascii="Proxima Nova Regular" w:hAnsi="Proxima Nova Regular" w:eastAsia="Proxima Nova Regular" w:cs="Proxima Nova Regular"/>
          <w:color w:val="808080" w:themeColor="text1" w:themeTint="7F" w:themeShade="FF"/>
          <w:sz w:val="22"/>
          <w:szCs w:val="22"/>
        </w:rPr>
      </w:pPr>
      <w:r w:rsidRPr="4083C7D5" w:rsidR="4083C7D5">
        <w:rPr>
          <w:rFonts w:ascii="Proxima Nova Regular" w:hAnsi="Proxima Nova Regular" w:eastAsia="Proxima Nova Regular" w:cs="Proxima Nova Regular"/>
          <w:color w:val="808080" w:themeColor="text1" w:themeTint="7F" w:themeShade="FF"/>
          <w:sz w:val="22"/>
          <w:szCs w:val="22"/>
        </w:rPr>
        <w:t>Follow steps from here</w:t>
      </w:r>
    </w:p>
    <w:p w:rsidR="00B846BA" w:rsidP="4083C7D5" w:rsidRDefault="3B78E73E" w14:paraId="088D327B" w14:textId="5467716E">
      <w:pPr>
        <w:pStyle w:val="ListParagraph"/>
        <w:numPr>
          <w:ilvl w:val="0"/>
          <w:numId w:val="40"/>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bookmarkStart w:name="_Toc516855597" w:id="34"/>
      <w:r w:rsidRPr="4083C7D5" w:rsidR="4083C7D5">
        <w:rPr/>
        <w:t xml:space="preserve">Modify the </w:t>
      </w:r>
      <w:hyperlink r:id="R6883a46d79a340fc">
        <w:r w:rsidRPr="4083C7D5" w:rsidR="4083C7D5">
          <w:rPr>
            <w:rStyle w:val="Hyperlink"/>
          </w:rPr>
          <w:t>values.yaml</w:t>
        </w:r>
      </w:hyperlink>
      <w:r w:rsidRPr="4083C7D5" w:rsidR="4083C7D5">
        <w:rPr/>
        <w:t xml:space="preserve"> </w:t>
      </w:r>
      <w:r w:rsidRPr="4083C7D5" w:rsidR="4083C7D5">
        <w:rPr/>
        <w:t xml:space="preserve">for </w:t>
      </w:r>
      <w:proofErr w:type="spellStart"/>
      <w:r w:rsidRPr="4083C7D5" w:rsidR="4083C7D5">
        <w:rPr/>
        <w:t>FlashBlade</w:t>
      </w:r>
      <w:proofErr w:type="spellEnd"/>
      <w:r w:rsidRPr="4083C7D5" w:rsidR="4083C7D5">
        <w:rPr/>
        <w:t xml:space="preserve"> and </w:t>
      </w:r>
      <w:proofErr w:type="spellStart"/>
      <w:r w:rsidRPr="4083C7D5" w:rsidR="4083C7D5">
        <w:rPr/>
        <w:t>FlashArray</w:t>
      </w:r>
      <w:proofErr w:type="spellEnd"/>
      <w:bookmarkEnd w:id="34"/>
    </w:p>
    <w:p w:rsidR="00B846BA" w:rsidP="4083C7D5" w:rsidRDefault="41221448" w14:paraId="5355F73C" w14:textId="006B0178" w14:noSpellErr="1">
      <w:pPr>
        <w:pStyle w:val="ListParagraph"/>
        <w:numPr>
          <w:ilvl w:val="0"/>
          <w:numId w:val="40"/>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Update arrays</w:t>
      </w:r>
    </w:p>
    <w:p w:rsidR="00B846BA" w:rsidP="4083C7D5" w:rsidRDefault="41221448" w14:paraId="37738956" w14:textId="195F8C1E" w14:noSpellErr="1">
      <w:pPr>
        <w:ind w:left="360" w:firstLine="720"/>
        <w:rPr>
          <w:rFonts w:ascii="Proxima Nova Regular,MyriadPro-" w:hAnsi="Proxima Nova Regular,MyriadPro-" w:eastAsia="Proxima Nova Regular,MyriadPro-" w:cs="Proxima Nova Regular,MyriadPro-"/>
          <w:color w:val="000000" w:themeColor="text1" w:themeTint="FF" w:themeShade="FF"/>
        </w:rPr>
      </w:pPr>
      <w:r w:rsidR="4083C7D5">
        <w:rPr/>
        <w:t>arrays:</w:t>
      </w:r>
    </w:p>
    <w:p w:rsidR="00B846BA" w:rsidP="41221448" w:rsidRDefault="3B78E73E" w14:paraId="0586E10F" w14:textId="2725369F">
      <w:pPr>
        <w:pStyle w:val="NoSpacing"/>
        <w:ind w:left="1440"/>
      </w:pPr>
      <w:r w:rsidR="4083C7D5">
        <w:rPr/>
        <w:t xml:space="preserve">  </w:t>
      </w:r>
      <w:proofErr w:type="spellStart"/>
      <w:r w:rsidR="4083C7D5">
        <w:rPr/>
        <w:t>FlashArrays</w:t>
      </w:r>
      <w:proofErr w:type="spellEnd"/>
      <w:r w:rsidR="4083C7D5">
        <w:rPr/>
        <w:t>:</w:t>
      </w:r>
    </w:p>
    <w:p w:rsidR="00B846BA" w:rsidP="41221448" w:rsidRDefault="3B78E73E" w14:paraId="50FA5E3A" w14:textId="7A6CA4C9">
      <w:pPr>
        <w:pStyle w:val="NoSpacing"/>
        <w:ind w:left="1440"/>
      </w:pPr>
      <w:r w:rsidR="4083C7D5">
        <w:rPr/>
        <w:t xml:space="preserve">    - </w:t>
      </w:r>
      <w:proofErr w:type="spellStart"/>
      <w:r w:rsidR="4083C7D5">
        <w:rPr/>
        <w:t>MgmtEndPoint</w:t>
      </w:r>
      <w:proofErr w:type="spellEnd"/>
      <w:r w:rsidR="4083C7D5">
        <w:rPr/>
        <w:t>: "</w:t>
      </w:r>
      <w:r w:rsidR="4083C7D5">
        <w:rPr/>
        <w:t>&lt;</w:t>
      </w:r>
      <w:proofErr w:type="spellStart"/>
      <w:r w:rsidR="4083C7D5">
        <w:rPr/>
        <w:t>ip</w:t>
      </w:r>
      <w:proofErr w:type="spellEnd"/>
      <w:r w:rsidR="4083C7D5">
        <w:rPr/>
        <w:t>&gt;</w:t>
      </w:r>
      <w:r w:rsidR="4083C7D5">
        <w:rPr/>
        <w:t>"</w:t>
      </w:r>
    </w:p>
    <w:p w:rsidR="00B846BA" w:rsidP="41221448" w:rsidRDefault="3B78E73E" w14:paraId="37F1715F" w14:textId="1AF0B24D">
      <w:pPr>
        <w:pStyle w:val="NoSpacing"/>
        <w:ind w:left="1440"/>
      </w:pPr>
      <w:r w:rsidR="4083C7D5">
        <w:rPr/>
        <w:t xml:space="preserve">      </w:t>
      </w:r>
      <w:proofErr w:type="spellStart"/>
      <w:r w:rsidR="4083C7D5">
        <w:rPr/>
        <w:t>APIToken</w:t>
      </w:r>
      <w:proofErr w:type="spellEnd"/>
      <w:r w:rsidR="4083C7D5">
        <w:rPr/>
        <w:t>: "</w:t>
      </w:r>
      <w:r w:rsidR="4083C7D5">
        <w:rPr/>
        <w:t>&lt;</w:t>
      </w:r>
      <w:proofErr w:type="spellStart"/>
      <w:r w:rsidR="4083C7D5">
        <w:rPr/>
        <w:t>api</w:t>
      </w:r>
      <w:proofErr w:type="spellEnd"/>
      <w:r w:rsidR="4083C7D5">
        <w:rPr/>
        <w:t xml:space="preserve"> token&gt;</w:t>
      </w:r>
      <w:r w:rsidR="4083C7D5">
        <w:rPr/>
        <w:t>"</w:t>
      </w:r>
    </w:p>
    <w:p w:rsidR="00B846BA" w:rsidP="41221448" w:rsidRDefault="41221448" w14:paraId="26DD56F4" w14:textId="37A41A23" w14:noSpellErr="1">
      <w:pPr>
        <w:pStyle w:val="NoSpacing"/>
        <w:ind w:left="1440"/>
      </w:pPr>
      <w:r w:rsidR="4083C7D5">
        <w:rPr/>
        <w:t xml:space="preserve">      Labels:</w:t>
      </w:r>
    </w:p>
    <w:p w:rsidR="00B846BA" w:rsidP="41221448" w:rsidRDefault="41221448" w14:paraId="74EAF240" w14:textId="0F3E0A70" w14:noSpellErr="1">
      <w:pPr>
        <w:pStyle w:val="NoSpacing"/>
        <w:ind w:left="1440"/>
      </w:pPr>
      <w:r w:rsidR="4083C7D5">
        <w:rPr/>
        <w:t xml:space="preserve">        rack: "19"</w:t>
      </w:r>
    </w:p>
    <w:p w:rsidR="00B846BA" w:rsidP="41221448" w:rsidRDefault="41221448" w14:paraId="6049A467" w14:textId="0BBB2C5D" w14:noSpellErr="1">
      <w:pPr>
        <w:pStyle w:val="NoSpacing"/>
        <w:ind w:left="1440"/>
      </w:pPr>
      <w:r w:rsidR="4083C7D5">
        <w:rPr/>
        <w:t xml:space="preserve">        env: "FA" </w:t>
      </w:r>
    </w:p>
    <w:p w:rsidR="00B846BA" w:rsidP="41221448" w:rsidRDefault="3B78E73E" w14:paraId="5C785715" w14:textId="4F72962D">
      <w:pPr>
        <w:pStyle w:val="NoSpacing"/>
        <w:ind w:left="1440"/>
      </w:pPr>
      <w:proofErr w:type="spellStart"/>
      <w:r w:rsidR="4083C7D5">
        <w:rPr/>
        <w:t>FlashBlades</w:t>
      </w:r>
      <w:proofErr w:type="spellEnd"/>
      <w:r w:rsidR="4083C7D5">
        <w:rPr/>
        <w:t>:</w:t>
      </w:r>
    </w:p>
    <w:p w:rsidR="00B846BA" w:rsidP="41221448" w:rsidRDefault="3B78E73E" w14:paraId="4770E3E5" w14:textId="6CF4902E">
      <w:pPr>
        <w:pStyle w:val="NoSpacing"/>
        <w:ind w:left="1440"/>
      </w:pPr>
      <w:r w:rsidR="4083C7D5">
        <w:rPr/>
        <w:t xml:space="preserve">    - </w:t>
      </w:r>
      <w:proofErr w:type="spellStart"/>
      <w:r w:rsidR="4083C7D5">
        <w:rPr/>
        <w:t>MgmtEndPoint</w:t>
      </w:r>
      <w:proofErr w:type="spellEnd"/>
      <w:r w:rsidR="4083C7D5">
        <w:rPr/>
        <w:t>: "</w:t>
      </w:r>
      <w:r w:rsidR="4083C7D5">
        <w:rPr/>
        <w:t>&lt;</w:t>
      </w:r>
      <w:proofErr w:type="spellStart"/>
      <w:r w:rsidR="4083C7D5">
        <w:rPr/>
        <w:t>ip</w:t>
      </w:r>
      <w:proofErr w:type="spellEnd"/>
      <w:r w:rsidR="4083C7D5">
        <w:rPr/>
        <w:t>&gt;</w:t>
      </w:r>
      <w:r w:rsidR="4083C7D5">
        <w:rPr/>
        <w:t>"</w:t>
      </w:r>
    </w:p>
    <w:p w:rsidR="00B846BA" w:rsidP="41221448" w:rsidRDefault="3B78E73E" w14:paraId="73B1A642" w14:textId="749CBC66">
      <w:pPr>
        <w:pStyle w:val="NoSpacing"/>
        <w:ind w:left="1440"/>
      </w:pPr>
      <w:r w:rsidR="4083C7D5">
        <w:rPr/>
        <w:t xml:space="preserve">       </w:t>
      </w:r>
      <w:proofErr w:type="spellStart"/>
      <w:r w:rsidR="4083C7D5">
        <w:rPr/>
        <w:t>APIToken</w:t>
      </w:r>
      <w:proofErr w:type="spellEnd"/>
      <w:r w:rsidR="4083C7D5">
        <w:rPr/>
        <w:t>: "</w:t>
      </w:r>
      <w:r w:rsidR="4083C7D5">
        <w:rPr/>
        <w:t>&lt;</w:t>
      </w:r>
      <w:proofErr w:type="spellStart"/>
      <w:r w:rsidR="4083C7D5">
        <w:rPr/>
        <w:t>api</w:t>
      </w:r>
      <w:proofErr w:type="spellEnd"/>
      <w:r w:rsidR="4083C7D5">
        <w:rPr/>
        <w:t xml:space="preserve"> token&gt;</w:t>
      </w:r>
      <w:r w:rsidR="4083C7D5">
        <w:rPr/>
        <w:t>"</w:t>
      </w:r>
    </w:p>
    <w:p w:rsidR="00B846BA" w:rsidP="41221448" w:rsidRDefault="3B78E73E" w14:paraId="2D7DD333" w14:textId="60D24E81">
      <w:pPr>
        <w:pStyle w:val="NoSpacing"/>
        <w:ind w:left="1440"/>
      </w:pPr>
      <w:r w:rsidR="4083C7D5">
        <w:rPr/>
        <w:t xml:space="preserve">       </w:t>
      </w:r>
      <w:proofErr w:type="spellStart"/>
      <w:r w:rsidR="4083C7D5">
        <w:rPr/>
        <w:t>NfsEndPoint</w:t>
      </w:r>
      <w:proofErr w:type="spellEnd"/>
      <w:r w:rsidR="4083C7D5">
        <w:rPr/>
        <w:t>: "</w:t>
      </w:r>
      <w:r w:rsidR="4083C7D5">
        <w:rPr/>
        <w:t>&lt;</w:t>
      </w:r>
      <w:proofErr w:type="spellStart"/>
      <w:r w:rsidR="4083C7D5">
        <w:rPr/>
        <w:t>ip</w:t>
      </w:r>
      <w:proofErr w:type="spellEnd"/>
      <w:r w:rsidR="4083C7D5">
        <w:rPr/>
        <w:t>&gt;</w:t>
      </w:r>
      <w:r w:rsidR="4083C7D5">
        <w:rPr/>
        <w:t>"</w:t>
      </w:r>
    </w:p>
    <w:p w:rsidR="00B846BA" w:rsidP="41221448" w:rsidRDefault="41221448" w14:paraId="2A9A9F4D" w14:textId="46C97D82" w14:noSpellErr="1">
      <w:pPr>
        <w:pStyle w:val="NoSpacing"/>
        <w:ind w:left="1440"/>
      </w:pPr>
      <w:r w:rsidR="4083C7D5">
        <w:rPr/>
        <w:t xml:space="preserve">      Labels:</w:t>
      </w:r>
    </w:p>
    <w:p w:rsidR="00B846BA" w:rsidP="41221448" w:rsidRDefault="41221448" w14:paraId="6E2F9D44" w14:textId="34717004" w14:noSpellErr="1">
      <w:pPr>
        <w:pStyle w:val="NoSpacing"/>
        <w:ind w:left="1440"/>
      </w:pPr>
      <w:r w:rsidR="4083C7D5">
        <w:rPr/>
        <w:t xml:space="preserve">        rack: "7a"</w:t>
      </w:r>
    </w:p>
    <w:p w:rsidR="00B846BA" w:rsidP="41221448" w:rsidRDefault="41221448" w14:paraId="2F06AF5A" w14:textId="7486ECCA" w14:noSpellErr="1">
      <w:pPr>
        <w:pStyle w:val="NoSpacing"/>
        <w:ind w:left="1440"/>
      </w:pPr>
      <w:r w:rsidR="4083C7D5">
        <w:rPr/>
        <w:t xml:space="preserve">        env: "FB"</w:t>
      </w:r>
    </w:p>
    <w:p w:rsidR="00B846BA" w:rsidP="4083C7D5" w:rsidRDefault="41221448" w14:paraId="752B892A" w14:textId="7069F4E5" w14:noSpellErr="1">
      <w:pPr>
        <w:pStyle w:val="ListParagraph"/>
        <w:numPr>
          <w:ilvl w:val="0"/>
          <w:numId w:val="41"/>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Install the helm chart</w:t>
      </w:r>
    </w:p>
    <w:p w:rsidR="00B846BA" w:rsidP="4083C7D5" w:rsidRDefault="3B78E73E" w14:paraId="7D9B0D97" w14:textId="3AC040B0">
      <w:pPr>
        <w:pStyle w:val="ListParagraph"/>
        <w:numPr>
          <w:ilvl w:val="0"/>
          <w:numId w:val="41"/>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helm install pure-driver -f </w:t>
      </w:r>
      <w:proofErr w:type="spellStart"/>
      <w:r w:rsidRPr="4083C7D5" w:rsidR="4083C7D5">
        <w:rPr/>
        <w:t>values.yaml</w:t>
      </w:r>
      <w:proofErr w:type="spellEnd"/>
      <w:r w:rsidRPr="4083C7D5" w:rsidR="4083C7D5">
        <w:rPr/>
        <w:t xml:space="preserve"> ./helm-charts/pure-k8s-plugin/</w:t>
      </w:r>
    </w:p>
    <w:p w:rsidR="00B846BA" w:rsidP="4083C7D5" w:rsidRDefault="41221448" w14:paraId="59EADFCC" w14:textId="19E54865" w14:noSpellErr="1">
      <w:pPr>
        <w:pStyle w:val="ListParagraph"/>
        <w:numPr>
          <w:ilvl w:val="0"/>
          <w:numId w:val="41"/>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Verify it is installed on K8S cluster</w:t>
      </w:r>
    </w:p>
    <w:p w:rsidR="00B846BA" w:rsidP="4083C7D5" w:rsidRDefault="3B78E73E" w14:paraId="0E0471F5" w14:textId="7E95001F">
      <w:pPr>
        <w:pStyle w:val="ListParagraph"/>
        <w:numPr>
          <w:ilvl w:val="0"/>
          <w:numId w:val="41"/>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proofErr w:type="spellStart"/>
      <w:r w:rsidRPr="4083C7D5" w:rsidR="4083C7D5">
        <w:rPr/>
        <w:t>Kubectl</w:t>
      </w:r>
      <w:proofErr w:type="spellEnd"/>
      <w:r w:rsidRPr="4083C7D5" w:rsidR="4083C7D5">
        <w:rPr/>
        <w:t xml:space="preserve"> get pods</w:t>
      </w:r>
    </w:p>
    <w:p w:rsidR="00B846BA" w:rsidP="4083C7D5" w:rsidRDefault="3B78E73E" w14:paraId="592A9431" w14:textId="28909C51" w14:noSpellErr="1">
      <w:pPr>
        <w:pStyle w:val="NoSpacing"/>
        <w:ind w:left="720"/>
        <w:rPr>
          <w:rFonts w:ascii="Proxima Nova Regular,MyriadPro-" w:hAnsi="Proxima Nova Regular,MyriadPro-" w:eastAsia="Proxima Nova Regular,MyriadPro-" w:cs="Proxima Nova Regular,MyriadPro-"/>
          <w:color w:val="000000" w:themeColor="text1" w:themeTint="FF" w:themeShade="FF"/>
        </w:rPr>
      </w:pPr>
      <w:r w:rsidR="4083C7D5">
        <w:rPr/>
        <w:t>NAME                               READY     STATUS    RESTARTS   AGE</w:t>
      </w:r>
    </w:p>
    <w:p w:rsidR="00B846BA" w:rsidP="41221448" w:rsidRDefault="3B78E73E" w14:paraId="20DCC7E9" w14:textId="230AD038">
      <w:pPr>
        <w:pStyle w:val="NoSpacing"/>
        <w:ind w:left="720"/>
      </w:pPr>
      <w:r w:rsidR="4083C7D5">
        <w:rPr/>
        <w:t>pure-flex-</w:t>
      </w:r>
      <w:proofErr w:type="spellStart"/>
      <w:r w:rsidR="4083C7D5">
        <w:rPr/>
        <w:t>jgqpn</w:t>
      </w:r>
      <w:proofErr w:type="spellEnd"/>
      <w:r w:rsidR="4083C7D5">
        <w:rPr/>
        <w:t xml:space="preserve">                    1/1       Running   1          17d</w:t>
      </w:r>
    </w:p>
    <w:p w:rsidR="00B846BA" w:rsidP="41221448" w:rsidRDefault="41221448" w14:paraId="0D1B54EC" w14:textId="597CF05A" w14:noSpellErr="1">
      <w:pPr>
        <w:pStyle w:val="NoSpacing"/>
        <w:ind w:left="720"/>
      </w:pPr>
      <w:r w:rsidR="4083C7D5">
        <w:rPr/>
        <w:t>pure-flex-k8cnh                    1/1       Running   0          17d</w:t>
      </w:r>
    </w:p>
    <w:p w:rsidR="00B846BA" w:rsidP="41221448" w:rsidRDefault="41221448" w14:paraId="119478CA" w14:textId="16F6AE19" w14:noSpellErr="1">
      <w:pPr>
        <w:pStyle w:val="NoSpacing"/>
        <w:ind w:left="720"/>
      </w:pPr>
      <w:r w:rsidR="4083C7D5">
        <w:rPr/>
        <w:t>pure-flex-qktr8                    1/1       Running   0          17d</w:t>
      </w:r>
    </w:p>
    <w:p w:rsidR="00B846BA" w:rsidP="41221448" w:rsidRDefault="3B78E73E" w14:paraId="3C3F0B9E" w14:textId="22D6B765">
      <w:pPr>
        <w:pStyle w:val="NoSpacing"/>
        <w:ind w:left="720"/>
      </w:pPr>
      <w:r w:rsidR="4083C7D5">
        <w:rPr/>
        <w:t>pure-flex-</w:t>
      </w:r>
      <w:proofErr w:type="spellStart"/>
      <w:r w:rsidR="4083C7D5">
        <w:rPr/>
        <w:t>scqqh</w:t>
      </w:r>
      <w:proofErr w:type="spellEnd"/>
      <w:r w:rsidR="4083C7D5">
        <w:rPr/>
        <w:t xml:space="preserve">                    1/1       Running   0          17d</w:t>
      </w:r>
    </w:p>
    <w:p w:rsidR="00B846BA" w:rsidP="41221448" w:rsidRDefault="41221448" w14:paraId="5CBAD9FC" w14:textId="0A9F3350" w14:noSpellErr="1">
      <w:pPr>
        <w:pStyle w:val="NoSpacing"/>
        <w:ind w:left="720"/>
      </w:pPr>
      <w:r w:rsidR="4083C7D5">
        <w:rPr/>
        <w:t>pure-flex-zf86m                    1/1       Running   0          17d</w:t>
      </w:r>
    </w:p>
    <w:p w:rsidR="00B846BA" w:rsidP="41221448" w:rsidRDefault="41221448" w14:paraId="63417A7D" w14:textId="58844C7B" w14:noSpellErr="1">
      <w:pPr>
        <w:pStyle w:val="NoSpacing"/>
        <w:ind w:left="720"/>
      </w:pPr>
      <w:r w:rsidR="4083C7D5">
        <w:rPr/>
        <w:t>pure-provisioner-cd6775cb9-jzhsz   1/1       Running   0          17d</w:t>
      </w:r>
    </w:p>
    <w:p w:rsidR="00B846BA" w:rsidP="41221448" w:rsidRDefault="00B846BA" w14:paraId="625C8639" w14:textId="31533FD9">
      <w:pPr>
        <w:rPr>
          <w:rFonts w:ascii="Proxima Nova Regular,MyriadPro-" w:hAnsi="Proxima Nova Regular,MyriadPro-" w:eastAsia="Proxima Nova Regular,MyriadPro-" w:cs="Proxima Nova Regular,MyriadPro-"/>
          <w:color w:val="000000" w:themeColor="text1"/>
        </w:rPr>
      </w:pPr>
    </w:p>
    <w:p w:rsidR="00B846BA" w:rsidP="41221448" w:rsidRDefault="41221448" w14:paraId="6669FF99" w14:textId="0940EF60">
      <w:pPr>
        <w:pStyle w:val="Heading2"/>
        <w:rPr>
          <w:rFonts w:ascii="Proxima Nova Regular,MyriadPro-" w:hAnsi="Proxima Nova Regular,MyriadPro-" w:eastAsia="Proxima Nova Regular,MyriadPro-" w:cs="Proxima Nova Regular,MyriadPro-"/>
          <w:color w:val="000000" w:themeColor="text1"/>
          <w:sz w:val="22"/>
          <w:szCs w:val="22"/>
        </w:rPr>
      </w:pPr>
      <w:r>
        <w:t>Heapster</w:t>
      </w:r>
    </w:p>
    <w:p w:rsidR="06371560" w:rsidP="4083C7D5" w:rsidRDefault="3B78E73E" w14:paraId="15D3E687" w14:textId="285B15DB">
      <w:pPr>
        <w:pStyle w:val="PSBody"/>
        <w:rPr>
          <w:rFonts w:ascii="Arial" w:hAnsi="Arial" w:eastAsia="Arial" w:cs="Arial"/>
          <w:color w:val="808080" w:themeColor="text1" w:themeTint="7F" w:themeShade="FF"/>
        </w:rPr>
      </w:pPr>
      <w:proofErr w:type="spellStart"/>
      <w:r w:rsidRPr="4083C7D5" w:rsidR="4083C7D5">
        <w:rPr>
          <w:rFonts w:ascii="Arial" w:hAnsi="Arial" w:eastAsia="Arial" w:cs="Arial"/>
          <w:color w:val="808080" w:themeColor="text1" w:themeTint="7F" w:themeShade="FF"/>
        </w:rPr>
        <w:t>Heapster</w:t>
      </w:r>
      <w:proofErr w:type="spellEnd"/>
      <w:r w:rsidRPr="4083C7D5" w:rsidR="4083C7D5">
        <w:rPr>
          <w:rFonts w:ascii="Arial" w:hAnsi="Arial" w:eastAsia="Arial" w:cs="Arial"/>
          <w:color w:val="808080" w:themeColor="text1" w:themeTint="7F" w:themeShade="FF"/>
        </w:rPr>
        <w:t xml:space="preserve"> enables Container Cluster Monitoring and Performance Analysis for </w:t>
      </w:r>
      <w:proofErr w:type="spellStart"/>
      <w:r w:rsidRPr="4083C7D5" w:rsidR="4083C7D5">
        <w:rPr>
          <w:rFonts w:ascii="Arial" w:hAnsi="Arial" w:eastAsia="Arial" w:cs="Arial"/>
          <w:color w:val="808080" w:themeColor="text1" w:themeTint="7F" w:themeShade="FF"/>
        </w:rPr>
        <w:t>Kubernetes.Heapster</w:t>
      </w:r>
      <w:proofErr w:type="spellEnd"/>
      <w:r w:rsidRPr="4083C7D5" w:rsidR="4083C7D5">
        <w:rPr>
          <w:rFonts w:ascii="Arial" w:hAnsi="Arial" w:eastAsia="Arial" w:cs="Arial"/>
          <w:color w:val="808080" w:themeColor="text1" w:themeTint="7F" w:themeShade="FF"/>
        </w:rPr>
        <w:t xml:space="preserve"> collects and interprets various signals like compute resource usage, lifecycle events, etc.</w:t>
      </w:r>
    </w:p>
    <w:p w:rsidR="06371560" w:rsidRDefault="3B78E73E" w14:paraId="5B8A3418" w14:textId="7D778573" w14:noSpellErr="1">
      <w:r w:rsidRPr="4083C7D5" w:rsidR="4083C7D5">
        <w:rPr>
          <w:rFonts w:ascii="Arial" w:hAnsi="Arial" w:eastAsia="Arial" w:cs="Arial"/>
        </w:rPr>
        <w:t xml:space="preserve">Checkout </w:t>
      </w:r>
      <w:hyperlink r:id="Rac94e695feaf4343">
        <w:r w:rsidRPr="4083C7D5" w:rsidR="4083C7D5">
          <w:rPr>
            <w:rStyle w:val="Hyperlink"/>
            <w:rFonts w:ascii="Consolas" w:hAnsi="Consolas" w:eastAsia="Consolas" w:cs="Consolas"/>
            <w:color w:val="24292E"/>
            <w:sz w:val="18"/>
            <w:szCs w:val="18"/>
          </w:rPr>
          <w:t>https://github.com/kubernetes/heapster.git</w:t>
        </w:r>
      </w:hyperlink>
    </w:p>
    <w:p w:rsidR="06371560" w:rsidP="4083C7D5" w:rsidRDefault="3B78E73E" w14:paraId="38C9D7EF" w14:textId="14B1E804">
      <w:pPr>
        <w:rPr>
          <w:rFonts w:ascii="Arial" w:hAnsi="Arial" w:eastAsia="Arial" w:cs="Arial"/>
          <w:b w:val="1"/>
          <w:bCs w:val="1"/>
        </w:rPr>
      </w:pPr>
      <w:r w:rsidRPr="4083C7D5" w:rsidR="4083C7D5">
        <w:rPr>
          <w:rFonts w:ascii="Arial" w:hAnsi="Arial" w:eastAsia="Arial" w:cs="Arial"/>
          <w:b w:val="1"/>
          <w:bCs w:val="1"/>
        </w:rPr>
        <w:t xml:space="preserve">Used </w:t>
      </w:r>
      <w:proofErr w:type="spellStart"/>
      <w:r w:rsidRPr="4083C7D5" w:rsidR="4083C7D5">
        <w:rPr>
          <w:rFonts w:ascii="Arial" w:hAnsi="Arial" w:eastAsia="Arial" w:cs="Arial"/>
          <w:b w:val="1"/>
          <w:bCs w:val="1"/>
        </w:rPr>
        <w:t>InfluxDB</w:t>
      </w:r>
      <w:proofErr w:type="spellEnd"/>
      <w:r w:rsidRPr="4083C7D5" w:rsidR="4083C7D5">
        <w:rPr>
          <w:rFonts w:ascii="Arial" w:hAnsi="Arial" w:eastAsia="Arial" w:cs="Arial"/>
          <w:b w:val="1"/>
          <w:bCs w:val="1"/>
        </w:rPr>
        <w:t xml:space="preserve"> documentation</w:t>
      </w:r>
    </w:p>
    <w:p w:rsidR="06371560" w:rsidP="4083C7D5" w:rsidRDefault="3B78E73E" w14:paraId="5E29A954" w14:textId="1316DAC0">
      <w:pPr>
        <w:pStyle w:val="Normal"/>
      </w:pPr>
      <w:proofErr w:type="spellStart"/>
      <w:r w:rsidRPr="4083C7D5" w:rsidR="4083C7D5">
        <w:rPr/>
        <w:t>kubectl</w:t>
      </w:r>
      <w:proofErr w:type="spellEnd"/>
      <w:r w:rsidRPr="4083C7D5" w:rsidR="4083C7D5">
        <w:rPr/>
        <w:t xml:space="preserve"> create -f deploy/</w:t>
      </w:r>
      <w:proofErr w:type="spellStart"/>
      <w:r w:rsidRPr="4083C7D5" w:rsidR="4083C7D5">
        <w:rPr/>
        <w:t>kube</w:t>
      </w:r>
      <w:proofErr w:type="spellEnd"/>
      <w:r w:rsidRPr="4083C7D5" w:rsidR="4083C7D5">
        <w:rPr/>
        <w:t>-config/</w:t>
      </w:r>
      <w:proofErr w:type="spellStart"/>
      <w:r w:rsidRPr="4083C7D5" w:rsidR="4083C7D5">
        <w:rPr/>
        <w:t>influxdb</w:t>
      </w:r>
      <w:proofErr w:type="spellEnd"/>
      <w:r w:rsidRPr="4083C7D5" w:rsidR="4083C7D5">
        <w:rPr/>
        <w:t>/</w:t>
      </w:r>
      <w:r>
        <w:br/>
      </w:r>
      <w:proofErr w:type="spellStart"/>
      <w:r w:rsidRPr="4083C7D5" w:rsidR="4083C7D5">
        <w:rPr/>
        <w:t>kubectl</w:t>
      </w:r>
      <w:proofErr w:type="spellEnd"/>
      <w:r w:rsidRPr="4083C7D5" w:rsidR="4083C7D5">
        <w:rPr/>
        <w:t xml:space="preserve"> create -f deploy/</w:t>
      </w:r>
      <w:proofErr w:type="spellStart"/>
      <w:r w:rsidRPr="4083C7D5" w:rsidR="4083C7D5">
        <w:rPr/>
        <w:t>kube</w:t>
      </w:r>
      <w:proofErr w:type="spellEnd"/>
      <w:r w:rsidRPr="4083C7D5" w:rsidR="4083C7D5">
        <w:rPr/>
        <w:t>-config/</w:t>
      </w:r>
      <w:proofErr w:type="spellStart"/>
      <w:r w:rsidRPr="4083C7D5" w:rsidR="4083C7D5">
        <w:rPr/>
        <w:t>rbac</w:t>
      </w:r>
      <w:proofErr w:type="spellEnd"/>
      <w:r w:rsidRPr="4083C7D5" w:rsidR="4083C7D5">
        <w:rPr/>
        <w:t>/</w:t>
      </w:r>
      <w:proofErr w:type="spellStart"/>
      <w:r w:rsidRPr="4083C7D5" w:rsidR="4083C7D5">
        <w:rPr/>
        <w:t>heapster-rbac.yaml</w:t>
      </w:r>
      <w:proofErr w:type="spellEnd"/>
    </w:p>
    <w:p w:rsidR="06371560" w:rsidRDefault="3B78E73E" w14:paraId="277D0970" w14:textId="3E4FA9E2" w14:noSpellErr="1">
      <w:r w:rsidRPr="4083C7D5" w:rsidR="4083C7D5">
        <w:rPr>
          <w:rFonts w:ascii="Arial" w:hAnsi="Arial" w:eastAsia="Arial" w:cs="Arial"/>
        </w:rPr>
        <w:t xml:space="preserve">Wait for few </w:t>
      </w:r>
      <w:r w:rsidRPr="4083C7D5" w:rsidR="4083C7D5">
        <w:rPr>
          <w:rFonts w:ascii="Arial" w:hAnsi="Arial" w:eastAsia="Arial" w:cs="Arial"/>
        </w:rPr>
        <w:t>mins..</w:t>
      </w:r>
    </w:p>
    <w:p w:rsidR="00ED30EC" w:rsidP="00ED30EC" w:rsidRDefault="06371560" w14:paraId="0D11FC33" w14:textId="7189F154">
      <w:pPr>
        <w:pStyle w:val="Heading2"/>
      </w:pPr>
      <w:bookmarkStart w:name="_Toc516855598" w:id="35"/>
      <w:r>
        <w:t>Helm/Tiller</w:t>
      </w:r>
      <w:bookmarkEnd w:id="35"/>
    </w:p>
    <w:p w:rsidR="06371560" w:rsidRDefault="3B78E73E" w14:paraId="18677BD4" w14:textId="4F63D6B5" w14:noSpellErr="1">
      <w:r w:rsidR="4083C7D5">
        <w:rPr/>
        <w:t>Helm helps you manage Kubernetes applications — Helm Charts helps you define, install, and upgrade even the most complex Kubernetes application.</w:t>
      </w:r>
    </w:p>
    <w:p w:rsidR="06371560" w:rsidP="004F5AC6" w:rsidRDefault="3B78E73E" w14:paraId="6429B1AD" w14:textId="7F36C861" w14:noSpellErr="1">
      <w:r w:rsidR="4083C7D5">
        <w:rPr/>
        <w:t>Install helm locally first; the instructions are over</w:t>
      </w:r>
    </w:p>
    <w:p w:rsidR="06371560" w:rsidP="004F5AC6" w:rsidRDefault="00EC68DA" w14:paraId="14D22E03" w14:textId="650CC7FA">
      <w:pPr>
        <w:rPr>
          <w:rFonts w:asciiTheme="minorHAnsi" w:hAnsiTheme="minorHAnsi" w:cstheme="minorBidi"/>
          <w:color w:val="808080" w:themeColor="text1" w:themeTint="7F"/>
        </w:rPr>
      </w:pPr>
      <w:hyperlink w:anchor="installing-helm" r:id="rId23">
        <w:r w:rsidRPr="06371560" w:rsidR="06371560">
          <w:rPr>
            <w:rStyle w:val="Hyperlink"/>
            <w:rFonts w:ascii="Arial" w:hAnsi="Arial" w:eastAsia="Arial" w:cs="Arial"/>
            <w:color w:val="1155CC"/>
          </w:rPr>
          <w:t>https://docs.helm.sh/using_helm/#installing-helm</w:t>
        </w:r>
      </w:hyperlink>
    </w:p>
    <w:p w:rsidR="06371560" w:rsidP="00306D97" w:rsidRDefault="06371560" w14:paraId="7BF3E23D" w14:textId="47190DB5" w14:noSpellErr="1">
      <w:r>
        <w:br/>
      </w:r>
      <w:r w:rsidR="4083C7D5">
        <w:rPr/>
        <w:t>Now go to</w:t>
      </w:r>
    </w:p>
    <w:p w:rsidR="00306D97" w:rsidP="4083C7D5" w:rsidRDefault="41221448" w14:paraId="272FBAB0" w14:textId="67F16F7D" w14:noSpellErr="1">
      <w:pPr>
        <w:pStyle w:val="NoSpacing"/>
        <w:numPr>
          <w:ilvl w:val="0"/>
          <w:numId w:val="42"/>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cd k8-cluster/helm/tiller</w:t>
      </w:r>
    </w:p>
    <w:p w:rsidR="06371560" w:rsidP="4083C7D5" w:rsidRDefault="3B78E73E" w14:paraId="35A7B426" w14:textId="4752EC73">
      <w:pPr>
        <w:pStyle w:val="NoSpacing"/>
        <w:numPr>
          <w:ilvl w:val="0"/>
          <w:numId w:val="42"/>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proofErr w:type="spellStart"/>
      <w:r w:rsidRPr="4083C7D5" w:rsidR="4083C7D5">
        <w:rPr/>
        <w:t>kubectl</w:t>
      </w:r>
      <w:proofErr w:type="spellEnd"/>
      <w:r w:rsidRPr="4083C7D5" w:rsidR="4083C7D5">
        <w:rPr/>
        <w:t xml:space="preserve"> create -f </w:t>
      </w:r>
      <w:proofErr w:type="spellStart"/>
      <w:r w:rsidRPr="4083C7D5" w:rsidR="4083C7D5">
        <w:rPr/>
        <w:t>rbac-</w:t>
      </w:r>
      <w:r w:rsidRPr="4083C7D5" w:rsidR="4083C7D5">
        <w:rPr/>
        <w:t>config.yaml</w:t>
      </w:r>
      <w:proofErr w:type="spellEnd"/>
    </w:p>
    <w:p w:rsidR="06371560" w:rsidP="4083C7D5" w:rsidRDefault="3B78E73E" w14:paraId="6ECC6134" w14:textId="69A3BE4C">
      <w:pPr>
        <w:pStyle w:val="NoSpacing"/>
        <w:numPr>
          <w:ilvl w:val="0"/>
          <w:numId w:val="42"/>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helm </w:t>
      </w:r>
      <w:proofErr w:type="spellStart"/>
      <w:r w:rsidRPr="4083C7D5" w:rsidR="4083C7D5">
        <w:rPr/>
        <w:t>init</w:t>
      </w:r>
      <w:proofErr w:type="spellEnd"/>
      <w:r w:rsidRPr="4083C7D5" w:rsidR="4083C7D5">
        <w:rPr/>
        <w:t xml:space="preserve"> --service-account tiller --upgrade</w:t>
      </w:r>
    </w:p>
    <w:p w:rsidR="06371560" w:rsidP="4083C7D5" w:rsidRDefault="41221448" w14:paraId="5E78E98C" w14:textId="603FCD1C" w14:noSpellErr="1">
      <w:pPr>
        <w:rPr>
          <w:rFonts w:ascii="Cambria," w:hAnsi="Cambria," w:eastAsia="Cambria," w:cs="Cambria," w:asciiTheme="minorAscii" w:hAnsiTheme="minorAscii" w:eastAsiaTheme="minorAscii" w:cstheme="minorAscii"/>
          <w:color w:val="808080" w:themeColor="text1" w:themeTint="7F" w:themeShade="FF"/>
        </w:rPr>
      </w:pPr>
      <w:r w:rsidR="4083C7D5">
        <w:rPr/>
        <w:t>helm repo update</w:t>
      </w:r>
    </w:p>
    <w:p w:rsidR="06371560" w:rsidP="06371560" w:rsidRDefault="3B78E73E" w14:paraId="6F47AB2C" w14:textId="72FC9C2D" w14:noSpellErr="1">
      <w:pPr>
        <w:pStyle w:val="PSBody"/>
      </w:pPr>
      <w:r w:rsidR="4083C7D5">
        <w:rPr/>
        <w:t>This will install Tiller on your Kubernetes cluster. As we are using RBAC enabled cluster we have to create service account for tiller.</w:t>
      </w:r>
    </w:p>
    <w:p w:rsidR="00B429C2" w:rsidP="00B429C2" w:rsidRDefault="06371560" w14:paraId="5DFB064A" w14:textId="79231EFB">
      <w:pPr>
        <w:pStyle w:val="Heading2"/>
      </w:pPr>
      <w:bookmarkStart w:name="_Toc516855599" w:id="36"/>
      <w:r>
        <w:t>Nginx Ingress</w:t>
      </w:r>
      <w:bookmarkEnd w:id="36"/>
    </w:p>
    <w:p w:rsidRPr="0069039F" w:rsidR="0069039F" w:rsidP="0069039F" w:rsidRDefault="3B78E73E" w14:paraId="6838B488" w14:textId="201C4753" w14:noSpellErr="1">
      <w:pPr>
        <w:pStyle w:val="PSBody"/>
      </w:pPr>
      <w:r w:rsidR="4083C7D5">
        <w:rPr/>
        <w:t>If you don’t have a Load Balancer running your environment or you want to expose ports on one of the nodes to access to services running on Kubernetes, we need to install Nginx Ingress for that.</w:t>
      </w:r>
    </w:p>
    <w:p w:rsidR="06371560" w:rsidRDefault="00EC68DA" w14:paraId="371D1514" w14:textId="076347EA">
      <w:hyperlink w:anchor="mandatory-commands" r:id="rId24">
        <w:r w:rsidRPr="06371560" w:rsidR="06371560">
          <w:rPr>
            <w:rStyle w:val="Hyperlink"/>
            <w:rFonts w:ascii="Arial" w:hAnsi="Arial" w:eastAsia="Arial" w:cs="Arial"/>
            <w:color w:val="1155CC"/>
          </w:rPr>
          <w:t>https://kubernetes.github.io/ingress-nginx/deploy/#mandatory-commands</w:t>
        </w:r>
      </w:hyperlink>
    </w:p>
    <w:p w:rsidR="06371560" w:rsidRDefault="3B78E73E" w14:paraId="1AA435DF" w14:textId="7153B2F5" w14:noSpellErr="1">
      <w:r w:rsidRPr="4083C7D5" w:rsidR="4083C7D5">
        <w:rPr>
          <w:rFonts w:ascii="Arial" w:hAnsi="Arial" w:eastAsia="Arial" w:cs="Arial"/>
        </w:rPr>
        <w:t>Mandatory commands</w:t>
      </w:r>
    </w:p>
    <w:p w:rsidR="06371560" w:rsidRDefault="3B78E73E" w14:paraId="6636D732" w14:textId="1EA35D93">
      <w:r w:rsidRPr="4083C7D5" w:rsidR="4083C7D5">
        <w:rPr>
          <w:rFonts w:ascii="-webkit-standard" w:hAnsi="-webkit-standard" w:eastAsia="-webkit-standard" w:cs="-webkit-standard"/>
          <w:color w:val="888888"/>
        </w:rPr>
        <w:t xml:space="preserve">curl </w:t>
      </w:r>
      <w:hyperlink r:id="Rcea008731eea43a9">
        <w:r w:rsidRPr="4083C7D5" w:rsidR="4083C7D5">
          <w:rPr>
            <w:rStyle w:val="Hyperlink"/>
            <w:rFonts w:ascii="-webkit-standard" w:hAnsi="-webkit-standard" w:eastAsia="-webkit-standard" w:cs="-webkit-standard"/>
            <w:color w:val="888888"/>
          </w:rPr>
          <w:t>https://raw.githubusercontent.com/kubernetes/ingress-nginx/master/deploy/namespace.yaml</w:t>
        </w:r>
      </w:hyperlink>
      <w:r w:rsidRPr="4083C7D5" w:rsidR="4083C7D5">
        <w:rPr>
          <w:rFonts w:ascii="-webkit-standard" w:hAnsi="-webkit-standard" w:eastAsia="-webkit-standard" w:cs="-webkit-standard"/>
          <w:color w:val="888888"/>
        </w:rPr>
        <w:t xml:space="preserve"> \</w:t>
      </w:r>
      <w:r>
        <w:br/>
      </w:r>
      <w:r w:rsidRPr="4083C7D5" w:rsidR="4083C7D5">
        <w:rPr>
          <w:rFonts w:ascii="-webkit-standard" w:hAnsi="-webkit-standard" w:eastAsia="-webkit-standard" w:cs="-webkit-standard"/>
          <w:color w:val="888888"/>
        </w:rPr>
        <w:t xml:space="preserve">    | </w:t>
      </w:r>
      <w:proofErr w:type="spellStart"/>
      <w:r w:rsidRPr="4083C7D5" w:rsidR="4083C7D5">
        <w:rPr>
          <w:rFonts w:ascii="-webkit-standard" w:hAnsi="-webkit-standard" w:eastAsia="-webkit-standard" w:cs="-webkit-standard"/>
          <w:color w:val="888888"/>
        </w:rPr>
        <w:t>kubectl</w:t>
      </w:r>
      <w:proofErr w:type="spellEnd"/>
      <w:r w:rsidRPr="4083C7D5" w:rsidR="4083C7D5">
        <w:rPr>
          <w:rFonts w:ascii="-webkit-standard" w:hAnsi="-webkit-standard" w:eastAsia="-webkit-standard" w:cs="-webkit-standard"/>
          <w:color w:val="888888"/>
        </w:rPr>
        <w:t xml:space="preserve"> apply -f -</w:t>
      </w:r>
      <w:r>
        <w:br/>
      </w:r>
      <w:r>
        <w:br/>
      </w:r>
      <w:r w:rsidRPr="4083C7D5" w:rsidR="4083C7D5">
        <w:rPr>
          <w:rFonts w:ascii="-webkit-standard" w:hAnsi="-webkit-standard" w:eastAsia="-webkit-standard" w:cs="-webkit-standard"/>
          <w:color w:val="888888"/>
        </w:rPr>
        <w:t xml:space="preserve">curl </w:t>
      </w:r>
      <w:hyperlink r:id="R541101371c0d4584">
        <w:r w:rsidRPr="4083C7D5" w:rsidR="4083C7D5">
          <w:rPr>
            <w:rStyle w:val="Hyperlink"/>
            <w:rFonts w:ascii="-webkit-standard" w:hAnsi="-webkit-standard" w:eastAsia="-webkit-standard" w:cs="-webkit-standard"/>
            <w:color w:val="888888"/>
          </w:rPr>
          <w:t>https://raw.githubusercontent.com/kubernetes/ingress-nginx/master/deploy/default-backend.yaml</w:t>
        </w:r>
      </w:hyperlink>
      <w:r w:rsidRPr="4083C7D5" w:rsidR="4083C7D5">
        <w:rPr>
          <w:rFonts w:ascii="-webkit-standard" w:hAnsi="-webkit-standard" w:eastAsia="-webkit-standard" w:cs="-webkit-standard"/>
          <w:color w:val="888888"/>
        </w:rPr>
        <w:t xml:space="preserve"> \</w:t>
      </w:r>
      <w:r>
        <w:br/>
      </w:r>
      <w:r w:rsidRPr="4083C7D5" w:rsidR="4083C7D5">
        <w:rPr>
          <w:rFonts w:ascii="-webkit-standard" w:hAnsi="-webkit-standard" w:eastAsia="-webkit-standard" w:cs="-webkit-standard"/>
          <w:color w:val="888888"/>
        </w:rPr>
        <w:t xml:space="preserve">    | </w:t>
      </w:r>
      <w:proofErr w:type="spellStart"/>
      <w:r w:rsidRPr="4083C7D5" w:rsidR="4083C7D5">
        <w:rPr>
          <w:rFonts w:ascii="-webkit-standard" w:hAnsi="-webkit-standard" w:eastAsia="-webkit-standard" w:cs="-webkit-standard"/>
          <w:color w:val="888888"/>
        </w:rPr>
        <w:t>kubectl</w:t>
      </w:r>
      <w:proofErr w:type="spellEnd"/>
      <w:r w:rsidRPr="4083C7D5" w:rsidR="4083C7D5">
        <w:rPr>
          <w:rFonts w:ascii="-webkit-standard" w:hAnsi="-webkit-standard" w:eastAsia="-webkit-standard" w:cs="-webkit-standard"/>
          <w:color w:val="888888"/>
        </w:rPr>
        <w:t xml:space="preserve"> apply -f -</w:t>
      </w:r>
      <w:r>
        <w:br/>
      </w:r>
      <w:r>
        <w:br/>
      </w:r>
      <w:r w:rsidRPr="4083C7D5" w:rsidR="4083C7D5">
        <w:rPr>
          <w:rFonts w:ascii="-webkit-standard" w:hAnsi="-webkit-standard" w:eastAsia="-webkit-standard" w:cs="-webkit-standard"/>
          <w:color w:val="888888"/>
        </w:rPr>
        <w:t xml:space="preserve">curl </w:t>
      </w:r>
      <w:hyperlink r:id="Rf41e8b0e3e5444b1">
        <w:r w:rsidRPr="4083C7D5" w:rsidR="4083C7D5">
          <w:rPr>
            <w:rStyle w:val="Hyperlink"/>
            <w:rFonts w:ascii="-webkit-standard" w:hAnsi="-webkit-standard" w:eastAsia="-webkit-standard" w:cs="-webkit-standard"/>
            <w:color w:val="888888"/>
          </w:rPr>
          <w:t>https://raw.githubusercontent.com/kubernetes/ingress-nginx/master/deploy/configmap.yaml</w:t>
        </w:r>
      </w:hyperlink>
      <w:r w:rsidRPr="4083C7D5" w:rsidR="4083C7D5">
        <w:rPr>
          <w:rFonts w:ascii="-webkit-standard" w:hAnsi="-webkit-standard" w:eastAsia="-webkit-standard" w:cs="-webkit-standard"/>
          <w:color w:val="888888"/>
        </w:rPr>
        <w:t xml:space="preserve"> \</w:t>
      </w:r>
      <w:r>
        <w:br/>
      </w:r>
      <w:r w:rsidRPr="4083C7D5" w:rsidR="4083C7D5">
        <w:rPr>
          <w:rFonts w:ascii="-webkit-standard" w:hAnsi="-webkit-standard" w:eastAsia="-webkit-standard" w:cs="-webkit-standard"/>
          <w:color w:val="888888"/>
        </w:rPr>
        <w:t xml:space="preserve">    | </w:t>
      </w:r>
      <w:proofErr w:type="spellStart"/>
      <w:r w:rsidRPr="4083C7D5" w:rsidR="4083C7D5">
        <w:rPr>
          <w:rFonts w:ascii="-webkit-standard" w:hAnsi="-webkit-standard" w:eastAsia="-webkit-standard" w:cs="-webkit-standard"/>
          <w:color w:val="888888"/>
        </w:rPr>
        <w:t>kubectl</w:t>
      </w:r>
      <w:proofErr w:type="spellEnd"/>
      <w:r w:rsidRPr="4083C7D5" w:rsidR="4083C7D5">
        <w:rPr>
          <w:rFonts w:ascii="-webkit-standard" w:hAnsi="-webkit-standard" w:eastAsia="-webkit-standard" w:cs="-webkit-standard"/>
          <w:color w:val="888888"/>
        </w:rPr>
        <w:t xml:space="preserve"> apply -f -</w:t>
      </w:r>
      <w:r>
        <w:br/>
      </w:r>
      <w:r>
        <w:br/>
      </w:r>
      <w:r w:rsidRPr="4083C7D5" w:rsidR="4083C7D5">
        <w:rPr>
          <w:rFonts w:ascii="-webkit-standard" w:hAnsi="-webkit-standard" w:eastAsia="-webkit-standard" w:cs="-webkit-standard"/>
          <w:color w:val="888888"/>
        </w:rPr>
        <w:t xml:space="preserve">curl </w:t>
      </w:r>
      <w:hyperlink r:id="Rd7b2f50eafe44e11">
        <w:r w:rsidRPr="4083C7D5" w:rsidR="4083C7D5">
          <w:rPr>
            <w:rStyle w:val="Hyperlink"/>
            <w:rFonts w:ascii="-webkit-standard" w:hAnsi="-webkit-standard" w:eastAsia="-webkit-standard" w:cs="-webkit-standard"/>
            <w:color w:val="888888"/>
          </w:rPr>
          <w:t>https://raw.githubusercontent.com/kubernetes/ingress-nginx/master/deploy/tcp-services-configmap.yaml</w:t>
        </w:r>
      </w:hyperlink>
      <w:r w:rsidRPr="4083C7D5" w:rsidR="4083C7D5">
        <w:rPr>
          <w:rFonts w:ascii="-webkit-standard" w:hAnsi="-webkit-standard" w:eastAsia="-webkit-standard" w:cs="-webkit-standard"/>
          <w:color w:val="888888"/>
        </w:rPr>
        <w:t xml:space="preserve"> \</w:t>
      </w:r>
      <w:r>
        <w:br/>
      </w:r>
      <w:r w:rsidRPr="4083C7D5" w:rsidR="4083C7D5">
        <w:rPr>
          <w:rFonts w:ascii="-webkit-standard" w:hAnsi="-webkit-standard" w:eastAsia="-webkit-standard" w:cs="-webkit-standard"/>
          <w:color w:val="888888"/>
        </w:rPr>
        <w:t xml:space="preserve">    | </w:t>
      </w:r>
      <w:proofErr w:type="spellStart"/>
      <w:r w:rsidRPr="4083C7D5" w:rsidR="4083C7D5">
        <w:rPr>
          <w:rFonts w:ascii="-webkit-standard" w:hAnsi="-webkit-standard" w:eastAsia="-webkit-standard" w:cs="-webkit-standard"/>
          <w:color w:val="888888"/>
        </w:rPr>
        <w:t>kubectl</w:t>
      </w:r>
      <w:proofErr w:type="spellEnd"/>
      <w:r w:rsidRPr="4083C7D5" w:rsidR="4083C7D5">
        <w:rPr>
          <w:rFonts w:ascii="-webkit-standard" w:hAnsi="-webkit-standard" w:eastAsia="-webkit-standard" w:cs="-webkit-standard"/>
          <w:color w:val="888888"/>
        </w:rPr>
        <w:t xml:space="preserve"> apply -f -</w:t>
      </w:r>
      <w:r>
        <w:br/>
      </w:r>
      <w:r>
        <w:br/>
      </w:r>
      <w:r w:rsidRPr="4083C7D5" w:rsidR="4083C7D5">
        <w:rPr>
          <w:rFonts w:ascii="-webkit-standard" w:hAnsi="-webkit-standard" w:eastAsia="-webkit-standard" w:cs="-webkit-standard"/>
          <w:color w:val="888888"/>
        </w:rPr>
        <w:t xml:space="preserve">curl </w:t>
      </w:r>
      <w:hyperlink r:id="Rbfeccdd2b7354e74">
        <w:r w:rsidRPr="4083C7D5" w:rsidR="4083C7D5">
          <w:rPr>
            <w:rStyle w:val="Hyperlink"/>
            <w:rFonts w:ascii="-webkit-standard" w:hAnsi="-webkit-standard" w:eastAsia="-webkit-standard" w:cs="-webkit-standard"/>
            <w:color w:val="888888"/>
          </w:rPr>
          <w:t>https://raw.githubusercontent.com/kubernetes/ingress-nginx/master/deploy/udp-services-configmap.yaml</w:t>
        </w:r>
      </w:hyperlink>
      <w:r w:rsidRPr="4083C7D5" w:rsidR="4083C7D5">
        <w:rPr>
          <w:rFonts w:ascii="-webkit-standard" w:hAnsi="-webkit-standard" w:eastAsia="-webkit-standard" w:cs="-webkit-standard"/>
          <w:color w:val="888888"/>
        </w:rPr>
        <w:t xml:space="preserve"> \</w:t>
      </w:r>
      <w:r>
        <w:br/>
      </w:r>
      <w:r w:rsidRPr="4083C7D5" w:rsidR="4083C7D5">
        <w:rPr>
          <w:rFonts w:ascii="-webkit-standard" w:hAnsi="-webkit-standard" w:eastAsia="-webkit-standard" w:cs="-webkit-standard"/>
          <w:color w:val="888888"/>
        </w:rPr>
        <w:t xml:space="preserve">    | </w:t>
      </w:r>
      <w:proofErr w:type="spellStart"/>
      <w:r w:rsidRPr="4083C7D5" w:rsidR="4083C7D5">
        <w:rPr>
          <w:rFonts w:ascii="-webkit-standard" w:hAnsi="-webkit-standard" w:eastAsia="-webkit-standard" w:cs="-webkit-standard"/>
          <w:color w:val="888888"/>
        </w:rPr>
        <w:t>kubectl</w:t>
      </w:r>
      <w:proofErr w:type="spellEnd"/>
      <w:r w:rsidRPr="4083C7D5" w:rsidR="4083C7D5">
        <w:rPr>
          <w:rFonts w:ascii="-webkit-standard" w:hAnsi="-webkit-standard" w:eastAsia="-webkit-standard" w:cs="-webkit-standard"/>
          <w:color w:val="888888"/>
        </w:rPr>
        <w:t xml:space="preserve"> apply -f -</w:t>
      </w:r>
    </w:p>
    <w:p w:rsidR="06371560" w:rsidRDefault="06371560" w14:paraId="2936E463" w14:textId="07F11FD3"/>
    <w:p w:rsidR="06371560" w:rsidP="4083C7D5" w:rsidRDefault="3B78E73E" w14:paraId="3D1C4916" w14:textId="10D3EB6D" w14:noSpellErr="1">
      <w:pPr>
        <w:rPr>
          <w:rFonts w:ascii="Arial" w:hAnsi="Arial" w:eastAsia="Arial" w:cs="Arial"/>
          <w:b w:val="1"/>
          <w:bCs w:val="1"/>
        </w:rPr>
      </w:pPr>
      <w:r w:rsidRPr="4083C7D5" w:rsidR="4083C7D5">
        <w:rPr>
          <w:rFonts w:ascii="Arial" w:hAnsi="Arial" w:eastAsia="Arial" w:cs="Arial"/>
          <w:b w:val="1"/>
          <w:bCs w:val="1"/>
        </w:rPr>
        <w:t>RBAC commands</w:t>
      </w:r>
    </w:p>
    <w:p w:rsidR="06371560" w:rsidP="06371560" w:rsidRDefault="3B78E73E" w14:paraId="5EC34887" w14:textId="2118614F">
      <w:pPr>
        <w:pStyle w:val="PSBody"/>
      </w:pPr>
      <w:r w:rsidRPr="4083C7D5" w:rsidR="4083C7D5">
        <w:rPr>
          <w:rFonts w:ascii="-webkit-standard" w:hAnsi="-webkit-standard" w:eastAsia="-webkit-standard" w:cs="-webkit-standard"/>
          <w:color w:val="888888"/>
        </w:rPr>
        <w:t>curl https://raw.githubusercontent.com/kubernetes/ingress-nginx/master/deploy/rbac.yaml \</w:t>
      </w:r>
      <w:r>
        <w:br/>
      </w:r>
      <w:r w:rsidRPr="4083C7D5" w:rsidR="4083C7D5">
        <w:rPr>
          <w:rFonts w:ascii="-webkit-standard" w:hAnsi="-webkit-standard" w:eastAsia="-webkit-standard" w:cs="-webkit-standard"/>
          <w:color w:val="888888"/>
        </w:rPr>
        <w:t xml:space="preserve">    | </w:t>
      </w:r>
      <w:proofErr w:type="spellStart"/>
      <w:r w:rsidRPr="4083C7D5" w:rsidR="4083C7D5">
        <w:rPr>
          <w:rFonts w:ascii="-webkit-standard" w:hAnsi="-webkit-standard" w:eastAsia="-webkit-standard" w:cs="-webkit-standard"/>
          <w:color w:val="888888"/>
        </w:rPr>
        <w:t>kubectl</w:t>
      </w:r>
      <w:proofErr w:type="spellEnd"/>
      <w:r w:rsidRPr="4083C7D5" w:rsidR="4083C7D5">
        <w:rPr>
          <w:rFonts w:ascii="-webkit-standard" w:hAnsi="-webkit-standard" w:eastAsia="-webkit-standard" w:cs="-webkit-standard"/>
          <w:color w:val="888888"/>
        </w:rPr>
        <w:t xml:space="preserve"> apply -f -</w:t>
      </w:r>
      <w:r>
        <w:br/>
      </w:r>
      <w:r>
        <w:br/>
      </w:r>
      <w:r w:rsidRPr="4083C7D5" w:rsidR="4083C7D5">
        <w:rPr>
          <w:rFonts w:ascii="-webkit-standard" w:hAnsi="-webkit-standard" w:eastAsia="-webkit-standard" w:cs="-webkit-standard"/>
          <w:color w:val="888888"/>
        </w:rPr>
        <w:t>curl https://raw.githubusercontent.com/kubernetes/ingress-nginx/master/deploy/with-rbac.yaml \</w:t>
      </w:r>
      <w:r>
        <w:br/>
      </w:r>
      <w:r w:rsidRPr="4083C7D5" w:rsidR="4083C7D5">
        <w:rPr>
          <w:rFonts w:ascii="-webkit-standard" w:hAnsi="-webkit-standard" w:eastAsia="-webkit-standard" w:cs="-webkit-standard"/>
          <w:color w:val="888888"/>
        </w:rPr>
        <w:t xml:space="preserve">    | </w:t>
      </w:r>
      <w:proofErr w:type="spellStart"/>
      <w:r w:rsidRPr="4083C7D5" w:rsidR="4083C7D5">
        <w:rPr>
          <w:rFonts w:ascii="-webkit-standard" w:hAnsi="-webkit-standard" w:eastAsia="-webkit-standard" w:cs="-webkit-standard"/>
          <w:color w:val="888888"/>
        </w:rPr>
        <w:t>kubectl</w:t>
      </w:r>
      <w:proofErr w:type="spellEnd"/>
      <w:r w:rsidRPr="4083C7D5" w:rsidR="4083C7D5">
        <w:rPr>
          <w:rFonts w:ascii="-webkit-standard" w:hAnsi="-webkit-standard" w:eastAsia="-webkit-standard" w:cs="-webkit-standard"/>
          <w:color w:val="888888"/>
        </w:rPr>
        <w:t xml:space="preserve"> apply -f -</w:t>
      </w:r>
    </w:p>
    <w:p w:rsidR="41221448" w:rsidP="41221448" w:rsidRDefault="41221448" w14:paraId="56E17FD3" w14:textId="416AFD97">
      <w:pPr>
        <w:pStyle w:val="Heading1"/>
      </w:pPr>
    </w:p>
    <w:p w:rsidR="1874F0E0" w:rsidP="002D11E8" w:rsidRDefault="41221448" w14:paraId="4EFF1456" w14:textId="6ACC0C2F" w14:noSpellErr="1">
      <w:pPr>
        <w:pStyle w:val="Heading1"/>
      </w:pPr>
      <w:bookmarkStart w:name="_Toc516855602" w:id="37"/>
      <w:r w:rsidR="4083C7D5">
        <w:rPr/>
        <w:t>CI/ CD Tools Installation</w:t>
      </w:r>
      <w:bookmarkEnd w:id="37"/>
    </w:p>
    <w:p w:rsidR="1874F0E0" w:rsidP="009D376D" w:rsidRDefault="002D11E8" w14:paraId="7B096BB6" w14:textId="6FD35BAC">
      <w:pPr>
        <w:pStyle w:val="Heading2"/>
      </w:pPr>
      <w:bookmarkStart w:name="_Toc516855603" w:id="38"/>
      <w:r>
        <w:t>Namespace</w:t>
      </w:r>
      <w:bookmarkEnd w:id="38"/>
    </w:p>
    <w:p w:rsidR="002D11E8" w:rsidP="4F86ED70" w:rsidRDefault="3B78E73E" w14:paraId="44DC9F7D" w14:textId="1E08CB22" w14:noSpellErr="1">
      <w:r w:rsidR="4083C7D5">
        <w:rPr/>
        <w:t>Namespace provides an additional qualification to a resource name. This is helpful when multiple teams are using the same cluster and there is a potential of name collision. It can be as a virtual wall between multiple clusters. We can launch CI/CD resources inside namespace.</w:t>
      </w:r>
    </w:p>
    <w:p w:rsidR="002D11E8" w:rsidP="4083C7D5" w:rsidRDefault="3B78E73E" w14:paraId="1866B6EA" w14:textId="7FBF9767">
      <w:pPr>
        <w:rPr>
          <w:i w:val="1"/>
          <w:iCs w:val="1"/>
        </w:rPr>
      </w:pPr>
      <w:proofErr w:type="spellStart"/>
      <w:r w:rsidRPr="4083C7D5" w:rsidR="4083C7D5">
        <w:rPr>
          <w:i w:val="1"/>
          <w:iCs w:val="1"/>
        </w:rPr>
        <w:t>kubectl</w:t>
      </w:r>
      <w:proofErr w:type="spellEnd"/>
      <w:r w:rsidRPr="4083C7D5" w:rsidR="4083C7D5">
        <w:rPr>
          <w:i w:val="1"/>
          <w:iCs w:val="1"/>
        </w:rPr>
        <w:t xml:space="preserve"> create namespace &lt;namespace name&gt;</w:t>
      </w:r>
    </w:p>
    <w:p w:rsidR="002D11E8" w:rsidP="4083C7D5" w:rsidRDefault="3B78E73E" w14:paraId="1A51DDBA" w14:textId="7FF2AFDC">
      <w:pPr>
        <w:rPr>
          <w:i w:val="1"/>
          <w:iCs w:val="1"/>
        </w:rPr>
      </w:pPr>
      <w:r w:rsidRPr="4083C7D5" w:rsidR="4083C7D5">
        <w:rPr>
          <w:i w:val="1"/>
          <w:iCs w:val="1"/>
        </w:rPr>
        <w:t xml:space="preserve">Ex: </w:t>
      </w:r>
      <w:proofErr w:type="spellStart"/>
      <w:r w:rsidRPr="4083C7D5" w:rsidR="4083C7D5">
        <w:rPr>
          <w:i w:val="1"/>
          <w:iCs w:val="1"/>
        </w:rPr>
        <w:t>kubectl</w:t>
      </w:r>
      <w:proofErr w:type="spellEnd"/>
      <w:r w:rsidRPr="4083C7D5" w:rsidR="4083C7D5">
        <w:rPr>
          <w:i w:val="1"/>
          <w:iCs w:val="1"/>
        </w:rPr>
        <w:t xml:space="preserve"> create namespace dev</w:t>
      </w:r>
    </w:p>
    <w:p w:rsidR="002D11E8" w:rsidP="009D376D" w:rsidRDefault="002D11E8" w14:paraId="39AF0D50" w14:textId="11731A4A">
      <w:pPr>
        <w:pStyle w:val="Heading2"/>
      </w:pPr>
      <w:bookmarkStart w:name="_Toc516855604" w:id="39"/>
      <w:r>
        <w:t>Nexus Artifactory</w:t>
      </w:r>
      <w:bookmarkEnd w:id="39"/>
    </w:p>
    <w:p w:rsidR="002D11E8" w:rsidP="0509EC3D" w:rsidRDefault="3B78E73E" w14:paraId="71E04EF3" w14:textId="20D34757" w14:noSpellErr="1">
      <w:r w:rsidR="4083C7D5">
        <w:rPr/>
        <w:t>"Nexus is a repository manager. It allows you to collect and manage your dependencies. It makes it easy to distribute your software. Internally, you configure your build to publish artifacts to Nexus and they then become available to other developers. We are using Nexus repository for following operations:</w:t>
      </w:r>
    </w:p>
    <w:p w:rsidR="002D11E8" w:rsidP="4083C7D5" w:rsidRDefault="3B78E73E" w14:paraId="29E6D360" w14:textId="4BF0DFA3" w14:noSpellErr="1">
      <w:pPr>
        <w:pStyle w:val="Heading3"/>
        <w:numPr>
          <w:ilvl w:val="0"/>
          <w:numId w:val="36"/>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sz w:val="22"/>
          <w:szCs w:val="22"/>
        </w:rPr>
      </w:pPr>
      <w:bookmarkStart w:name="_Toc516855605" w:id="40"/>
      <w:r w:rsidRPr="4083C7D5" w:rsidR="4083C7D5">
        <w:rPr>
          <w:rFonts w:ascii="Proxima Nova Regular,MyriadPro-" w:hAnsi="Proxima Nova Regular,MyriadPro-" w:eastAsia="Proxima Nova Regular,MyriadPro-" w:cs="Proxima Nova Regular,MyriadPro-"/>
          <w:color w:val="808080" w:themeColor="text1" w:themeTint="7F" w:themeShade="FF"/>
          <w:sz w:val="22"/>
          <w:szCs w:val="22"/>
        </w:rPr>
        <w:t>Upload Build Artifacts</w:t>
      </w:r>
      <w:bookmarkEnd w:id="40"/>
    </w:p>
    <w:p w:rsidR="002D11E8" w:rsidP="4083C7D5" w:rsidRDefault="3B78E73E" w14:paraId="088E18B4" w14:textId="27D284F8" w14:noSpellErr="1">
      <w:pPr>
        <w:pStyle w:val="Heading3"/>
        <w:numPr>
          <w:ilvl w:val="0"/>
          <w:numId w:val="36"/>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sz w:val="22"/>
          <w:szCs w:val="22"/>
        </w:rPr>
      </w:pPr>
      <w:bookmarkStart w:name="_Toc516855606" w:id="41"/>
      <w:r w:rsidRPr="4083C7D5" w:rsidR="4083C7D5">
        <w:rPr>
          <w:rFonts w:ascii="Proxima Nova Regular,MyriadPro-" w:hAnsi="Proxima Nova Regular,MyriadPro-" w:eastAsia="Proxima Nova Regular,MyriadPro-" w:cs="Proxima Nova Regular,MyriadPro-"/>
          <w:color w:val="808080" w:themeColor="text1" w:themeTint="7F" w:themeShade="FF"/>
          <w:sz w:val="22"/>
          <w:szCs w:val="22"/>
        </w:rPr>
        <w:t>Push Docker Images</w:t>
      </w:r>
      <w:bookmarkEnd w:id="41"/>
    </w:p>
    <w:p w:rsidR="6A87F1BB" w:rsidP="4083C7D5" w:rsidRDefault="3B78E73E" w14:paraId="5AF1E80E" w14:textId="7DE88070" w14:noSpellErr="1">
      <w:pPr>
        <w:rPr>
          <w:b w:val="1"/>
          <w:bCs w:val="1"/>
        </w:rPr>
      </w:pPr>
      <w:r w:rsidRPr="4083C7D5" w:rsidR="4083C7D5">
        <w:rPr>
          <w:b w:val="1"/>
          <w:bCs w:val="1"/>
        </w:rPr>
        <w:t>Installation Steps:</w:t>
      </w:r>
    </w:p>
    <w:p w:rsidR="08C689F0" w:rsidP="08C689F0" w:rsidRDefault="08C689F0" w14:paraId="21F4A886" w14:textId="1B86342C" w14:noSpellErr="1">
      <w:r w:rsidR="4083C7D5">
        <w:rPr/>
        <w:t xml:space="preserve">Checkout the </w:t>
      </w:r>
      <w:hyperlink r:id="R91af6d44e4454d0a">
        <w:r w:rsidRPr="4083C7D5" w:rsidR="4083C7D5">
          <w:rPr>
            <w:rStyle w:val="Hyperlink"/>
          </w:rPr>
          <w:t>DORAScripts</w:t>
        </w:r>
      </w:hyperlink>
      <w:r w:rsidR="4083C7D5">
        <w:rPr/>
        <w:t xml:space="preserve"> k8s repo, run the nexus.sh from </w:t>
      </w:r>
      <w:r w:rsidR="4083C7D5">
        <w:rPr/>
        <w:t>k8s-cluster/others/nexus</w:t>
      </w:r>
      <w:r w:rsidR="4083C7D5">
        <w:rPr/>
        <w:t xml:space="preserve"> in order to install nexus component</w:t>
      </w:r>
    </w:p>
    <w:p w:rsidR="08C689F0" w:rsidP="4083C7D5" w:rsidRDefault="08C689F0" w14:paraId="6A587D91" w14:textId="29788A7E" w14:noSpellErr="1">
      <w:pPr>
        <w:pStyle w:val="ListParagraph"/>
        <w:numPr>
          <w:ilvl w:val="0"/>
          <w:numId w:val="12"/>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Pr="4083C7D5" w:rsidR="4083C7D5">
        <w:rPr>
          <w:color w:val="808080" w:themeColor="text1" w:themeTint="7F" w:themeShade="FF"/>
        </w:rPr>
        <w:t>cd k8s-cluster/others/nexus</w:t>
      </w:r>
    </w:p>
    <w:p w:rsidR="08C689F0" w:rsidP="4083C7D5" w:rsidRDefault="3B78E73E" w14:paraId="74D8C643" w14:textId="32982A97">
      <w:pPr>
        <w:pStyle w:val="ListParagraph"/>
        <w:numPr>
          <w:ilvl w:val="0"/>
          <w:numId w:val="12"/>
        </w:numPr>
        <w:rPr>
          <w:rFonts w:ascii="Cambria,,ＭＳ 明朝" w:hAnsi="Cambria,,ＭＳ 明朝" w:eastAsia="Cambria,,ＭＳ 明朝" w:cs="Cambria,,ＭＳ 明朝" w:asciiTheme="minorAscii" w:hAnsiTheme="minorAscii" w:eastAsiaTheme="minorAscii" w:cstheme="minorAscii"/>
          <w:color w:val="000000" w:themeColor="text1" w:themeTint="FF" w:themeShade="FF"/>
        </w:rPr>
      </w:pPr>
      <w:r w:rsidRPr="4083C7D5" w:rsidR="4083C7D5">
        <w:rPr>
          <w:color w:val="000000" w:themeColor="text1" w:themeTint="FF" w:themeShade="FF"/>
        </w:rPr>
        <w:t xml:space="preserve">run </w:t>
      </w:r>
      <w:proofErr w:type="spellStart"/>
      <w:r w:rsidRPr="4083C7D5" w:rsidR="4083C7D5">
        <w:rPr>
          <w:color w:val="000000" w:themeColor="text1" w:themeTint="FF" w:themeShade="FF"/>
        </w:rPr>
        <w:t>sh</w:t>
      </w:r>
      <w:proofErr w:type="spellEnd"/>
      <w:r w:rsidRPr="4083C7D5" w:rsidR="4083C7D5">
        <w:rPr>
          <w:color w:val="000000" w:themeColor="text1" w:themeTint="FF" w:themeShade="FF"/>
        </w:rPr>
        <w:t xml:space="preserve"> nexus.sh</w:t>
      </w:r>
      <w:r w:rsidRPr="4083C7D5" w:rsidR="4083C7D5">
        <w:rPr>
          <w:rFonts w:ascii="Proxima Nova Regular" w:hAnsi="Proxima Nova Regular" w:eastAsia="Proxima Nova Regular" w:cs="Proxima Nova Regular"/>
        </w:rPr>
        <w:t xml:space="preserve"> </w:t>
      </w:r>
    </w:p>
    <w:p w:rsidR="002D11E8" w:rsidP="009D376D" w:rsidRDefault="002D11E8" w14:paraId="1B9191D1" w14:textId="15435A0D">
      <w:pPr>
        <w:pStyle w:val="Heading2"/>
      </w:pPr>
      <w:bookmarkStart w:name="_Toc516855607" w:id="42"/>
      <w:r>
        <w:t>Jenkins</w:t>
      </w:r>
      <w:bookmarkEnd w:id="42"/>
    </w:p>
    <w:p w:rsidR="0509EC3D" w:rsidP="00530266" w:rsidRDefault="3B78E73E" w14:paraId="22ABB6C0" w14:textId="003764FA" w14:noSpellErr="1">
      <w:r w:rsidR="4083C7D5">
        <w:rPr/>
        <w:t>Jenkins is a Continuous Integration (CI) server. It provides Continuous Integration services for software development. We are using Jenkins for our CI/CD pipeline.</w:t>
      </w:r>
    </w:p>
    <w:p w:rsidR="0509EC3D" w:rsidP="4083C7D5" w:rsidRDefault="08C689F0" w14:paraId="4F8A07F4" w14:textId="485B9BDC" w14:noSpellErr="1">
      <w:pPr>
        <w:pStyle w:val="ListParagraph"/>
        <w:numPr>
          <w:ilvl w:val="0"/>
          <w:numId w:val="37"/>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4083C7D5">
        <w:rPr/>
        <w:t xml:space="preserve">Install Jenkins using Helm Chart: </w:t>
      </w:r>
      <w:hyperlink r:id="Rf1fdeff363b74bb9">
        <w:r w:rsidRPr="4083C7D5" w:rsidR="4083C7D5">
          <w:rPr>
            <w:rStyle w:val="Hyperlink"/>
            <w:rFonts w:ascii="Arial" w:hAnsi="Arial" w:eastAsia="Arial" w:cs="Arial"/>
            <w:color w:val="1155CC"/>
          </w:rPr>
          <w:t>https://github.com/kubernetes/charts/tree/master/stable/jenkins</w:t>
        </w:r>
      </w:hyperlink>
    </w:p>
    <w:p w:rsidR="08C689F0" w:rsidP="4083C7D5" w:rsidRDefault="3B78E73E" w14:paraId="1D0C628B" w14:textId="0BB8957C">
      <w:pPr>
        <w:pStyle w:val="ListParagraph"/>
        <w:numPr>
          <w:ilvl w:val="0"/>
          <w:numId w:val="37"/>
        </w:numPr>
        <w:rPr>
          <w:rFonts w:ascii="Cambria,,ＭＳ 明朝" w:hAnsi="Cambria,,ＭＳ 明朝" w:eastAsia="Cambria,,ＭＳ 明朝" w:cs="Cambria,,ＭＳ 明朝" w:asciiTheme="minorAscii" w:hAnsiTheme="minorAscii" w:eastAsiaTheme="minorAscii" w:cstheme="minorAscii"/>
          <w:color w:val="000000" w:themeColor="text1" w:themeTint="FF" w:themeShade="FF"/>
        </w:rPr>
      </w:pPr>
      <w:r w:rsidR="4083C7D5">
        <w:rPr/>
        <w:t xml:space="preserve">Checkout the </w:t>
      </w:r>
      <w:hyperlink r:id="Rffee08be75f5491f">
        <w:r w:rsidRPr="4083C7D5" w:rsidR="4083C7D5">
          <w:rPr>
            <w:rStyle w:val="Hyperlink"/>
            <w:rFonts w:ascii="Proxima Nova Regular" w:hAnsi="Proxima Nova Regular" w:eastAsia="Proxima Nova Regular" w:cs="Proxima Nova Regular"/>
          </w:rPr>
          <w:t>DORAScripts</w:t>
        </w:r>
      </w:hyperlink>
      <w:r w:rsidR="4083C7D5">
        <w:rPr/>
        <w:t xml:space="preserve"> k8s repo, run the nexus.sh from </w:t>
      </w:r>
      <w:r w:rsidRPr="4083C7D5" w:rsidR="4083C7D5">
        <w:rPr>
          <w:rFonts w:ascii="Proxima Nova Regular" w:hAnsi="Proxima Nova Regular" w:eastAsia="Proxima Nova Regular" w:cs="Proxima Nova Regular"/>
        </w:rPr>
        <w:t>k8s-cluster/helm/</w:t>
      </w:r>
      <w:proofErr w:type="spellStart"/>
      <w:r w:rsidRPr="4083C7D5" w:rsidR="4083C7D5">
        <w:rPr>
          <w:rFonts w:ascii="Proxima Nova Regular" w:hAnsi="Proxima Nova Regular" w:eastAsia="Proxima Nova Regular" w:cs="Proxima Nova Regular"/>
        </w:rPr>
        <w:t>jenkins</w:t>
      </w:r>
      <w:proofErr w:type="spellEnd"/>
      <w:r w:rsidRPr="4083C7D5" w:rsidR="4083C7D5">
        <w:rPr>
          <w:rFonts w:ascii="Proxima Nova Regular" w:hAnsi="Proxima Nova Regular" w:eastAsia="Proxima Nova Regular" w:cs="Proxima Nova Regular"/>
        </w:rPr>
        <w:t xml:space="preserve"> </w:t>
      </w:r>
      <w:r w:rsidR="4083C7D5">
        <w:rPr/>
        <w:t>in order to install Jenkins component</w:t>
      </w:r>
    </w:p>
    <w:p w:rsidR="08C689F0" w:rsidP="4083C7D5" w:rsidRDefault="3B78E73E" w14:paraId="7536A265" w14:textId="2BE551DB">
      <w:pPr>
        <w:pStyle w:val="ListParagraph"/>
        <w:numPr>
          <w:ilvl w:val="0"/>
          <w:numId w:val="12"/>
        </w:numPr>
        <w:rPr>
          <w:rFonts w:ascii="Cambria,,ＭＳ 明朝" w:hAnsi="Cambria,,ＭＳ 明朝" w:eastAsia="Cambria,,ＭＳ 明朝" w:cs="Cambria,,ＭＳ 明朝" w:asciiTheme="minorAscii" w:hAnsiTheme="minorAscii" w:eastAsiaTheme="minorAscii" w:cstheme="minorAscii"/>
          <w:color w:val="000000" w:themeColor="text1" w:themeTint="FF" w:themeShade="FF"/>
        </w:rPr>
      </w:pPr>
      <w:r w:rsidRPr="4083C7D5" w:rsidR="4083C7D5">
        <w:rPr>
          <w:color w:val="000000" w:themeColor="text1" w:themeTint="FF" w:themeShade="FF"/>
        </w:rPr>
        <w:t>cd k8s-cluster/helm/</w:t>
      </w:r>
      <w:proofErr w:type="spellStart"/>
      <w:r w:rsidRPr="4083C7D5" w:rsidR="4083C7D5">
        <w:rPr>
          <w:color w:val="000000" w:themeColor="text1" w:themeTint="FF" w:themeShade="FF"/>
        </w:rPr>
        <w:t>jenkins</w:t>
      </w:r>
      <w:proofErr w:type="spellEnd"/>
    </w:p>
    <w:p w:rsidR="0509EC3D" w:rsidP="4083C7D5" w:rsidRDefault="3B78E73E" w14:paraId="1D3983A2" w14:textId="62767B4F" w14:noSpellErr="1">
      <w:pPr>
        <w:pStyle w:val="ListParagraph"/>
        <w:numPr>
          <w:ilvl w:val="0"/>
          <w:numId w:val="37"/>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Pr="4083C7D5" w:rsidR="4083C7D5">
        <w:rPr>
          <w:rFonts w:ascii="Arial" w:hAnsi="Arial" w:eastAsia="Arial" w:cs="Arial"/>
          <w:i w:val="1"/>
          <w:iCs w:val="1"/>
        </w:rPr>
        <w:t>Create PVC for Jenkins</w:t>
      </w:r>
    </w:p>
    <w:p w:rsidR="0509EC3D" w:rsidP="4083C7D5" w:rsidRDefault="3B78E73E" w14:paraId="3E82DCFF" w14:textId="62767B4F" w14:noSpellErr="1">
      <w:pPr>
        <w:pStyle w:val="ListParagraph"/>
        <w:numPr>
          <w:ilvl w:val="1"/>
          <w:numId w:val="37"/>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Pr="4083C7D5" w:rsidR="4083C7D5">
        <w:rPr>
          <w:i w:val="1"/>
          <w:iCs w:val="1"/>
        </w:rPr>
        <w:t>Checkout the pure-storage k8s repo</w:t>
      </w:r>
    </w:p>
    <w:p w:rsidR="0509EC3D" w:rsidP="4083C7D5" w:rsidRDefault="3B78E73E" w14:paraId="33209894" w14:textId="62767B4F">
      <w:pPr>
        <w:pStyle w:val="ListParagraph"/>
        <w:numPr>
          <w:ilvl w:val="1"/>
          <w:numId w:val="37"/>
        </w:numPr>
        <w:rPr>
          <w:rFonts w:ascii="Cambria,,ＭＳ 明朝" w:hAnsi="Cambria,,ＭＳ 明朝" w:eastAsia="Cambria,,ＭＳ 明朝" w:cs="Cambria,,ＭＳ 明朝" w:asciiTheme="minorAscii" w:hAnsiTheme="minorAscii" w:eastAsiaTheme="minorAscii" w:cstheme="minorAscii"/>
          <w:color w:val="000000" w:themeColor="text1" w:themeTint="FF" w:themeShade="FF"/>
        </w:rPr>
      </w:pPr>
      <w:r w:rsidRPr="4083C7D5" w:rsidR="4083C7D5">
        <w:rPr>
          <w:i w:val="1"/>
          <w:iCs w:val="1"/>
        </w:rPr>
        <w:t>cd pure-storage/helm/</w:t>
      </w:r>
      <w:proofErr w:type="spellStart"/>
      <w:r w:rsidRPr="4083C7D5" w:rsidR="4083C7D5">
        <w:rPr>
          <w:i w:val="1"/>
          <w:iCs w:val="1"/>
        </w:rPr>
        <w:t>jenkins</w:t>
      </w:r>
      <w:proofErr w:type="spellEnd"/>
    </w:p>
    <w:p w:rsidR="08C689F0" w:rsidP="4083C7D5" w:rsidRDefault="3B78E73E" w14:paraId="61D52099" w14:textId="4A4B371C">
      <w:pPr>
        <w:pStyle w:val="ListParagraph"/>
        <w:numPr>
          <w:ilvl w:val="1"/>
          <w:numId w:val="37"/>
        </w:numPr>
        <w:rPr>
          <w:rFonts w:ascii="Cambria,,ＭＳ 明朝" w:hAnsi="Cambria,,ＭＳ 明朝" w:eastAsia="Cambria,,ＭＳ 明朝" w:cs="Cambria,,ＭＳ 明朝" w:asciiTheme="minorAscii" w:hAnsiTheme="minorAscii" w:eastAsiaTheme="minorAscii" w:cstheme="minorAscii"/>
          <w:color w:val="000000" w:themeColor="text1" w:themeTint="FF" w:themeShade="FF"/>
        </w:rPr>
      </w:pPr>
      <w:r w:rsidRPr="4083C7D5" w:rsidR="4083C7D5">
        <w:rPr>
          <w:i w:val="1"/>
          <w:iCs w:val="1"/>
        </w:rPr>
        <w:t xml:space="preserve">run </w:t>
      </w:r>
      <w:proofErr w:type="spellStart"/>
      <w:r w:rsidRPr="4083C7D5" w:rsidR="4083C7D5">
        <w:rPr>
          <w:i w:val="1"/>
          <w:iCs w:val="1"/>
        </w:rPr>
        <w:t>sh</w:t>
      </w:r>
      <w:proofErr w:type="spellEnd"/>
      <w:r w:rsidRPr="4083C7D5" w:rsidR="4083C7D5">
        <w:rPr>
          <w:i w:val="1"/>
          <w:iCs w:val="1"/>
        </w:rPr>
        <w:t xml:space="preserve"> jenkins.sh</w:t>
      </w:r>
    </w:p>
    <w:p w:rsidR="002D11E8" w:rsidP="009D376D" w:rsidRDefault="009D376D" w14:paraId="252B0D96" w14:textId="6D55D5F1">
      <w:pPr>
        <w:pStyle w:val="Heading2"/>
      </w:pPr>
      <w:bookmarkStart w:name="_Toc516855608" w:id="43"/>
      <w:r>
        <w:t>Gitlab</w:t>
      </w:r>
      <w:bookmarkEnd w:id="43"/>
    </w:p>
    <w:p w:rsidR="00389679" w:rsidP="4083C7D5" w:rsidRDefault="3B78E73E" w14:paraId="2B6A438B" w14:textId="5704B0BE" w14:noSpellErr="1">
      <w:pPr>
        <w:pStyle w:val="PSBody"/>
        <w:rPr>
          <w:rFonts w:ascii="Proxima Nova Regular,MyriadPro-" w:hAnsi="Proxima Nova Regular,MyriadPro-" w:eastAsia="Proxima Nova Regular,MyriadPro-" w:cs="Proxima Nova Regular,MyriadPro-"/>
          <w:color w:val="808080" w:themeColor="text1" w:themeTint="7F" w:themeShade="FF"/>
        </w:rPr>
      </w:pPr>
      <w:r w:rsidRPr="4083C7D5" w:rsidR="4083C7D5">
        <w:rPr>
          <w:rFonts w:ascii="Proxima Nova Regular,MyriadPro-" w:hAnsi="Proxima Nova Regular,MyriadPro-" w:eastAsia="Proxima Nova Regular,MyriadPro-" w:cs="Proxima Nova Regular,MyriadPro-"/>
          <w:color w:val="808080" w:themeColor="text1" w:themeTint="7F" w:themeShade="FF"/>
        </w:rPr>
        <w:t>GitLab is an online Git repository manager. It is a great way to manage git repositories on a centralized server. GitLab gives you complete control over your repositories or projects and allows you to decide whether they are public or private for free.</w:t>
      </w:r>
    </w:p>
    <w:p w:rsidR="4E3E1D3C" w:rsidP="4083C7D5" w:rsidRDefault="3B78E73E" w14:paraId="2FC02BF5" w14:textId="19FE4F1D" w14:noSpellErr="1">
      <w:pPr>
        <w:rPr>
          <w:rFonts w:ascii="Arial" w:hAnsi="Arial" w:eastAsia="Arial" w:cs="Arial"/>
          <w:b w:val="1"/>
          <w:bCs w:val="1"/>
        </w:rPr>
      </w:pPr>
      <w:r w:rsidRPr="4083C7D5" w:rsidR="4083C7D5">
        <w:rPr>
          <w:rFonts w:ascii="Arial" w:hAnsi="Arial" w:eastAsia="Arial" w:cs="Arial"/>
          <w:b w:val="1"/>
          <w:bCs w:val="1"/>
        </w:rPr>
        <w:t>GitLab Kubernetes Installation Steps</w:t>
      </w:r>
      <w:r w:rsidRPr="4083C7D5" w:rsidR="4083C7D5">
        <w:rPr>
          <w:rFonts w:ascii="Arial" w:hAnsi="Arial" w:eastAsia="Arial" w:cs="Arial"/>
          <w:b w:val="1"/>
          <w:bCs w:val="1"/>
          <w:color w:val="7F7F7F" w:themeColor="background1" w:themeTint="FF" w:themeShade="7F"/>
        </w:rPr>
        <w:t xml:space="preserve">: </w:t>
      </w:r>
    </w:p>
    <w:p w:rsidR="5940FD78" w:rsidP="4083C7D5" w:rsidRDefault="3B78E73E" w14:paraId="5D26CB64" w14:textId="1AF6627D">
      <w:pPr>
        <w:pStyle w:val="ListParagraph"/>
        <w:numPr>
          <w:ilvl w:val="0"/>
          <w:numId w:val="37"/>
        </w:numPr>
        <w:rPr>
          <w:rFonts w:ascii="Cambria,,ＭＳ 明朝" w:hAnsi="Cambria,,ＭＳ 明朝" w:eastAsia="Cambria,,ＭＳ 明朝" w:cs="Cambria,,ＭＳ 明朝" w:asciiTheme="minorAscii" w:hAnsiTheme="minorAscii" w:eastAsiaTheme="minorAscii" w:cstheme="minorAscii"/>
          <w:color w:val="000000" w:themeColor="text1" w:themeTint="FF" w:themeShade="FF"/>
        </w:rPr>
      </w:pPr>
      <w:r w:rsidR="4083C7D5">
        <w:rPr/>
        <w:t xml:space="preserve">Checkout the </w:t>
      </w:r>
      <w:hyperlink r:id="R60b112a7fc2b409a">
        <w:r w:rsidRPr="4083C7D5" w:rsidR="4083C7D5">
          <w:rPr>
            <w:rStyle w:val="Hyperlink"/>
            <w:rFonts w:ascii="Proxima Nova Regular" w:hAnsi="Proxima Nova Regular" w:eastAsia="Proxima Nova Regular" w:cs="Proxima Nova Regular"/>
          </w:rPr>
          <w:t>DORAScripts</w:t>
        </w:r>
      </w:hyperlink>
      <w:r w:rsidR="4083C7D5">
        <w:rPr/>
        <w:t xml:space="preserve"> k8s repo, run the nexus.sh from </w:t>
      </w:r>
      <w:r w:rsidRPr="4083C7D5" w:rsidR="4083C7D5">
        <w:rPr>
          <w:rFonts w:ascii="Proxima Nova Regular" w:hAnsi="Proxima Nova Regular" w:eastAsia="Proxima Nova Regular" w:cs="Proxima Nova Regular"/>
        </w:rPr>
        <w:t>k8s-cluster/helm/</w:t>
      </w:r>
      <w:proofErr w:type="spellStart"/>
      <w:r w:rsidRPr="4083C7D5" w:rsidR="4083C7D5">
        <w:rPr>
          <w:rFonts w:ascii="Proxima Nova Regular" w:hAnsi="Proxima Nova Regular" w:eastAsia="Proxima Nova Regular" w:cs="Proxima Nova Regular"/>
        </w:rPr>
        <w:t>gitlab</w:t>
      </w:r>
      <w:proofErr w:type="spellEnd"/>
      <w:r w:rsidRPr="4083C7D5" w:rsidR="4083C7D5">
        <w:rPr>
          <w:rFonts w:ascii="Proxima Nova Regular" w:hAnsi="Proxima Nova Regular" w:eastAsia="Proxima Nova Regular" w:cs="Proxima Nova Regular"/>
        </w:rPr>
        <w:t xml:space="preserve"> </w:t>
      </w:r>
      <w:r w:rsidR="4083C7D5">
        <w:rPr/>
        <w:t xml:space="preserve">in order to install </w:t>
      </w:r>
      <w:proofErr w:type="spellStart"/>
      <w:r w:rsidR="4083C7D5">
        <w:rPr/>
        <w:t>gitlab</w:t>
      </w:r>
      <w:proofErr w:type="spellEnd"/>
      <w:r w:rsidR="4083C7D5">
        <w:rPr/>
        <w:t xml:space="preserve"> component</w:t>
      </w:r>
    </w:p>
    <w:p w:rsidR="5940FD78" w:rsidP="4083C7D5" w:rsidRDefault="3B78E73E" w14:paraId="62E6D12B" w14:textId="3F7A62B6">
      <w:pPr>
        <w:pStyle w:val="ListParagraph"/>
        <w:numPr>
          <w:ilvl w:val="0"/>
          <w:numId w:val="12"/>
        </w:numPr>
        <w:rPr>
          <w:rFonts w:ascii="Cambria,,ＭＳ 明朝" w:hAnsi="Cambria,,ＭＳ 明朝" w:eastAsia="Cambria,,ＭＳ 明朝" w:cs="Cambria,,ＭＳ 明朝" w:asciiTheme="minorAscii" w:hAnsiTheme="minorAscii" w:eastAsiaTheme="minorAscii" w:cstheme="minorAscii"/>
          <w:color w:val="000000" w:themeColor="text1" w:themeTint="FF" w:themeShade="FF"/>
        </w:rPr>
      </w:pPr>
      <w:r w:rsidRPr="4083C7D5" w:rsidR="4083C7D5">
        <w:rPr>
          <w:color w:val="000000" w:themeColor="text1" w:themeTint="FF" w:themeShade="FF"/>
        </w:rPr>
        <w:t>cd k8s-cluster/helm/</w:t>
      </w:r>
      <w:proofErr w:type="spellStart"/>
      <w:r w:rsidRPr="4083C7D5" w:rsidR="4083C7D5">
        <w:rPr>
          <w:color w:val="000000" w:themeColor="text1" w:themeTint="FF" w:themeShade="FF"/>
        </w:rPr>
        <w:t>gitlab</w:t>
      </w:r>
      <w:proofErr w:type="spellEnd"/>
    </w:p>
    <w:p w:rsidR="42DF0CBF" w:rsidP="4083C7D5" w:rsidRDefault="08C689F0" w14:paraId="14584331" w14:noSpellErr="1" w14:textId="413CA2BD">
      <w:pPr>
        <w:pStyle w:val="ListParagraph"/>
        <w:numPr>
          <w:ilvl w:val="0"/>
          <w:numId w:val="12"/>
        </w:numPr>
        <w:rPr>
          <w:rFonts w:ascii="Cambria,,ＭＳ 明朝" w:hAnsi="Cambria,,ＭＳ 明朝" w:eastAsia="Cambria,,ＭＳ 明朝" w:cs="Cambria,,ＭＳ 明朝" w:asciiTheme="minorAscii" w:hAnsiTheme="minorAscii" w:eastAsiaTheme="minorAscii" w:cstheme="minorAscii"/>
          <w:color w:val="808080" w:themeColor="text1" w:themeTint="7F"/>
        </w:rPr>
      </w:pPr>
      <w:r w:rsidR="4083C7D5">
        <w:rPr/>
        <w:t>run gitlab.s</w:t>
      </w:r>
      <w:r w:rsidR="4083C7D5">
        <w:rPr/>
        <w:t>h</w:t>
      </w:r>
      <w:r>
        <w:br/>
      </w:r>
    </w:p>
    <w:p w:rsidR="3EDCE51E" w:rsidP="009F562B" w:rsidRDefault="3B78E73E" w14:paraId="7C49F0D8" w14:textId="146D73B0" w14:noSpellErr="1">
      <w:pPr>
        <w:pStyle w:val="Heading1"/>
      </w:pPr>
      <w:bookmarkStart w:name="_Toc516855612" w:id="45"/>
      <w:r w:rsidR="4083C7D5">
        <w:rPr/>
        <w:t>CI/ CD Tools Setup</w:t>
      </w:r>
      <w:bookmarkEnd w:id="45"/>
    </w:p>
    <w:p w:rsidR="2910B087" w:rsidP="00E3273B" w:rsidRDefault="42DF0CBF" w14:paraId="1229723E" w14:textId="08F27156">
      <w:pPr>
        <w:pStyle w:val="Heading2"/>
      </w:pPr>
      <w:bookmarkStart w:name="_Toc516855613" w:id="46"/>
      <w:r>
        <w:t>Nexus setup</w:t>
      </w:r>
      <w:bookmarkEnd w:id="46"/>
    </w:p>
    <w:p w:rsidR="00E3273B" w:rsidP="42DF0CBF" w:rsidRDefault="42DF0CBF" w14:paraId="407FB3E1" w14:textId="3E819CDB" w14:noSpellErr="1">
      <w:pPr>
        <w:pStyle w:val="Heading3"/>
      </w:pPr>
      <w:bookmarkStart w:name="_Toc516855614" w:id="47"/>
      <w:r w:rsidR="4083C7D5">
        <w:rPr/>
        <w:t>Nexus Pull Image and Artifact Repository</w:t>
      </w:r>
      <w:bookmarkEnd w:id="47"/>
    </w:p>
    <w:p w:rsidR="00E3273B" w:rsidP="4083C7D5" w:rsidRDefault="3B78E73E" w14:paraId="7F466AA5" w14:textId="7BD8F0AD">
      <w:pPr>
        <w:pStyle w:val="ListParagraph"/>
        <w:numPr>
          <w:ilvl w:val="0"/>
          <w:numId w:val="44"/>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Add nexus repo </w:t>
      </w:r>
      <w:proofErr w:type="spellStart"/>
      <w:r w:rsidRPr="4083C7D5" w:rsidR="4083C7D5">
        <w:rPr/>
        <w:t>url</w:t>
      </w:r>
      <w:proofErr w:type="spellEnd"/>
      <w:r w:rsidRPr="4083C7D5" w:rsidR="4083C7D5">
        <w:rPr/>
        <w:t xml:space="preserve"> on every node</w:t>
      </w:r>
      <w:r w:rsidRPr="4083C7D5" w:rsidR="4083C7D5">
        <w:rPr/>
        <w:t>/ server</w:t>
      </w:r>
      <w:r w:rsidRPr="4083C7D5" w:rsidR="4083C7D5">
        <w:rPr/>
        <w:t xml:space="preserve"> in the cluster</w:t>
      </w:r>
      <w:bookmarkStart w:name="_GoBack" w:id="48"/>
      <w:bookmarkEnd w:id="48"/>
    </w:p>
    <w:p w:rsidR="00E3273B" w:rsidP="4083C7D5" w:rsidRDefault="3B78E73E" w14:paraId="1236E1E4" w14:textId="604DC2DE">
      <w:pPr>
        <w:pStyle w:val="ListParagraph"/>
        <w:numPr>
          <w:ilvl w:val="1"/>
          <w:numId w:val="44"/>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proofErr w:type="spellStart"/>
      <w:r w:rsidRPr="4083C7D5" w:rsidR="4083C7D5">
        <w:rPr/>
        <w:t>sudo</w:t>
      </w:r>
      <w:proofErr w:type="spellEnd"/>
      <w:r w:rsidRPr="4083C7D5" w:rsidR="4083C7D5">
        <w:rPr/>
        <w:t xml:space="preserve"> cat /</w:t>
      </w:r>
      <w:proofErr w:type="spellStart"/>
      <w:r w:rsidRPr="4083C7D5" w:rsidR="4083C7D5">
        <w:rPr/>
        <w:t>etc</w:t>
      </w:r>
      <w:proofErr w:type="spellEnd"/>
      <w:r w:rsidRPr="4083C7D5" w:rsidR="4083C7D5">
        <w:rPr/>
        <w:t>/docker/</w:t>
      </w:r>
      <w:proofErr w:type="spellStart"/>
      <w:r w:rsidRPr="4083C7D5" w:rsidR="4083C7D5">
        <w:rPr/>
        <w:t>daemon.json</w:t>
      </w:r>
      <w:proofErr w:type="spellEnd"/>
      <w:r w:rsidRPr="4083C7D5" w:rsidR="4083C7D5">
        <w:rPr/>
        <w:t xml:space="preserve"> &gt; {"insecure-registries</w:t>
      </w:r>
      <w:proofErr w:type="gramStart"/>
      <w:r w:rsidRPr="4083C7D5" w:rsidR="4083C7D5">
        <w:rPr/>
        <w:t>":[</w:t>
      </w:r>
      <w:proofErr w:type="gramEnd"/>
      <w:r w:rsidRPr="4083C7D5" w:rsidR="4083C7D5">
        <w:rPr/>
        <w:t xml:space="preserve">"&lt;nexus server </w:t>
      </w:r>
      <w:proofErr w:type="spellStart"/>
      <w:r w:rsidRPr="4083C7D5" w:rsidR="4083C7D5">
        <w:rPr/>
        <w:t>ip</w:t>
      </w:r>
      <w:proofErr w:type="spellEnd"/>
      <w:r w:rsidRPr="4083C7D5" w:rsidR="4083C7D5">
        <w:rPr/>
        <w:t>&gt;:&lt;port&gt;"] }</w:t>
      </w:r>
    </w:p>
    <w:p w:rsidR="00E3273B" w:rsidP="4083C7D5" w:rsidRDefault="3B78E73E" w14:paraId="0A65DEB8" w14:textId="3B44EF99">
      <w:pPr>
        <w:pStyle w:val="ListParagraph"/>
        <w:numPr>
          <w:ilvl w:val="1"/>
          <w:numId w:val="44"/>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Ex: </w:t>
      </w:r>
      <w:proofErr w:type="spellStart"/>
      <w:r w:rsidRPr="4083C7D5" w:rsidR="4083C7D5">
        <w:rPr/>
        <w:t>sudo</w:t>
      </w:r>
      <w:proofErr w:type="spellEnd"/>
      <w:r w:rsidRPr="4083C7D5" w:rsidR="4083C7D5">
        <w:rPr/>
        <w:t xml:space="preserve"> cat /</w:t>
      </w:r>
      <w:proofErr w:type="spellStart"/>
      <w:r w:rsidRPr="4083C7D5" w:rsidR="4083C7D5">
        <w:rPr/>
        <w:t>etc</w:t>
      </w:r>
      <w:proofErr w:type="spellEnd"/>
      <w:r w:rsidRPr="4083C7D5" w:rsidR="4083C7D5">
        <w:rPr/>
        <w:t>/docker/</w:t>
      </w:r>
      <w:proofErr w:type="spellStart"/>
      <w:r w:rsidRPr="4083C7D5" w:rsidR="4083C7D5">
        <w:rPr/>
        <w:t>daemon.json</w:t>
      </w:r>
      <w:proofErr w:type="spellEnd"/>
      <w:r w:rsidRPr="4083C7D5" w:rsidR="4083C7D5">
        <w:rPr/>
        <w:t xml:space="preserve"> &gt; {"insecure-registries</w:t>
      </w:r>
      <w:proofErr w:type="gramStart"/>
      <w:r w:rsidRPr="4083C7D5" w:rsidR="4083C7D5">
        <w:rPr/>
        <w:t>":[</w:t>
      </w:r>
      <w:proofErr w:type="gramEnd"/>
      <w:r w:rsidRPr="4083C7D5" w:rsidR="4083C7D5">
        <w:rPr/>
        <w:t>"</w:t>
      </w:r>
      <w:r w:rsidRPr="4083C7D5" w:rsidR="4083C7D5">
        <w:rPr/>
        <w:t>&lt;</w:t>
      </w:r>
      <w:proofErr w:type="spellStart"/>
      <w:r w:rsidRPr="4083C7D5" w:rsidR="4083C7D5">
        <w:rPr/>
        <w:t>ip</w:t>
      </w:r>
      <w:proofErr w:type="spellEnd"/>
      <w:r w:rsidRPr="4083C7D5" w:rsidR="4083C7D5">
        <w:rPr/>
        <w:t>&gt;</w:t>
      </w:r>
      <w:r w:rsidRPr="4083C7D5" w:rsidR="4083C7D5">
        <w:rPr/>
        <w:t>:5000"] }</w:t>
      </w:r>
    </w:p>
    <w:p w:rsidR="00E3273B" w:rsidP="4083C7D5" w:rsidRDefault="3B78E73E" w14:paraId="2C6238AC" w14:textId="183E0826">
      <w:pPr>
        <w:pStyle w:val="ListParagraph"/>
        <w:numPr>
          <w:ilvl w:val="1"/>
          <w:numId w:val="44"/>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Restart the docker service: </w:t>
      </w:r>
      <w:proofErr w:type="spellStart"/>
      <w:r w:rsidRPr="4083C7D5" w:rsidR="4083C7D5">
        <w:rPr/>
        <w:t>systemctl</w:t>
      </w:r>
      <w:proofErr w:type="spellEnd"/>
      <w:r w:rsidRPr="4083C7D5" w:rsidR="4083C7D5">
        <w:rPr/>
        <w:t xml:space="preserve"> restart docker</w:t>
      </w:r>
    </w:p>
    <w:p w:rsidR="00E3273B" w:rsidP="4083C7D5" w:rsidRDefault="42DF0CBF" w14:paraId="178B12A0" w14:textId="59792C24" w14:noSpellErr="1">
      <w:pPr>
        <w:pStyle w:val="ListParagraph"/>
        <w:numPr>
          <w:ilvl w:val="0"/>
          <w:numId w:val="44"/>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Create Docker Repository</w:t>
      </w:r>
    </w:p>
    <w:p w:rsidR="00E3273B" w:rsidP="4083C7D5" w:rsidRDefault="42DF0CBF" w14:paraId="04773515" w14:textId="59E77FBD" w14:noSpellErr="1">
      <w:pPr>
        <w:pStyle w:val="ListParagraph"/>
        <w:numPr>
          <w:ilvl w:val="1"/>
          <w:numId w:val="44"/>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Repositories -&gt; Create repository -&gt; Select 'docker (hosted)' from list</w:t>
      </w:r>
    </w:p>
    <w:p w:rsidR="00E3273B" w:rsidP="42DF0CBF" w:rsidRDefault="00E3273B" w14:paraId="5A6A5E1C" w14:textId="602E37F1">
      <w:r>
        <w:drawing>
          <wp:inline wp14:editId="6A283FED" wp14:anchorId="018D7593">
            <wp:extent cx="4572000" cy="1600200"/>
            <wp:effectExtent l="0" t="0" r="0" b="0"/>
            <wp:docPr id="168548388" name="picture" title=""/>
            <wp:cNvGraphicFramePr>
              <a:graphicFrameLocks noChangeAspect="1"/>
            </wp:cNvGraphicFramePr>
            <a:graphic>
              <a:graphicData uri="http://schemas.openxmlformats.org/drawingml/2006/picture">
                <pic:pic>
                  <pic:nvPicPr>
                    <pic:cNvPr id="0" name="picture"/>
                    <pic:cNvPicPr/>
                  </pic:nvPicPr>
                  <pic:blipFill>
                    <a:blip r:embed="R39d57c59a0a54c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600200"/>
                    </a:xfrm>
                    <a:prstGeom prst="rect">
                      <a:avLst/>
                    </a:prstGeom>
                  </pic:spPr>
                </pic:pic>
              </a:graphicData>
            </a:graphic>
          </wp:inline>
        </w:drawing>
      </w:r>
    </w:p>
    <w:p w:rsidR="00E3273B" w:rsidP="4083C7D5" w:rsidRDefault="42DF0CBF" w14:paraId="3936740E" w14:textId="215CCD0C" w14:noSpellErr="1">
      <w:pPr>
        <w:pStyle w:val="ListParagraph"/>
        <w:numPr>
          <w:ilvl w:val="1"/>
          <w:numId w:val="24"/>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4083C7D5">
        <w:rPr/>
        <w:t xml:space="preserve">Uncheck the </w:t>
      </w:r>
      <w:r w:rsidRPr="4083C7D5" w:rsidR="4083C7D5">
        <w:rPr>
          <w:rFonts w:ascii="Helvetica" w:hAnsi="Helvetica" w:eastAsia="Helvetica" w:cs="Helvetica"/>
          <w:b w:val="1"/>
          <w:bCs w:val="1"/>
          <w:sz w:val="20"/>
          <w:szCs w:val="20"/>
        </w:rPr>
        <w:t>‘Force basic authentication’</w:t>
      </w:r>
      <w:r w:rsidRPr="4083C7D5" w:rsidR="4083C7D5">
        <w:rPr>
          <w:rFonts w:ascii="Helvetica" w:hAnsi="Helvetica" w:eastAsia="Helvetica" w:cs="Helvetica"/>
          <w:sz w:val="20"/>
          <w:szCs w:val="20"/>
        </w:rPr>
        <w:t xml:space="preserve"> option in order to pull the image from Nexus</w:t>
      </w:r>
    </w:p>
    <w:p w:rsidR="00E3273B" w:rsidP="4083C7D5" w:rsidRDefault="42DF0CBF" w14:paraId="5A104CC8" w14:textId="00D90B95" w14:noSpellErr="1">
      <w:pPr>
        <w:pStyle w:val="ListParagraph"/>
        <w:numPr>
          <w:ilvl w:val="1"/>
          <w:numId w:val="24"/>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Pr="4083C7D5" w:rsidR="4083C7D5">
        <w:rPr>
          <w:rFonts w:ascii="Helvetica" w:hAnsi="Helvetica" w:eastAsia="Helvetica" w:cs="Helvetica"/>
          <w:sz w:val="20"/>
          <w:szCs w:val="20"/>
        </w:rPr>
        <w:t>Go to Repositories - &gt; Settings</w:t>
      </w:r>
    </w:p>
    <w:p w:rsidR="00E3273B" w:rsidP="42DF0CBF" w:rsidRDefault="00E3273B" w14:paraId="48DE113E" w14:textId="00D355C7">
      <w:r>
        <w:drawing>
          <wp:inline wp14:editId="01B9F8C7" wp14:anchorId="531F520E">
            <wp:extent cx="4572000" cy="2800350"/>
            <wp:effectExtent l="0" t="0" r="0" b="0"/>
            <wp:docPr id="869768213" name="picture" title=""/>
            <wp:cNvGraphicFramePr>
              <a:graphicFrameLocks noChangeAspect="1"/>
            </wp:cNvGraphicFramePr>
            <a:graphic>
              <a:graphicData uri="http://schemas.openxmlformats.org/drawingml/2006/picture">
                <pic:pic>
                  <pic:nvPicPr>
                    <pic:cNvPr id="0" name="picture"/>
                    <pic:cNvPicPr/>
                  </pic:nvPicPr>
                  <pic:blipFill>
                    <a:blip r:embed="R31d570cd915947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00350"/>
                    </a:xfrm>
                    <a:prstGeom prst="rect">
                      <a:avLst/>
                    </a:prstGeom>
                  </pic:spPr>
                </pic:pic>
              </a:graphicData>
            </a:graphic>
          </wp:inline>
        </w:drawing>
      </w:r>
    </w:p>
    <w:p w:rsidR="00E3273B" w:rsidP="4083C7D5" w:rsidRDefault="42DF0CBF" w14:paraId="041B08E5" w14:textId="489BA350" w14:noSpellErr="1">
      <w:pPr>
        <w:pStyle w:val="ListParagraph"/>
        <w:numPr>
          <w:ilvl w:val="0"/>
          <w:numId w:val="45"/>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Create Artifact Repository: In order to store the build artifacts</w:t>
      </w:r>
    </w:p>
    <w:p w:rsidR="00E3273B" w:rsidP="4083C7D5" w:rsidRDefault="42DF0CBF" w14:paraId="7AFE37C7" w14:textId="714EC00F" w14:noSpellErr="1">
      <w:pPr>
        <w:pStyle w:val="ListParagraph"/>
        <w:numPr>
          <w:ilvl w:val="1"/>
          <w:numId w:val="45"/>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Repositories -&gt; Create repository -&gt; Select 'raw (hosted)' from list</w:t>
      </w:r>
    </w:p>
    <w:p w:rsidR="00E3273B" w:rsidP="710669EB" w:rsidRDefault="710669EB" w14:paraId="54112CB4" w14:textId="54B1B141" w14:noSpellErr="1">
      <w:pPr>
        <w:pStyle w:val="Heading3"/>
      </w:pPr>
      <w:r w:rsidR="4083C7D5">
        <w:rPr/>
        <w:t>Nexus-Jenkins Setup</w:t>
      </w:r>
    </w:p>
    <w:p w:rsidR="00E3273B" w:rsidP="4083C7D5" w:rsidRDefault="710669EB" w14:paraId="6FE904E7" w14:textId="5CB86E81" w14:noSpellErr="1">
      <w:pPr>
        <w:pStyle w:val="ListParagraph"/>
        <w:numPr>
          <w:ilvl w:val="0"/>
          <w:numId w:val="46"/>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Install Nexus plugin: </w:t>
      </w:r>
      <w:hyperlink r:id="R1f7be0779897492d">
        <w:r w:rsidRPr="4083C7D5" w:rsidR="4083C7D5">
          <w:rPr/>
          <w:t>Nexus Artifact Uploader</w:t>
        </w:r>
      </w:hyperlink>
      <w:r w:rsidRPr="4083C7D5" w:rsidR="4083C7D5">
        <w:rPr/>
        <w:t>, remaining changes are included in Jenkins file i.e. use the Jenkins slave and build compile image from nexus.</w:t>
      </w:r>
    </w:p>
    <w:p w:rsidR="00E3273B" w:rsidP="42DF0CBF" w:rsidRDefault="00E3273B" w14:paraId="617413FB" w14:textId="26BF85FF">
      <w:pPr>
        <w:ind w:left="360"/>
        <w:rPr>
          <w:rFonts w:ascii="Times New Roman" w:hAnsi="Times New Roman" w:eastAsia="Times New Roman" w:cs="Times New Roman"/>
          <w:color w:val="808080" w:themeColor="text1" w:themeTint="7F"/>
        </w:rPr>
      </w:pPr>
    </w:p>
    <w:p w:rsidR="00E3273B" w:rsidP="42DF0CBF" w:rsidRDefault="3455A98E" w14:paraId="57F2933C" w14:textId="1AB13EF8">
      <w:pPr>
        <w:pStyle w:val="Heading2"/>
      </w:pPr>
      <w:r>
        <w:t>Gitlab setup</w:t>
      </w:r>
    </w:p>
    <w:p w:rsidR="3455A98E" w:rsidP="3455A98E" w:rsidRDefault="3B78E73E" w14:paraId="49AD4DB7" w14:textId="73E8AA31" w14:noSpellErr="1">
      <w:pPr>
        <w:pStyle w:val="Heading3"/>
      </w:pPr>
      <w:r w:rsidR="4083C7D5">
        <w:rPr/>
        <w:t>Gitlab-Jenkins Setup</w:t>
      </w:r>
    </w:p>
    <w:p w:rsidR="3455A98E" w:rsidP="4083C7D5" w:rsidRDefault="710669EB" w14:paraId="7027CF9F" w14:textId="559DABA5" w14:noSpellErr="1">
      <w:pPr>
        <w:pStyle w:val="NoSpacing"/>
        <w:numPr>
          <w:ilvl w:val="0"/>
          <w:numId w:val="47"/>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Install following plugins</w:t>
      </w:r>
    </w:p>
    <w:p w:rsidR="3455A98E" w:rsidP="4083C7D5" w:rsidRDefault="3B78E73E" w14:paraId="13A0B9BE" w14:textId="2488B015" w14:noSpellErr="1">
      <w:pPr>
        <w:pStyle w:val="NoSpacing"/>
        <w:numPr>
          <w:ilvl w:val="1"/>
          <w:numId w:val="47"/>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Gitlab plugin</w:t>
      </w:r>
    </w:p>
    <w:p w:rsidR="3455A98E" w:rsidP="4083C7D5" w:rsidRDefault="3B78E73E" w14:paraId="5ADF76F3" w14:textId="383CEDCC" w14:noSpellErr="1">
      <w:pPr>
        <w:pStyle w:val="NoSpacing"/>
        <w:numPr>
          <w:ilvl w:val="1"/>
          <w:numId w:val="47"/>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Gitlab hook</w:t>
      </w:r>
    </w:p>
    <w:p w:rsidR="3455A98E" w:rsidP="4083C7D5" w:rsidRDefault="3B78E73E" w14:paraId="6A8F4DAC" w14:textId="71FC5B5F" w14:noSpellErr="1">
      <w:pPr>
        <w:pStyle w:val="NoSpacing"/>
        <w:numPr>
          <w:ilvl w:val="1"/>
          <w:numId w:val="47"/>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Gitlab merge request builder</w:t>
      </w:r>
    </w:p>
    <w:p w:rsidR="42DF0CBF" w:rsidP="42DF0CBF" w:rsidRDefault="42DF0CBF" w14:paraId="25E59675" w14:textId="398D69B0" w14:noSpellErr="1">
      <w:pPr>
        <w:pStyle w:val="Heading3"/>
      </w:pPr>
      <w:r w:rsidR="4083C7D5">
        <w:rPr/>
        <w:t>Configure GitLab</w:t>
      </w:r>
    </w:p>
    <w:p w:rsidR="42DF0CBF" w:rsidP="4083C7D5" w:rsidRDefault="710669EB" w14:paraId="40D47B57" w14:textId="2DD8C967" w14:noSpellErr="1">
      <w:pPr>
        <w:rPr>
          <w:rFonts w:ascii="Times New Roman" w:hAnsi="Times New Roman" w:eastAsia="Times New Roman" w:cs="Times New Roman"/>
          <w:color w:val="808080" w:themeColor="text1" w:themeTint="7F" w:themeShade="FF"/>
        </w:rPr>
      </w:pPr>
      <w:r w:rsidRPr="4083C7D5" w:rsidR="4083C7D5">
        <w:rPr>
          <w:rFonts w:ascii="Times New Roman" w:hAnsi="Times New Roman" w:eastAsia="Times New Roman" w:cs="Times New Roman"/>
          <w:color w:val="808080" w:themeColor="text1" w:themeTint="7F" w:themeShade="FF"/>
        </w:rPr>
        <w:t>Create Project</w:t>
      </w:r>
    </w:p>
    <w:p w:rsidR="42DF0CBF" w:rsidP="4083C7D5" w:rsidRDefault="3B78E73E" w14:paraId="11C1A717" w14:textId="3271D459">
      <w:pPr>
        <w:pStyle w:val="ListParagraph"/>
        <w:numPr>
          <w:ilvl w:val="0"/>
          <w:numId w:val="22"/>
        </w:numPr>
        <w:rPr>
          <w:rFonts w:ascii="Proxima Nova Regular" w:hAnsi="Proxima Nova Regular" w:eastAsia="Proxima Nova Regular" w:cs="Proxima Nova Regular"/>
          <w:color w:val="000000" w:themeColor="text1" w:themeTint="FF" w:themeShade="FF"/>
        </w:rPr>
      </w:pPr>
      <w:r w:rsidRPr="4083C7D5" w:rsidR="4083C7D5">
        <w:rPr>
          <w:rFonts w:ascii="Proxima Nova Regular" w:hAnsi="Proxima Nova Regular" w:eastAsia="Proxima Nova Regular" w:cs="Proxima Nova Regular"/>
        </w:rPr>
        <w:t xml:space="preserve">Login to </w:t>
      </w:r>
      <w:proofErr w:type="spellStart"/>
      <w:r w:rsidRPr="4083C7D5" w:rsidR="4083C7D5">
        <w:rPr>
          <w:rFonts w:ascii="Proxima Nova Regular" w:hAnsi="Proxima Nova Regular" w:eastAsia="Proxima Nova Regular" w:cs="Proxima Nova Regular"/>
        </w:rPr>
        <w:t>gitlab</w:t>
      </w:r>
      <w:proofErr w:type="spellEnd"/>
    </w:p>
    <w:p w:rsidR="42DF0CBF" w:rsidP="4083C7D5" w:rsidRDefault="42DF0CBF" w14:paraId="1C899902" w14:textId="4F9340A4" w14:noSpellErr="1">
      <w:pPr>
        <w:pStyle w:val="ListParagraph"/>
        <w:numPr>
          <w:ilvl w:val="0"/>
          <w:numId w:val="22"/>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Click on project</w:t>
      </w:r>
    </w:p>
    <w:p w:rsidR="42DF0CBF" w:rsidP="4083C7D5" w:rsidRDefault="42DF0CBF" w14:paraId="141EEBD4" w14:textId="7A14AD04" w14:noSpellErr="1">
      <w:pPr>
        <w:pStyle w:val="ListParagraph"/>
        <w:numPr>
          <w:ilvl w:val="0"/>
          <w:numId w:val="22"/>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Click on Create new project</w:t>
      </w:r>
    </w:p>
    <w:p w:rsidR="42DF0CBF" w:rsidP="42DF0CBF" w:rsidRDefault="42DF0CBF" w14:paraId="0184E7C8" w14:textId="463FD931">
      <w:r>
        <w:drawing>
          <wp:inline wp14:editId="1209205F" wp14:anchorId="38314698">
            <wp:extent cx="4572000" cy="2305050"/>
            <wp:effectExtent l="0" t="0" r="0" b="0"/>
            <wp:docPr id="416936498" name="picture" title=""/>
            <wp:cNvGraphicFramePr>
              <a:graphicFrameLocks noChangeAspect="1"/>
            </wp:cNvGraphicFramePr>
            <a:graphic>
              <a:graphicData uri="http://schemas.openxmlformats.org/drawingml/2006/picture">
                <pic:pic>
                  <pic:nvPicPr>
                    <pic:cNvPr id="0" name="picture"/>
                    <pic:cNvPicPr/>
                  </pic:nvPicPr>
                  <pic:blipFill>
                    <a:blip r:embed="Ref07abe260ad45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05050"/>
                    </a:xfrm>
                    <a:prstGeom prst="rect">
                      <a:avLst/>
                    </a:prstGeom>
                  </pic:spPr>
                </pic:pic>
              </a:graphicData>
            </a:graphic>
          </wp:inline>
        </w:drawing>
      </w:r>
    </w:p>
    <w:p w:rsidR="42DF0CBF" w:rsidP="4083C7D5" w:rsidRDefault="42DF0CBF" w14:paraId="2AD2980D" w14:textId="7E3B35D2" w14:noSpellErr="1">
      <w:pPr>
        <w:pStyle w:val="ListParagraph"/>
        <w:numPr>
          <w:ilvl w:val="0"/>
          <w:numId w:val="21"/>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4083C7D5">
        <w:rPr/>
        <w:t>Click on import project</w:t>
      </w:r>
    </w:p>
    <w:p w:rsidR="42DF0CBF" w:rsidP="42DF0CBF" w:rsidRDefault="42DF0CBF" w14:paraId="2507B5C4" w14:textId="7D73CB98">
      <w:r>
        <w:drawing>
          <wp:inline wp14:editId="435572EE" wp14:anchorId="73DBF14D">
            <wp:extent cx="4572000" cy="2295525"/>
            <wp:effectExtent l="0" t="0" r="0" b="0"/>
            <wp:docPr id="981613086" name="picture" title=""/>
            <wp:cNvGraphicFramePr>
              <a:graphicFrameLocks noChangeAspect="1"/>
            </wp:cNvGraphicFramePr>
            <a:graphic>
              <a:graphicData uri="http://schemas.openxmlformats.org/drawingml/2006/picture">
                <pic:pic>
                  <pic:nvPicPr>
                    <pic:cNvPr id="0" name="picture"/>
                    <pic:cNvPicPr/>
                  </pic:nvPicPr>
                  <pic:blipFill>
                    <a:blip r:embed="Rcfad6d244f974b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95525"/>
                    </a:xfrm>
                    <a:prstGeom prst="rect">
                      <a:avLst/>
                    </a:prstGeom>
                  </pic:spPr>
                </pic:pic>
              </a:graphicData>
            </a:graphic>
          </wp:inline>
        </w:drawing>
      </w:r>
    </w:p>
    <w:p w:rsidR="42DF0CBF" w:rsidP="4083C7D5" w:rsidRDefault="3455A98E" w14:paraId="656F357B" w14:textId="0B6D9D63" w14:noSpellErr="1">
      <w:pPr>
        <w:pStyle w:val="ListParagraph"/>
        <w:numPr>
          <w:ilvl w:val="1"/>
          <w:numId w:val="48"/>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Click on import project</w:t>
      </w:r>
    </w:p>
    <w:p w:rsidR="42DF0CBF" w:rsidP="4083C7D5" w:rsidRDefault="3B78E73E" w14:paraId="71CDB6B2" w14:textId="654774A3">
      <w:pPr>
        <w:pStyle w:val="ListParagraph"/>
        <w:numPr>
          <w:ilvl w:val="1"/>
          <w:numId w:val="48"/>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Click on </w:t>
      </w:r>
      <w:proofErr w:type="gramStart"/>
      <w:r w:rsidRPr="4083C7D5" w:rsidR="4083C7D5">
        <w:rPr/>
        <w:t>git</w:t>
      </w:r>
      <w:proofErr w:type="gramEnd"/>
      <w:r w:rsidRPr="4083C7D5" w:rsidR="4083C7D5">
        <w:rPr/>
        <w:t xml:space="preserve"> repo by </w:t>
      </w:r>
      <w:proofErr w:type="spellStart"/>
      <w:r w:rsidRPr="4083C7D5" w:rsidR="4083C7D5">
        <w:rPr/>
        <w:t>url</w:t>
      </w:r>
      <w:proofErr w:type="spellEnd"/>
    </w:p>
    <w:p w:rsidR="42DF0CBF" w:rsidP="4083C7D5" w:rsidRDefault="3B78E73E" w14:paraId="139A652E" w14:textId="748CDCBB">
      <w:pPr>
        <w:pStyle w:val="ListParagraph"/>
        <w:numPr>
          <w:ilvl w:val="1"/>
          <w:numId w:val="48"/>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Add git repository </w:t>
      </w:r>
      <w:proofErr w:type="spellStart"/>
      <w:r w:rsidRPr="4083C7D5" w:rsidR="4083C7D5">
        <w:rPr/>
        <w:t>url</w:t>
      </w:r>
      <w:proofErr w:type="spellEnd"/>
    </w:p>
    <w:p w:rsidR="42DF0CBF" w:rsidP="4083C7D5" w:rsidRDefault="3455A98E" w14:paraId="61BF971D" w14:textId="7512E3A0" w14:noSpellErr="1">
      <w:pPr>
        <w:pStyle w:val="ListParagraph"/>
        <w:numPr>
          <w:ilvl w:val="1"/>
          <w:numId w:val="48"/>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Click on create project</w:t>
      </w:r>
    </w:p>
    <w:p w:rsidR="42DF0CBF" w:rsidP="4083C7D5" w:rsidRDefault="3B78E73E" w14:paraId="3FA904FD" w14:textId="432C0CB0">
      <w:pPr>
        <w:pStyle w:val="ListParagraph"/>
        <w:numPr>
          <w:ilvl w:val="1"/>
          <w:numId w:val="48"/>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We can see our project in </w:t>
      </w:r>
      <w:proofErr w:type="spellStart"/>
      <w:r w:rsidRPr="4083C7D5" w:rsidR="4083C7D5">
        <w:rPr/>
        <w:t>gitlab</w:t>
      </w:r>
      <w:proofErr w:type="spellEnd"/>
    </w:p>
    <w:p w:rsidR="42DF0CBF" w:rsidP="4083C7D5" w:rsidRDefault="3455A98E" w14:paraId="382805D5" w14:textId="4E1ADE7B" w14:noSpellErr="1">
      <w:pPr>
        <w:numPr>
          <w:ilvl w:val="0"/>
          <w:numId w:val="20"/>
        </w:numPr>
        <w:rPr>
          <w:rFonts w:ascii="Cambria," w:hAnsi="Cambria," w:eastAsia="Cambria," w:cs="Cambria," w:asciiTheme="minorAscii" w:hAnsiTheme="minorAscii" w:eastAsiaTheme="minorAscii" w:cstheme="minorAscii"/>
          <w:color w:val="808080" w:themeColor="text1" w:themeTint="7F" w:themeShade="FF"/>
        </w:rPr>
      </w:pPr>
      <w:r w:rsidRPr="4083C7D5" w:rsidR="4083C7D5">
        <w:rPr>
          <w:rFonts w:ascii="Times New Roman" w:hAnsi="Times New Roman" w:eastAsia="Times New Roman" w:cs="Times New Roman"/>
          <w:color w:val="808080" w:themeColor="text1" w:themeTint="7F" w:themeShade="FF"/>
        </w:rPr>
        <w:t>Settings - &gt; access token</w:t>
      </w:r>
    </w:p>
    <w:p w:rsidR="42DF0CBF" w:rsidP="4083C7D5" w:rsidRDefault="3455A98E" w14:paraId="34BC9A96" w14:textId="2D52E321" w14:noSpellErr="1">
      <w:pPr>
        <w:numPr>
          <w:ilvl w:val="0"/>
          <w:numId w:val="20"/>
        </w:numPr>
        <w:rPr>
          <w:rFonts w:ascii="Cambria," w:hAnsi="Cambria," w:eastAsia="Cambria," w:cs="Cambria," w:asciiTheme="minorAscii" w:hAnsiTheme="minorAscii" w:eastAsiaTheme="minorAscii" w:cstheme="minorAscii"/>
          <w:color w:val="808080" w:themeColor="text1" w:themeTint="7F" w:themeShade="FF"/>
        </w:rPr>
      </w:pPr>
      <w:r w:rsidRPr="4083C7D5" w:rsidR="4083C7D5">
        <w:rPr>
          <w:rFonts w:ascii="Times New Roman" w:hAnsi="Times New Roman" w:eastAsia="Times New Roman" w:cs="Times New Roman"/>
          <w:color w:val="808080" w:themeColor="text1" w:themeTint="7F" w:themeShade="FF"/>
        </w:rPr>
        <w:t>There are 2 tokens</w:t>
      </w:r>
    </w:p>
    <w:p w:rsidR="42DF0CBF" w:rsidP="4083C7D5" w:rsidRDefault="3455A98E" w14:paraId="17E899F9" w14:textId="34DF3A7F" w14:noSpellErr="1">
      <w:pPr>
        <w:pStyle w:val="NoSpacing"/>
        <w:numPr>
          <w:ilvl w:val="1"/>
          <w:numId w:val="2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Once repo is updated inform Jenkins</w:t>
      </w:r>
    </w:p>
    <w:p w:rsidR="42DF0CBF" w:rsidP="4083C7D5" w:rsidRDefault="3455A98E" w14:paraId="04259C3D" w14:textId="3EA85563" w14:noSpellErr="1">
      <w:pPr>
        <w:pStyle w:val="NoSpacing"/>
        <w:numPr>
          <w:ilvl w:val="1"/>
          <w:numId w:val="2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Web hook token get triggered from Jenkins job</w:t>
      </w:r>
    </w:p>
    <w:p w:rsidR="42DF0CBF" w:rsidP="4083C7D5" w:rsidRDefault="3455A98E" w14:paraId="2CEF3289" w14:textId="67D655F4" w14:noSpellErr="1">
      <w:pPr>
        <w:pStyle w:val="NoSpacing"/>
        <w:numPr>
          <w:ilvl w:val="1"/>
          <w:numId w:val="2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Check all the check boxes</w:t>
      </w:r>
    </w:p>
    <w:p w:rsidR="42DF0CBF" w:rsidP="4083C7D5" w:rsidRDefault="3455A98E" w14:paraId="36955A09" w14:textId="46F1D29A" w14:noSpellErr="1">
      <w:pPr>
        <w:pStyle w:val="NoSpacing"/>
        <w:numPr>
          <w:ilvl w:val="1"/>
          <w:numId w:val="2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Create personal access token</w:t>
      </w:r>
    </w:p>
    <w:p w:rsidR="42DF0CBF" w:rsidP="4083C7D5" w:rsidRDefault="3455A98E" w14:paraId="5E5EF033" w14:noSpellErr="1" w14:textId="6C373104">
      <w:pPr>
        <w:pStyle w:val="NoSpacing"/>
        <w:numPr>
          <w:ilvl w:val="1"/>
          <w:numId w:val="2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Token: </w:t>
      </w:r>
      <w:r w:rsidRPr="4083C7D5" w:rsidR="4083C7D5">
        <w:rPr/>
        <w:t>&lt;token&gt;</w:t>
      </w:r>
    </w:p>
    <w:p w:rsidR="42DF0CBF" w:rsidP="4083C7D5" w:rsidRDefault="3455A98E" w14:paraId="5D04835C" w14:textId="1B582A09" w14:noSpellErr="1">
      <w:pPr>
        <w:pStyle w:val="ListParagraph"/>
        <w:numPr>
          <w:ilvl w:val="0"/>
          <w:numId w:val="20"/>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Pr="4083C7D5" w:rsidR="4083C7D5">
        <w:rPr>
          <w:color w:val="808080" w:themeColor="text1" w:themeTint="7F" w:themeShade="FF"/>
        </w:rPr>
        <w:t>Go to Jenkins:  Jenkins - &gt; configure system</w:t>
      </w:r>
    </w:p>
    <w:p w:rsidR="42DF0CBF" w:rsidP="42DF0CBF" w:rsidRDefault="42DF0CBF" w14:paraId="2A0CC76B" w14:textId="254ED492">
      <w:pPr>
        <w:ind w:left="360"/>
      </w:pPr>
      <w:r>
        <w:drawing>
          <wp:inline wp14:editId="550DB5C7" wp14:anchorId="5FBBD575">
            <wp:extent cx="6172200" cy="3343275"/>
            <wp:effectExtent l="0" t="0" r="0" b="0"/>
            <wp:docPr id="308194552" name="picture" title=""/>
            <wp:cNvGraphicFramePr>
              <a:graphicFrameLocks noChangeAspect="1"/>
            </wp:cNvGraphicFramePr>
            <a:graphic>
              <a:graphicData uri="http://schemas.openxmlformats.org/drawingml/2006/picture">
                <pic:pic>
                  <pic:nvPicPr>
                    <pic:cNvPr id="0" name="picture"/>
                    <pic:cNvPicPr/>
                  </pic:nvPicPr>
                  <pic:blipFill>
                    <a:blip r:embed="R10dc723277d342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72200" cy="3343275"/>
                    </a:xfrm>
                    <a:prstGeom prst="rect">
                      <a:avLst/>
                    </a:prstGeom>
                  </pic:spPr>
                </pic:pic>
              </a:graphicData>
            </a:graphic>
          </wp:inline>
        </w:drawing>
      </w:r>
    </w:p>
    <w:p w:rsidR="42DF0CBF" w:rsidP="42DF0CBF" w:rsidRDefault="42DF0CBF" w14:paraId="15F63BC6" w14:textId="463810E6">
      <w:pPr>
        <w:ind w:left="360"/>
      </w:pPr>
      <w:r>
        <w:drawing>
          <wp:inline wp14:editId="3D89AC06" wp14:anchorId="52AFAA36">
            <wp:extent cx="4572000" cy="1933575"/>
            <wp:effectExtent l="0" t="0" r="0" b="0"/>
            <wp:docPr id="1884958481" name="picture" title=""/>
            <wp:cNvGraphicFramePr>
              <a:graphicFrameLocks noChangeAspect="1"/>
            </wp:cNvGraphicFramePr>
            <a:graphic>
              <a:graphicData uri="http://schemas.openxmlformats.org/drawingml/2006/picture">
                <pic:pic>
                  <pic:nvPicPr>
                    <pic:cNvPr id="0" name="picture"/>
                    <pic:cNvPicPr/>
                  </pic:nvPicPr>
                  <pic:blipFill>
                    <a:blip r:embed="R6d89a648e4b148f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933575"/>
                    </a:xfrm>
                    <a:prstGeom prst="rect">
                      <a:avLst/>
                    </a:prstGeom>
                  </pic:spPr>
                </pic:pic>
              </a:graphicData>
            </a:graphic>
          </wp:inline>
        </w:drawing>
      </w:r>
    </w:p>
    <w:p w:rsidR="42DF0CBF" w:rsidP="42DF0CBF" w:rsidRDefault="42DF0CBF" w14:paraId="2828F41F" w14:textId="06B4127D" w14:noSpellErr="1">
      <w:pPr>
        <w:pStyle w:val="Heading3"/>
      </w:pPr>
      <w:r w:rsidR="4083C7D5">
        <w:rPr/>
        <w:t>GitLab Notify Configuration</w:t>
      </w:r>
    </w:p>
    <w:p w:rsidR="42DF0CBF" w:rsidP="42DF0CBF" w:rsidRDefault="42DF0CBF" w14:paraId="374ADAB1" w14:textId="1D2B22C1">
      <w:r>
        <w:drawing>
          <wp:inline wp14:editId="7053AFD5" wp14:anchorId="76C15943">
            <wp:extent cx="6448426" cy="1190625"/>
            <wp:effectExtent l="0" t="0" r="0" b="0"/>
            <wp:docPr id="2001328020" name="picture" title=""/>
            <wp:cNvGraphicFramePr>
              <a:graphicFrameLocks noChangeAspect="1"/>
            </wp:cNvGraphicFramePr>
            <a:graphic>
              <a:graphicData uri="http://schemas.openxmlformats.org/drawingml/2006/picture">
                <pic:pic>
                  <pic:nvPicPr>
                    <pic:cNvPr id="0" name="picture"/>
                    <pic:cNvPicPr/>
                  </pic:nvPicPr>
                  <pic:blipFill>
                    <a:blip r:embed="Ra8377066e341421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48426" cy="1190625"/>
                    </a:xfrm>
                    <a:prstGeom prst="rect">
                      <a:avLst/>
                    </a:prstGeom>
                  </pic:spPr>
                </pic:pic>
              </a:graphicData>
            </a:graphic>
          </wp:inline>
        </w:drawing>
      </w:r>
    </w:p>
    <w:p w:rsidR="42DF0CBF" w:rsidP="42DF0CBF" w:rsidRDefault="42DF0CBF" w14:paraId="17323359" w14:textId="6C50D818" w14:noSpellErr="1">
      <w:pPr>
        <w:pStyle w:val="Heading3"/>
      </w:pPr>
      <w:r w:rsidR="4083C7D5">
        <w:rPr/>
        <w:t>GitLab Merge Request Builder</w:t>
      </w:r>
    </w:p>
    <w:p w:rsidR="42DF0CBF" w:rsidP="710669EB" w:rsidRDefault="710669EB" w14:paraId="090CBAAD" w14:textId="634F5705" w14:noSpellErr="1">
      <w:r w:rsidRPr="4083C7D5" w:rsidR="4083C7D5">
        <w:rPr>
          <w:rFonts w:ascii="Helvetica" w:hAnsi="Helvetica" w:eastAsia="Helvetica" w:cs="Helvetica"/>
          <w:b w:val="1"/>
          <w:bCs w:val="1"/>
          <w:color w:val="333333"/>
          <w:sz w:val="20"/>
          <w:szCs w:val="20"/>
        </w:rPr>
        <w:t xml:space="preserve"> </w:t>
      </w:r>
      <w:r w:rsidRPr="4083C7D5" w:rsidR="4083C7D5">
        <w:rPr>
          <w:rFonts w:ascii="Helvetica" w:hAnsi="Helvetica" w:eastAsia="Helvetica" w:cs="Helvetica"/>
          <w:color w:val="333333"/>
          <w:sz w:val="20"/>
          <w:szCs w:val="20"/>
        </w:rPr>
        <w:t>Jenkins Username:  Jenkins-build</w:t>
      </w:r>
    </w:p>
    <w:p w:rsidR="42DF0CBF" w:rsidP="42DF0CBF" w:rsidRDefault="42DF0CBF" w14:paraId="116BFB22" w14:textId="525E27D1">
      <w:r>
        <w:drawing>
          <wp:inline wp14:editId="15CC8E13" wp14:anchorId="3A088F4F">
            <wp:extent cx="6448426" cy="3695700"/>
            <wp:effectExtent l="0" t="0" r="0" b="0"/>
            <wp:docPr id="1633371434" name="picture" title=""/>
            <wp:cNvGraphicFramePr>
              <a:graphicFrameLocks noChangeAspect="1"/>
            </wp:cNvGraphicFramePr>
            <a:graphic>
              <a:graphicData uri="http://schemas.openxmlformats.org/drawingml/2006/picture">
                <pic:pic>
                  <pic:nvPicPr>
                    <pic:cNvPr id="0" name="picture"/>
                    <pic:cNvPicPr/>
                  </pic:nvPicPr>
                  <pic:blipFill>
                    <a:blip r:embed="R15453040bf7549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48426" cy="3695700"/>
                    </a:xfrm>
                    <a:prstGeom prst="rect">
                      <a:avLst/>
                    </a:prstGeom>
                  </pic:spPr>
                </pic:pic>
              </a:graphicData>
            </a:graphic>
          </wp:inline>
        </w:drawing>
      </w:r>
    </w:p>
    <w:p w:rsidR="42DF0CBF" w:rsidP="42DF0CBF" w:rsidRDefault="42DF0CBF" w14:paraId="6970347D" w14:textId="5049CB72" w14:noSpellErr="1">
      <w:pPr>
        <w:pStyle w:val="Heading3"/>
      </w:pPr>
      <w:r w:rsidR="4083C7D5">
        <w:rPr/>
        <w:t>GitLab – Jenkins, Web Hook</w:t>
      </w:r>
    </w:p>
    <w:p w:rsidR="42DF0CBF" w:rsidP="4083C7D5" w:rsidRDefault="3B78E73E" w14:paraId="4BA234C2" w14:textId="3D2B732A">
      <w:pPr>
        <w:pStyle w:val="ListParagraph"/>
        <w:numPr>
          <w:ilvl w:val="0"/>
          <w:numId w:val="49"/>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As and when there is merge request in </w:t>
      </w:r>
      <w:proofErr w:type="spellStart"/>
      <w:r w:rsidRPr="4083C7D5" w:rsidR="4083C7D5">
        <w:rPr/>
        <w:t>gitlab</w:t>
      </w:r>
      <w:proofErr w:type="spellEnd"/>
      <w:r w:rsidRPr="4083C7D5" w:rsidR="4083C7D5">
        <w:rPr/>
        <w:t xml:space="preserve"> ,</w:t>
      </w:r>
      <w:r w:rsidRPr="4083C7D5" w:rsidR="4083C7D5">
        <w:rPr/>
        <w:t xml:space="preserve"> web-hook will start the job in Jenkins.</w:t>
      </w:r>
    </w:p>
    <w:p w:rsidR="42DF0CBF" w:rsidP="4083C7D5" w:rsidRDefault="3B78E73E" w14:paraId="2EE12E9A" w14:noSpellErr="1" w14:textId="4307DC08">
      <w:pPr>
        <w:pStyle w:val="ListParagraph"/>
        <w:numPr>
          <w:ilvl w:val="0"/>
          <w:numId w:val="49"/>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Jenkins setting, check the option - &gt; Build when a change is pushed to GitLab. GitLab webhook URL: </w:t>
      </w:r>
      <w:hyperlink>
        <w:r w:rsidRPr="4083C7D5" w:rsidR="4083C7D5">
          <w:rPr/>
          <w:t>http://</w:t>
        </w:r>
        <w:r w:rsidRPr="4083C7D5" w:rsidR="4083C7D5">
          <w:rPr/>
          <w:t>&lt;jenkins ip&gt;</w:t>
        </w:r>
        <w:r w:rsidRPr="4083C7D5" w:rsidR="4083C7D5">
          <w:rPr/>
          <w:t>:8081/project/ubuntu-develop</w:t>
        </w:r>
      </w:hyperlink>
    </w:p>
    <w:p w:rsidR="42DF0CBF" w:rsidP="4083C7D5" w:rsidRDefault="3455A98E" w14:paraId="282211A2" w14:textId="09A67E50">
      <w:pPr>
        <w:pStyle w:val="ListParagraph"/>
        <w:numPr>
          <w:ilvl w:val="0"/>
          <w:numId w:val="49"/>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proofErr w:type="spellStart"/>
      <w:r w:rsidRPr="4083C7D5" w:rsidR="4083C7D5">
        <w:rPr/>
        <w:t>BuildTriggered</w:t>
      </w:r>
      <w:proofErr w:type="spellEnd"/>
      <w:r w:rsidRPr="4083C7D5" w:rsidR="4083C7D5">
        <w:rPr/>
        <w:t xml:space="preserve"> - &gt; Advanced -&gt; copy the token</w:t>
      </w:r>
    </w:p>
    <w:p w:rsidR="42DF0CBF" w:rsidP="42DF0CBF" w:rsidRDefault="42DF0CBF" w14:paraId="6AEADDE9" w14:textId="3528345F">
      <w:pPr>
        <w:ind w:left="360"/>
      </w:pPr>
      <w:r>
        <w:drawing>
          <wp:inline wp14:editId="33183165" wp14:anchorId="5747E3D6">
            <wp:extent cx="6448426" cy="3581400"/>
            <wp:effectExtent l="0" t="0" r="0" b="0"/>
            <wp:docPr id="2132276176" name="picture" title=""/>
            <wp:cNvGraphicFramePr>
              <a:graphicFrameLocks noChangeAspect="1"/>
            </wp:cNvGraphicFramePr>
            <a:graphic>
              <a:graphicData uri="http://schemas.openxmlformats.org/drawingml/2006/picture">
                <pic:pic>
                  <pic:nvPicPr>
                    <pic:cNvPr id="0" name="picture"/>
                    <pic:cNvPicPr/>
                  </pic:nvPicPr>
                  <pic:blipFill>
                    <a:blip r:embed="Rdf0d077ff1b54c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48426" cy="3581400"/>
                    </a:xfrm>
                    <a:prstGeom prst="rect">
                      <a:avLst/>
                    </a:prstGeom>
                  </pic:spPr>
                </pic:pic>
              </a:graphicData>
            </a:graphic>
          </wp:inline>
        </w:drawing>
      </w:r>
    </w:p>
    <w:p w:rsidR="42DF0CBF" w:rsidP="42DF0CBF" w:rsidRDefault="42DF0CBF" w14:paraId="27148A71" w14:textId="7AC17B80" w14:noSpellErr="1">
      <w:pPr>
        <w:pStyle w:val="Heading3"/>
      </w:pPr>
      <w:r w:rsidR="4083C7D5">
        <w:rPr/>
        <w:t>GitLab Setting</w:t>
      </w:r>
    </w:p>
    <w:p w:rsidR="42DF0CBF" w:rsidP="4083C7D5" w:rsidRDefault="710669EB" w14:paraId="5067332A" w14:textId="5BEE8F18" w14:noSpellErr="1">
      <w:pPr>
        <w:pStyle w:val="ListParagraph"/>
        <w:numPr>
          <w:ilvl w:val="0"/>
          <w:numId w:val="18"/>
        </w:numPr>
        <w:rPr>
          <w:rFonts w:ascii="Cambria,,ＭＳ 明朝" w:hAnsi="Cambria,,ＭＳ 明朝" w:eastAsia="Cambria,,ＭＳ 明朝" w:cs="Cambria,,ＭＳ 明朝" w:asciiTheme="minorAscii" w:hAnsiTheme="minorAscii" w:eastAsiaTheme="minorAscii" w:cstheme="minorAscii"/>
          <w:color w:val="000000" w:themeColor="text1" w:themeTint="FF" w:themeShade="FF"/>
        </w:rPr>
      </w:pPr>
      <w:r w:rsidR="4083C7D5">
        <w:rPr/>
        <w:t>Select the repo</w:t>
      </w:r>
    </w:p>
    <w:p w:rsidR="42DF0CBF" w:rsidP="42DF0CBF" w:rsidRDefault="42DF0CBF" w14:paraId="3AE6C23A" w14:textId="6190559C">
      <w:pPr>
        <w:ind w:left="360"/>
      </w:pPr>
      <w:r>
        <w:drawing>
          <wp:inline wp14:editId="755619D6" wp14:anchorId="6FC61961">
            <wp:extent cx="6448426" cy="1924050"/>
            <wp:effectExtent l="0" t="0" r="0" b="0"/>
            <wp:docPr id="747094677" name="picture" title=""/>
            <wp:cNvGraphicFramePr>
              <a:graphicFrameLocks noChangeAspect="1"/>
            </wp:cNvGraphicFramePr>
            <a:graphic>
              <a:graphicData uri="http://schemas.openxmlformats.org/drawingml/2006/picture">
                <pic:pic>
                  <pic:nvPicPr>
                    <pic:cNvPr id="0" name="picture"/>
                    <pic:cNvPicPr/>
                  </pic:nvPicPr>
                  <pic:blipFill>
                    <a:blip r:embed="R88a53acbfa714c9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48426" cy="1924050"/>
                    </a:xfrm>
                    <a:prstGeom prst="rect">
                      <a:avLst/>
                    </a:prstGeom>
                  </pic:spPr>
                </pic:pic>
              </a:graphicData>
            </a:graphic>
          </wp:inline>
        </w:drawing>
      </w:r>
    </w:p>
    <w:p w:rsidR="42DF0CBF" w:rsidP="4083C7D5" w:rsidRDefault="42DF0CBF" w14:paraId="077CD0E4" w14:textId="16A5E039" w14:noSpellErr="1">
      <w:pPr>
        <w:pStyle w:val="ListParagraph"/>
        <w:numPr>
          <w:ilvl w:val="0"/>
          <w:numId w:val="17"/>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Pr="4083C7D5" w:rsidR="4083C7D5">
        <w:rPr>
          <w:rFonts w:ascii="Proxima Nova Regular" w:hAnsi="Proxima Nova Regular" w:eastAsia="Proxima Nova Regular" w:cs="Proxima Nova Regular"/>
        </w:rPr>
        <w:t>Setting -&gt; Integration</w:t>
      </w:r>
    </w:p>
    <w:p w:rsidR="42DF0CBF" w:rsidP="42DF0CBF" w:rsidRDefault="42DF0CBF" w14:paraId="62D93ACB" w14:textId="3CFF7F3C">
      <w:r>
        <w:drawing>
          <wp:inline wp14:editId="791BA5D8" wp14:anchorId="25CBD93E">
            <wp:extent cx="5562602" cy="2305050"/>
            <wp:effectExtent l="0" t="0" r="0" b="0"/>
            <wp:docPr id="334512634" name="picture" title=""/>
            <wp:cNvGraphicFramePr>
              <a:graphicFrameLocks noChangeAspect="1"/>
            </wp:cNvGraphicFramePr>
            <a:graphic>
              <a:graphicData uri="http://schemas.openxmlformats.org/drawingml/2006/picture">
                <pic:pic>
                  <pic:nvPicPr>
                    <pic:cNvPr id="0" name="picture"/>
                    <pic:cNvPicPr/>
                  </pic:nvPicPr>
                  <pic:blipFill>
                    <a:blip r:embed="R1dc904f5f3e843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62602" cy="2305050"/>
                    </a:xfrm>
                    <a:prstGeom prst="rect">
                      <a:avLst/>
                    </a:prstGeom>
                  </pic:spPr>
                </pic:pic>
              </a:graphicData>
            </a:graphic>
          </wp:inline>
        </w:drawing>
      </w:r>
    </w:p>
    <w:p w:rsidR="42DF0CBF" w:rsidP="4083C7D5" w:rsidRDefault="3455A98E" w14:paraId="45B291CF" w14:noSpellErr="1" w14:textId="0488BEC6">
      <w:pPr>
        <w:pStyle w:val="ListParagraph"/>
        <w:numPr>
          <w:ilvl w:val="0"/>
          <w:numId w:val="5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Enter Jenkins job URL: </w:t>
      </w:r>
      <w:hyperlink>
        <w:r w:rsidRPr="4083C7D5" w:rsidR="4083C7D5">
          <w:rPr/>
          <w:t>http://</w:t>
        </w:r>
        <w:r w:rsidRPr="4083C7D5" w:rsidR="4083C7D5">
          <w:rPr/>
          <w:t>&lt;jenkins ip&gt;</w:t>
        </w:r>
        <w:r w:rsidRPr="4083C7D5" w:rsidR="4083C7D5">
          <w:rPr/>
          <w:t>:8081/project/ubuntu-develop</w:t>
        </w:r>
      </w:hyperlink>
    </w:p>
    <w:p w:rsidR="42DF0CBF" w:rsidP="4083C7D5" w:rsidRDefault="3455A98E" w14:paraId="61731CE5" w14:noSpellErr="1" w14:textId="5157FD36">
      <w:pPr>
        <w:pStyle w:val="ListParagraph"/>
        <w:numPr>
          <w:ilvl w:val="0"/>
          <w:numId w:val="5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Enter Token: copied from “</w:t>
      </w:r>
      <w:r w:rsidRPr="4083C7D5" w:rsidR="4083C7D5">
        <w:rPr/>
        <w:t>token</w:t>
      </w:r>
      <w:r w:rsidRPr="4083C7D5" w:rsidR="4083C7D5">
        <w:rPr/>
        <w:t>”</w:t>
      </w:r>
    </w:p>
    <w:p w:rsidR="42DF0CBF" w:rsidP="4083C7D5" w:rsidRDefault="3455A98E" w14:paraId="59E7718C" w14:textId="17F3F0AA" w14:noSpellErr="1">
      <w:pPr>
        <w:pStyle w:val="ListParagraph"/>
        <w:numPr>
          <w:ilvl w:val="0"/>
          <w:numId w:val="5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Select - &gt; push events and merge request check box</w:t>
      </w:r>
    </w:p>
    <w:p w:rsidR="42DF0CBF" w:rsidP="4083C7D5" w:rsidRDefault="3455A98E" w14:paraId="7EC78FEE" w14:textId="3C016A83" w14:noSpellErr="1">
      <w:pPr>
        <w:pStyle w:val="ListParagraph"/>
        <w:numPr>
          <w:ilvl w:val="0"/>
          <w:numId w:val="5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Disable SSL verification</w:t>
      </w:r>
    </w:p>
    <w:p w:rsidR="42DF0CBF" w:rsidP="42DF0CBF" w:rsidRDefault="42DF0CBF" w14:paraId="3FE4D426" w14:textId="04C26C06">
      <w:pPr>
        <w:ind w:left="360"/>
      </w:pPr>
      <w:r>
        <w:drawing>
          <wp:inline wp14:editId="3430250C" wp14:anchorId="5C5ECCD8">
            <wp:extent cx="4572000" cy="2733675"/>
            <wp:effectExtent l="0" t="0" r="0" b="0"/>
            <wp:docPr id="1005419971" name="picture" title=""/>
            <wp:cNvGraphicFramePr>
              <a:graphicFrameLocks noChangeAspect="1"/>
            </wp:cNvGraphicFramePr>
            <a:graphic>
              <a:graphicData uri="http://schemas.openxmlformats.org/drawingml/2006/picture">
                <pic:pic>
                  <pic:nvPicPr>
                    <pic:cNvPr id="0" name="picture"/>
                    <pic:cNvPicPr/>
                  </pic:nvPicPr>
                  <pic:blipFill>
                    <a:blip r:embed="R3de5de1ca06140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733675"/>
                    </a:xfrm>
                    <a:prstGeom prst="rect">
                      <a:avLst/>
                    </a:prstGeom>
                  </pic:spPr>
                </pic:pic>
              </a:graphicData>
            </a:graphic>
          </wp:inline>
        </w:drawing>
      </w:r>
    </w:p>
    <w:p w:rsidR="42DF0CBF" w:rsidP="4083C7D5" w:rsidRDefault="3455A98E" w14:paraId="30EFC997" w14:textId="7BD1534D" w14:noSpellErr="1">
      <w:pPr>
        <w:ind w:left="360"/>
        <w:rPr>
          <w:rFonts w:ascii="Times New Roman" w:hAnsi="Times New Roman" w:eastAsia="Times New Roman" w:cs="Times New Roman"/>
          <w:color w:val="808080" w:themeColor="text1" w:themeTint="7F" w:themeShade="FF"/>
        </w:rPr>
      </w:pPr>
      <w:r w:rsidRPr="4083C7D5" w:rsidR="4083C7D5">
        <w:rPr>
          <w:rFonts w:ascii="Times New Roman" w:hAnsi="Times New Roman" w:eastAsia="Times New Roman" w:cs="Times New Roman"/>
          <w:color w:val="808080" w:themeColor="text1" w:themeTint="7F" w:themeShade="FF"/>
        </w:rPr>
        <w:t>Test the Web Hook Configuration</w:t>
      </w:r>
    </w:p>
    <w:p w:rsidR="42DF0CBF" w:rsidP="4083C7D5" w:rsidRDefault="3455A98E" w14:paraId="28C3F8E1" w14:textId="1717CEBA" w14:noSpellErr="1">
      <w:pPr>
        <w:pStyle w:val="ListParagraph"/>
        <w:numPr>
          <w:ilvl w:val="0"/>
          <w:numId w:val="15"/>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Pr="4083C7D5" w:rsidR="4083C7D5">
        <w:rPr>
          <w:color w:val="808080" w:themeColor="text1" w:themeTint="7F" w:themeShade="FF"/>
        </w:rPr>
        <w:t>Click on Test - &gt; push events</w:t>
      </w:r>
    </w:p>
    <w:p w:rsidR="42DF0CBF" w:rsidP="42DF0CBF" w:rsidRDefault="42DF0CBF" w14:paraId="546582F0" w14:textId="5911164D">
      <w:pPr>
        <w:ind w:left="360"/>
      </w:pPr>
      <w:r>
        <w:drawing>
          <wp:inline wp14:editId="06CE13AE" wp14:anchorId="2201374C">
            <wp:extent cx="6448426" cy="3009900"/>
            <wp:effectExtent l="0" t="0" r="0" b="0"/>
            <wp:docPr id="749255562" name="picture" title=""/>
            <wp:cNvGraphicFramePr>
              <a:graphicFrameLocks noChangeAspect="1"/>
            </wp:cNvGraphicFramePr>
            <a:graphic>
              <a:graphicData uri="http://schemas.openxmlformats.org/drawingml/2006/picture">
                <pic:pic>
                  <pic:nvPicPr>
                    <pic:cNvPr id="0" name="picture"/>
                    <pic:cNvPicPr/>
                  </pic:nvPicPr>
                  <pic:blipFill>
                    <a:blip r:embed="R77cc54d2d84e44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48426" cy="3009900"/>
                    </a:xfrm>
                    <a:prstGeom prst="rect">
                      <a:avLst/>
                    </a:prstGeom>
                  </pic:spPr>
                </pic:pic>
              </a:graphicData>
            </a:graphic>
          </wp:inline>
        </w:drawing>
      </w:r>
    </w:p>
    <w:p w:rsidR="42DF0CBF" w:rsidP="4083C7D5" w:rsidRDefault="08C689F0" w14:paraId="5444816D" w14:textId="14F08126" w14:noSpellErr="1">
      <w:pPr>
        <w:pStyle w:val="ListParagraph"/>
        <w:numPr>
          <w:ilvl w:val="0"/>
          <w:numId w:val="51"/>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After clicking on push events Jenkins job will start</w:t>
      </w:r>
    </w:p>
    <w:p w:rsidR="08C689F0" w:rsidP="4083C7D5" w:rsidRDefault="08C689F0" w14:paraId="576314E0" w14:textId="0BF78787" w14:noSpellErr="1">
      <w:pPr>
        <w:pStyle w:val="Heading3"/>
        <w:rPr>
          <w:rFonts w:ascii="Times New Roman" w:hAnsi="Times New Roman" w:eastAsia="Times New Roman" w:cs="Times New Roman"/>
          <w:color w:val="000000" w:themeColor="text1" w:themeTint="FF" w:themeShade="FF"/>
          <w:sz w:val="22"/>
          <w:szCs w:val="22"/>
        </w:rPr>
      </w:pPr>
      <w:r w:rsidR="4083C7D5">
        <w:rPr/>
        <w:t>Web Hook Outbound Request</w:t>
      </w:r>
    </w:p>
    <w:p w:rsidR="08C689F0" w:rsidP="4083C7D5" w:rsidRDefault="08C689F0" w14:paraId="6305CD42" w14:noSpellErr="1" w14:textId="4BF53D0C">
      <w:pPr>
        <w:pStyle w:val="NoSpacing"/>
        <w:numPr>
          <w:ilvl w:val="0"/>
          <w:numId w:val="52"/>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go to: </w:t>
      </w:r>
      <w:hyperlink>
        <w:r w:rsidRPr="4083C7D5" w:rsidR="4083C7D5">
          <w:rPr>
            <w:rStyle w:val="Hyperlink"/>
          </w:rPr>
          <w:t>http://</w:t>
        </w:r>
        <w:r w:rsidRPr="4083C7D5" w:rsidR="4083C7D5">
          <w:rPr>
            <w:rStyle w:val="Hyperlink"/>
          </w:rPr>
          <w:t>&lt;gitlab ip&gt;</w:t>
        </w:r>
        <w:r w:rsidRPr="4083C7D5" w:rsidR="4083C7D5">
          <w:rPr>
            <w:rStyle w:val="Hyperlink"/>
          </w:rPr>
          <w:t>:8080/admin/application_settings</w:t>
        </w:r>
      </w:hyperlink>
    </w:p>
    <w:p w:rsidR="08C689F0" w:rsidP="4083C7D5" w:rsidRDefault="08C689F0" w14:paraId="70D3FDDD" w14:textId="0AC09D29" w14:noSpellErr="1">
      <w:pPr>
        <w:pStyle w:val="NoSpacing"/>
        <w:numPr>
          <w:ilvl w:val="0"/>
          <w:numId w:val="52"/>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Enable the Outbound requests</w:t>
      </w:r>
    </w:p>
    <w:p w:rsidR="08C689F0" w:rsidP="4083C7D5" w:rsidRDefault="08C689F0" w14:paraId="40AEE5EF" w14:textId="07730A7A">
      <w:pPr/>
      <w:r>
        <w:drawing>
          <wp:inline wp14:editId="69AC10B5" wp14:anchorId="7F5972A6">
            <wp:extent cx="4572000" cy="942975"/>
            <wp:effectExtent l="0" t="0" r="0" b="0"/>
            <wp:docPr id="1412432371" name="picture" title=""/>
            <wp:cNvGraphicFramePr>
              <a:graphicFrameLocks noChangeAspect="1"/>
            </wp:cNvGraphicFramePr>
            <a:graphic>
              <a:graphicData uri="http://schemas.openxmlformats.org/drawingml/2006/picture">
                <pic:pic>
                  <pic:nvPicPr>
                    <pic:cNvPr id="0" name="picture"/>
                    <pic:cNvPicPr/>
                  </pic:nvPicPr>
                  <pic:blipFill>
                    <a:blip r:embed="R8ab75885f6c64f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942975"/>
                    </a:xfrm>
                    <a:prstGeom prst="rect">
                      <a:avLst/>
                    </a:prstGeom>
                  </pic:spPr>
                </pic:pic>
              </a:graphicData>
            </a:graphic>
          </wp:inline>
        </w:drawing>
      </w:r>
    </w:p>
    <w:p w:rsidR="3F8EC73D" w:rsidP="4083C7D5" w:rsidRDefault="7E5C1ECB" w14:paraId="3D7E0D02" w14:textId="7C1BBB51">
      <w:pPr>
        <w:pStyle w:val="Normal"/>
        <w:ind w:left="0"/>
      </w:pPr>
    </w:p>
    <w:p w:rsidR="3F8EC73D" w:rsidP="710669EB" w:rsidRDefault="3F8EC73D" w14:paraId="4A2779F3" w14:textId="23111758">
      <w:pPr>
        <w:pStyle w:val="PSBody"/>
        <w:ind w:left="360"/>
      </w:pPr>
    </w:p>
    <w:p w:rsidR="3F8EC73D" w:rsidP="3F8EC73D" w:rsidRDefault="710669EB" w14:paraId="55607013" w14:textId="18A4CECC" w14:noSpellErr="1">
      <w:pPr>
        <w:pStyle w:val="Heading3"/>
      </w:pPr>
      <w:r w:rsidR="4083C7D5">
        <w:rPr/>
        <w:t>Jenkins Workflow:</w:t>
      </w:r>
    </w:p>
    <w:p w:rsidR="7E5C1ECB" w:rsidP="4083C7D5" w:rsidRDefault="3B78E73E" w14:paraId="3E10AF2C" w14:textId="0AE8EBC0" w14:noSpellErr="1">
      <w:pPr>
        <w:pStyle w:val="Normal"/>
      </w:pPr>
      <w:r w:rsidRPr="4083C7D5" w:rsidR="4083C7D5">
        <w:rPr/>
        <w:t xml:space="preserve">Developer ==&gt;&gt; Create &lt;Feature Branch&gt; </w:t>
      </w:r>
    </w:p>
    <w:p w:rsidR="7E5C1ECB" w:rsidP="4083C7D5" w:rsidRDefault="3B78E73E" w14:paraId="2AC2CD5B" w14:textId="6B82EDE8" w14:noSpellErr="1">
      <w:pPr>
        <w:pStyle w:val="Normal"/>
      </w:pPr>
      <w:r w:rsidRPr="4083C7D5" w:rsidR="4083C7D5">
        <w:rPr/>
        <w:t>Developer ==&gt;&gt; Create PR &lt;Feature Branch&gt; to &lt;develop Branch&gt;</w:t>
      </w:r>
    </w:p>
    <w:p w:rsidR="7E5C1ECB" w:rsidP="4083C7D5" w:rsidRDefault="3B78E73E" w14:paraId="34052F96" w14:textId="1B7B04C7">
      <w:pPr>
        <w:rPr>
          <w:rFonts w:ascii="Arial" w:hAnsi="Arial" w:eastAsia="Arial" w:cs="Arial"/>
          <w:b w:val="1"/>
          <w:bCs w:val="1"/>
        </w:rPr>
      </w:pPr>
      <w:r w:rsidRPr="4083C7D5" w:rsidR="4083C7D5">
        <w:rPr>
          <w:rFonts w:ascii="Arial" w:hAnsi="Arial" w:eastAsia="Arial" w:cs="Arial"/>
          <w:b w:val="1"/>
          <w:bCs w:val="1"/>
        </w:rPr>
        <w:t>JENKINS JOB &lt;build-</w:t>
      </w:r>
      <w:proofErr w:type="spellStart"/>
      <w:r w:rsidRPr="4083C7D5" w:rsidR="4083C7D5">
        <w:rPr>
          <w:rFonts w:ascii="Arial" w:hAnsi="Arial" w:eastAsia="Arial" w:cs="Arial"/>
          <w:b w:val="1"/>
          <w:bCs w:val="1"/>
        </w:rPr>
        <w:t>wordpress</w:t>
      </w:r>
      <w:proofErr w:type="spellEnd"/>
      <w:r w:rsidRPr="4083C7D5" w:rsidR="4083C7D5">
        <w:rPr>
          <w:rFonts w:ascii="Arial" w:hAnsi="Arial" w:eastAsia="Arial" w:cs="Arial"/>
          <w:b w:val="1"/>
          <w:bCs w:val="1"/>
        </w:rPr>
        <w:t xml:space="preserve">-dev&gt; -&gt; </w:t>
      </w:r>
    </w:p>
    <w:p w:rsidR="7E5C1ECB" w:rsidP="4083C7D5" w:rsidRDefault="41221448" w14:paraId="707F0BB7" w14:noSpellErr="1" w14:textId="13ED9019">
      <w:pPr>
        <w:pStyle w:val="ListParagraph"/>
        <w:numPr>
          <w:ilvl w:val="0"/>
          <w:numId w:val="53"/>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Merge &lt;Feature Branch&gt; to &lt;develop&gt; and checkout develop</w:t>
      </w:r>
    </w:p>
    <w:p w:rsidR="7E5C1ECB" w:rsidP="4083C7D5" w:rsidRDefault="41221448" w14:paraId="0996D568" w14:noSpellErr="1" w14:textId="15BC9482">
      <w:pPr>
        <w:pStyle w:val="ListParagraph"/>
        <w:numPr>
          <w:ilvl w:val="0"/>
          <w:numId w:val="53"/>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Build project</w:t>
      </w:r>
    </w:p>
    <w:p w:rsidR="7E5C1ECB" w:rsidP="4083C7D5" w:rsidRDefault="41221448" w14:paraId="77EC6ABE" w14:noSpellErr="1" w14:textId="7AFF027D">
      <w:pPr>
        <w:pStyle w:val="ListParagraph"/>
        <w:numPr>
          <w:ilvl w:val="0"/>
          <w:numId w:val="53"/>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Run Unit Tests</w:t>
      </w:r>
    </w:p>
    <w:p w:rsidR="7E5C1ECB" w:rsidP="4083C7D5" w:rsidRDefault="41221448" w14:paraId="79C781CB" w14:noSpellErr="1" w14:textId="784BEA10">
      <w:pPr>
        <w:pStyle w:val="ListParagraph"/>
        <w:numPr>
          <w:ilvl w:val="0"/>
          <w:numId w:val="53"/>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Create Package</w:t>
      </w:r>
    </w:p>
    <w:p w:rsidR="7E5C1ECB" w:rsidP="4083C7D5" w:rsidRDefault="41221448" w14:paraId="6A41F05D" w14:noSpellErr="1" w14:textId="24F081B3">
      <w:pPr>
        <w:pStyle w:val="ListParagraph"/>
        <w:numPr>
          <w:ilvl w:val="0"/>
          <w:numId w:val="53"/>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Accept GitLab merge request on success.</w:t>
      </w:r>
    </w:p>
    <w:p w:rsidR="7E5C1ECB" w:rsidP="4083C7D5" w:rsidRDefault="3B78E73E" w14:paraId="784706BC" w14:textId="73D630A2">
      <w:pPr>
        <w:pStyle w:val="ListParagraph"/>
        <w:numPr>
          <w:ilvl w:val="0"/>
          <w:numId w:val="53"/>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Triggering a new build of build-</w:t>
      </w:r>
      <w:proofErr w:type="spellStart"/>
      <w:r w:rsidRPr="4083C7D5" w:rsidR="4083C7D5">
        <w:rPr/>
        <w:t>wordpress</w:t>
      </w:r>
      <w:proofErr w:type="spellEnd"/>
      <w:r w:rsidRPr="4083C7D5" w:rsidR="4083C7D5">
        <w:rPr/>
        <w:t>-</w:t>
      </w:r>
      <w:proofErr w:type="spellStart"/>
      <w:r w:rsidRPr="4083C7D5" w:rsidR="4083C7D5">
        <w:rPr/>
        <w:t>qa</w:t>
      </w:r>
      <w:proofErr w:type="spellEnd"/>
      <w:r w:rsidRPr="4083C7D5" w:rsidR="4083C7D5">
        <w:rPr/>
        <w:t xml:space="preserve"> </w:t>
      </w:r>
    </w:p>
    <w:p w:rsidR="7E5C1ECB" w:rsidP="4083C7D5" w:rsidRDefault="3B78E73E" w14:paraId="5162275E" w14:textId="02B652C6">
      <w:pPr>
        <w:rPr>
          <w:rFonts w:ascii="Arial" w:hAnsi="Arial" w:eastAsia="Arial" w:cs="Arial"/>
          <w:b w:val="1"/>
          <w:bCs w:val="1"/>
        </w:rPr>
      </w:pPr>
      <w:r w:rsidRPr="4083C7D5" w:rsidR="4083C7D5">
        <w:rPr>
          <w:rFonts w:ascii="Arial" w:hAnsi="Arial" w:eastAsia="Arial" w:cs="Arial"/>
          <w:b w:val="1"/>
          <w:bCs w:val="1"/>
        </w:rPr>
        <w:t>JENKINS JOB &lt;build-</w:t>
      </w:r>
      <w:proofErr w:type="spellStart"/>
      <w:r w:rsidRPr="4083C7D5" w:rsidR="4083C7D5">
        <w:rPr>
          <w:rFonts w:ascii="Arial" w:hAnsi="Arial" w:eastAsia="Arial" w:cs="Arial"/>
          <w:b w:val="1"/>
          <w:bCs w:val="1"/>
        </w:rPr>
        <w:t>worpress</w:t>
      </w:r>
      <w:proofErr w:type="spellEnd"/>
      <w:r w:rsidRPr="4083C7D5" w:rsidR="4083C7D5">
        <w:rPr>
          <w:rFonts w:ascii="Arial" w:hAnsi="Arial" w:eastAsia="Arial" w:cs="Arial"/>
          <w:b w:val="1"/>
          <w:bCs w:val="1"/>
        </w:rPr>
        <w:t>-</w:t>
      </w:r>
      <w:proofErr w:type="spellStart"/>
      <w:r w:rsidRPr="4083C7D5" w:rsidR="4083C7D5">
        <w:rPr>
          <w:rFonts w:ascii="Arial" w:hAnsi="Arial" w:eastAsia="Arial" w:cs="Arial"/>
          <w:b w:val="1"/>
          <w:bCs w:val="1"/>
        </w:rPr>
        <w:t>qa</w:t>
      </w:r>
      <w:proofErr w:type="spellEnd"/>
      <w:r w:rsidRPr="4083C7D5" w:rsidR="4083C7D5">
        <w:rPr>
          <w:rFonts w:ascii="Arial" w:hAnsi="Arial" w:eastAsia="Arial" w:cs="Arial"/>
          <w:b w:val="1"/>
          <w:bCs w:val="1"/>
        </w:rPr>
        <w:t>&gt; -&gt;</w:t>
      </w:r>
    </w:p>
    <w:p w:rsidR="7E5C1ECB" w:rsidP="4083C7D5" w:rsidRDefault="41221448" w14:paraId="296A1BF2" w14:noSpellErr="1" w14:textId="352179C6">
      <w:pPr>
        <w:pStyle w:val="ListParagraph"/>
        <w:numPr>
          <w:ilvl w:val="0"/>
          <w:numId w:val="54"/>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checkout </w:t>
      </w:r>
      <w:proofErr w:type="gramStart"/>
      <w:r w:rsidRPr="4083C7D5" w:rsidR="4083C7D5">
        <w:rPr/>
        <w:t>develop</w:t>
      </w:r>
      <w:proofErr w:type="gramEnd"/>
    </w:p>
    <w:p w:rsidR="7E5C1ECB" w:rsidP="4083C7D5" w:rsidRDefault="41221448" w14:paraId="4E57A236" w14:noSpellErr="1" w14:textId="485AE369">
      <w:pPr>
        <w:pStyle w:val="ListParagraph"/>
        <w:numPr>
          <w:ilvl w:val="0"/>
          <w:numId w:val="54"/>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Build project</w:t>
      </w:r>
    </w:p>
    <w:p w:rsidR="7E5C1ECB" w:rsidP="4083C7D5" w:rsidRDefault="41221448" w14:paraId="08B35F32" w14:noSpellErr="1" w14:textId="1F702126">
      <w:pPr>
        <w:pStyle w:val="ListParagraph"/>
        <w:numPr>
          <w:ilvl w:val="0"/>
          <w:numId w:val="54"/>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Run Unit Tests</w:t>
      </w:r>
    </w:p>
    <w:p w:rsidR="7E5C1ECB" w:rsidP="4083C7D5" w:rsidRDefault="41221448" w14:paraId="5EA1845F" w14:noSpellErr="1" w14:textId="541A86D6">
      <w:pPr>
        <w:pStyle w:val="ListParagraph"/>
        <w:numPr>
          <w:ilvl w:val="0"/>
          <w:numId w:val="54"/>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Create Package</w:t>
      </w:r>
    </w:p>
    <w:p w:rsidR="7E5C1ECB" w:rsidP="4083C7D5" w:rsidRDefault="41221448" w14:paraId="145D5653" w14:noSpellErr="1" w14:textId="78F8AA56">
      <w:pPr>
        <w:pStyle w:val="ListParagraph"/>
        <w:numPr>
          <w:ilvl w:val="0"/>
          <w:numId w:val="54"/>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Add to Nexus artifacts</w:t>
      </w:r>
    </w:p>
    <w:p w:rsidR="7E5C1ECB" w:rsidP="4083C7D5" w:rsidRDefault="3B78E73E" w14:paraId="68BBA21F" w14:textId="7AC4FCBC">
      <w:pPr>
        <w:pStyle w:val="ListParagraph"/>
        <w:numPr>
          <w:ilvl w:val="0"/>
          <w:numId w:val="54"/>
        </w:numPr>
        <w:ind/>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Publish </w:t>
      </w:r>
      <w:proofErr w:type="spellStart"/>
      <w:r w:rsidRPr="4083C7D5" w:rsidR="4083C7D5">
        <w:rPr/>
        <w:t>Qunit</w:t>
      </w:r>
      <w:proofErr w:type="spellEnd"/>
      <w:r w:rsidRPr="4083C7D5" w:rsidR="4083C7D5">
        <w:rPr/>
        <w:t xml:space="preserve"> Reports</w:t>
      </w:r>
    </w:p>
    <w:p w:rsidR="7E5C1ECB" w:rsidP="7E5C1ECB" w:rsidRDefault="7E5C1ECB" w14:paraId="1264274F" w14:textId="0193CEFD"/>
    <w:p w:rsidR="1874F0E0" w:rsidP="00A77FC0" w:rsidRDefault="41221448" w14:paraId="7B779378" w14:textId="6A58036E" w14:noSpellErr="1">
      <w:pPr>
        <w:pStyle w:val="Heading1"/>
      </w:pPr>
      <w:r w:rsidR="4083C7D5">
        <w:rPr/>
        <w:t>CI/ CD Pipeline execution</w:t>
      </w:r>
      <w:bookmarkStart w:name="_Toc516855617" w:id="50"/>
      <w:bookmarkEnd w:id="50"/>
    </w:p>
    <w:p w:rsidR="00A77FC0" w:rsidP="4083C7D5" w:rsidRDefault="3B78E73E" w14:paraId="6763BBF3" w14:textId="0BCAA692">
      <w:pPr>
        <w:pStyle w:val="Heading2"/>
        <w:rPr>
          <w:rFonts w:ascii="Proxima Nova Regular" w:hAnsi="Proxima Nova Regular" w:eastAsia="Proxima Nova Regular" w:cs="Proxima Nova Regular"/>
        </w:rPr>
      </w:pPr>
      <w:bookmarkStart w:name="_Toc516855618" w:id="51"/>
      <w:r w:rsidRPr="4083C7D5" w:rsidR="4083C7D5">
        <w:rPr>
          <w:rFonts w:ascii="Proxima Nova Regular" w:hAnsi="Proxima Nova Regular" w:eastAsia="Proxima Nova Regular" w:cs="Proxima Nova Regular"/>
        </w:rPr>
        <w:t>Manual run</w:t>
      </w:r>
      <w:bookmarkEnd w:id="51"/>
    </w:p>
    <w:p w:rsidR="3B78E73E" w:rsidP="4083C7D5" w:rsidRDefault="3B78E73E" w14:paraId="700612D5" w14:textId="4647C7EE" w14:noSpellErr="1">
      <w:pPr>
        <w:pStyle w:val="Heading1"/>
        <w:rPr>
          <w:rFonts w:ascii="Proxima Nova Regular" w:hAnsi="Proxima Nova Regular" w:eastAsia="Proxima Nova Regular" w:cs="Proxima Nova Regular"/>
          <w:b w:val="1"/>
          <w:bCs w:val="1"/>
          <w:color w:val="000000" w:themeColor="text1" w:themeTint="FF" w:themeShade="FF"/>
          <w:sz w:val="22"/>
          <w:szCs w:val="22"/>
        </w:rPr>
      </w:pPr>
      <w:r w:rsidRPr="4083C7D5" w:rsidR="4083C7D5">
        <w:rPr>
          <w:rFonts w:ascii="Proxima Nova Regular" w:hAnsi="Proxima Nova Regular" w:eastAsia="Proxima Nova Regular" w:cs="Proxima Nova Regular"/>
          <w:b w:val="1"/>
          <w:bCs w:val="1"/>
          <w:color w:val="000000" w:themeColor="text1" w:themeTint="FF" w:themeShade="FF"/>
          <w:sz w:val="22"/>
          <w:szCs w:val="22"/>
        </w:rPr>
        <w:t>Job Name: build-kernel_Stage1</w:t>
      </w:r>
    </w:p>
    <w:p w:rsidR="3B78E73E" w:rsidP="4083C7D5" w:rsidRDefault="3B78E73E" w14:paraId="45205BD5" w14:textId="00573083" w14:noSpellErr="1">
      <w:pPr>
        <w:pStyle w:val="NoSpacing"/>
      </w:pPr>
      <w:r w:rsidRPr="4083C7D5" w:rsidR="4083C7D5">
        <w:rPr/>
        <w:t xml:space="preserve">Ubuntu-kernel Repo: </w:t>
      </w:r>
      <w:r w:rsidRPr="4083C7D5" w:rsidR="4083C7D5">
        <w:rPr/>
        <w:t xml:space="preserve">git clone </w:t>
      </w:r>
      <w:hyperlink r:id="R0eb87e39e8f24e3d">
        <w:r w:rsidRPr="4083C7D5" w:rsidR="4083C7D5">
          <w:rPr/>
          <w:t>git://kernel</w:t>
        </w:r>
      </w:hyperlink>
      <w:r w:rsidRPr="4083C7D5" w:rsidR="4083C7D5">
        <w:rPr/>
        <w:t>.</w:t>
      </w:r>
      <w:hyperlink r:id="Rc358e54d80fc4049">
        <w:r w:rsidRPr="4083C7D5" w:rsidR="4083C7D5">
          <w:rPr/>
          <w:t>ubuntu.com/ubuntu/ubuntu-xenial.git</w:t>
        </w:r>
      </w:hyperlink>
    </w:p>
    <w:p w:rsidR="3B78E73E" w:rsidP="4083C7D5" w:rsidRDefault="3B78E73E" w14:paraId="7A2AEF3B" w14:textId="758141CD" w14:noSpellErr="1">
      <w:pPr>
        <w:pStyle w:val="NoSpacing"/>
        <w:rPr>
          <w:rFonts w:ascii="Proxima Nova,MyriadPro-Regular," w:hAnsi="Proxima Nova,MyriadPro-Regular," w:eastAsia="Proxima Nova,MyriadPro-Regular," w:cs="Proxima Nova,MyriadPro-Regular,"/>
          <w:color w:val="808080" w:themeColor="text1" w:themeTint="7F"/>
        </w:rPr>
      </w:pPr>
      <w:r w:rsidRPr="4083C7D5" w:rsidR="4083C7D5">
        <w:rPr/>
        <w:t>WordPress build from source, Following are the Steps to execute multiple jobs.</w:t>
      </w:r>
    </w:p>
    <w:p w:rsidR="3B78E73E" w:rsidP="4083C7D5" w:rsidRDefault="3B78E73E" w14:paraId="3D5F4A36" w14:noSpellErr="1" w14:textId="62E36D10">
      <w:pPr>
        <w:pStyle w:val="ListParagraph"/>
        <w:numPr>
          <w:ilvl w:val="1"/>
          <w:numId w:val="55"/>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W</w:t>
      </w:r>
      <w:r w:rsidRPr="4083C7D5" w:rsidR="4083C7D5">
        <w:rPr/>
        <w:t>e can configure locally by cloning the repo</w:t>
      </w:r>
      <w:r w:rsidRPr="4083C7D5" w:rsidR="4083C7D5">
        <w:rPr/>
        <w:t xml:space="preserve"> or any node</w:t>
      </w:r>
    </w:p>
    <w:p w:rsidR="3B78E73E" w:rsidP="4083C7D5" w:rsidRDefault="3B78E73E" w14:paraId="0A01C82B" w14:textId="32253405">
      <w:pPr>
        <w:pStyle w:val="ListParagraph"/>
        <w:numPr>
          <w:ilvl w:val="1"/>
          <w:numId w:val="55"/>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Navigate to ubuntu-</w:t>
      </w:r>
      <w:proofErr w:type="spellStart"/>
      <w:r w:rsidRPr="4083C7D5" w:rsidR="4083C7D5">
        <w:rPr/>
        <w:t>xenial</w:t>
      </w:r>
      <w:proofErr w:type="spellEnd"/>
      <w:r w:rsidRPr="4083C7D5" w:rsidR="4083C7D5">
        <w:rPr/>
        <w:t xml:space="preserve"> repo</w:t>
      </w:r>
    </w:p>
    <w:p w:rsidR="3B78E73E" w:rsidP="4083C7D5" w:rsidRDefault="3B78E73E" w14:paraId="3E075B16" w14:textId="50B9A110" w14:noSpellErr="1">
      <w:pPr>
        <w:pStyle w:val="ListParagraph"/>
        <w:numPr>
          <w:ilvl w:val="1"/>
          <w:numId w:val="55"/>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Run ./create-pr.sh 1 40, it will start the 40 jobs on Jenkins server</w:t>
      </w:r>
    </w:p>
    <w:p w:rsidR="3B78E73E" w:rsidP="4083C7D5" w:rsidRDefault="3B78E73E" w14:paraId="02272FA4" w14:textId="2D70FF9E">
      <w:pPr>
        <w:pStyle w:val="ListParagraph"/>
        <w:numPr>
          <w:ilvl w:val="1"/>
          <w:numId w:val="55"/>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Monitor the performance on </w:t>
      </w:r>
      <w:proofErr w:type="spellStart"/>
      <w:r w:rsidRPr="4083C7D5" w:rsidR="4083C7D5">
        <w:rPr/>
        <w:t>FlashBlade</w:t>
      </w:r>
      <w:proofErr w:type="spellEnd"/>
      <w:r w:rsidRPr="4083C7D5" w:rsidR="4083C7D5">
        <w:rPr/>
        <w:t xml:space="preserve"> management console</w:t>
      </w:r>
    </w:p>
    <w:p w:rsidR="3B78E73E" w:rsidP="4083C7D5" w:rsidRDefault="3B78E73E" w14:paraId="14BB18F2" w14:textId="3189C3C6" w14:noSpellErr="1">
      <w:pPr>
        <w:pStyle w:val="Heading1"/>
        <w:rPr>
          <w:rFonts w:ascii="Proxima Nova Regular" w:hAnsi="Proxima Nova Regular" w:eastAsia="Proxima Nova Regular" w:cs="Proxima Nova Regular"/>
          <w:b w:val="1"/>
          <w:bCs w:val="1"/>
        </w:rPr>
      </w:pPr>
      <w:r w:rsidRPr="4083C7D5" w:rsidR="4083C7D5">
        <w:rPr>
          <w:rFonts w:ascii="Proxima Nova Regular" w:hAnsi="Proxima Nova Regular" w:eastAsia="Proxima Nova Regular" w:cs="Proxima Nova Regular"/>
          <w:b w:val="1"/>
          <w:bCs w:val="1"/>
          <w:color w:val="000000" w:themeColor="text1" w:themeTint="FF" w:themeShade="FF"/>
          <w:sz w:val="22"/>
          <w:szCs w:val="22"/>
        </w:rPr>
        <w:t>Job Name: Pipeline build-kernel_Stage2_Stage3</w:t>
      </w:r>
    </w:p>
    <w:p w:rsidR="41221448" w:rsidP="4083C7D5" w:rsidRDefault="3B78E73E" w14:paraId="736A37CD" w14:textId="200301B3" w14:noSpellErr="1">
      <w:pPr>
        <w:pStyle w:val="Normal"/>
        <w:rPr>
          <w:rFonts w:asciiTheme="minorHAnsi" w:hAnsiTheme="minorHAnsi" w:cstheme="minorBidi"/>
          <w:color w:val="000000" w:themeColor="text1"/>
        </w:rPr>
      </w:pPr>
      <w:r w:rsidRPr="4083C7D5" w:rsidR="4083C7D5">
        <w:rPr/>
        <w:t>This job is parametrized wherein we can provide the KERNEL_BUILD and NO_OF_VMS to start.</w:t>
      </w:r>
    </w:p>
    <w:p w:rsidR="41221448" w:rsidP="3B78E73E" w:rsidRDefault="41221448" w14:paraId="000DB6AD" w14:textId="1F10E59C">
      <w:pPr>
        <w:pStyle w:val="PSBody"/>
        <w:spacing w:line="259" w:lineRule="auto"/>
        <w:ind w:left="360"/>
      </w:pPr>
      <w:r>
        <w:drawing>
          <wp:inline wp14:editId="631300F5" wp14:anchorId="41F86F90">
            <wp:extent cx="5848352" cy="1771650"/>
            <wp:effectExtent l="0" t="0" r="0" b="0"/>
            <wp:docPr id="1115367825" name="picture" title=""/>
            <wp:cNvGraphicFramePr>
              <a:graphicFrameLocks noChangeAspect="1"/>
            </wp:cNvGraphicFramePr>
            <a:graphic>
              <a:graphicData uri="http://schemas.openxmlformats.org/drawingml/2006/picture">
                <pic:pic>
                  <pic:nvPicPr>
                    <pic:cNvPr id="0" name="picture"/>
                    <pic:cNvPicPr/>
                  </pic:nvPicPr>
                  <pic:blipFill>
                    <a:blip r:embed="R14384bba59fc497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48352" cy="1771650"/>
                    </a:xfrm>
                    <a:prstGeom prst="rect">
                      <a:avLst/>
                    </a:prstGeom>
                  </pic:spPr>
                </pic:pic>
              </a:graphicData>
            </a:graphic>
          </wp:inline>
        </w:drawing>
      </w:r>
    </w:p>
    <w:p w:rsidR="00A77FC0" w:rsidP="4083C7D5" w:rsidRDefault="3B78E73E" w14:paraId="3F29F91F" w14:textId="0C78F318" w14:noSpellErr="1">
      <w:pPr>
        <w:pStyle w:val="NoSpacing"/>
        <w:numPr>
          <w:ilvl w:val="0"/>
          <w:numId w:val="56"/>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bookmarkStart w:name="_Toc516855619" w:id="52"/>
      <w:r w:rsidRPr="4083C7D5" w:rsidR="4083C7D5">
        <w:rPr/>
        <w:t>It will install the kernel build on base VM</w:t>
      </w:r>
      <w:bookmarkEnd w:id="52"/>
    </w:p>
    <w:p w:rsidR="00A77FC0" w:rsidP="4083C7D5" w:rsidRDefault="3B78E73E" w14:paraId="68D5237F" w14:textId="34E24D15">
      <w:pPr>
        <w:pStyle w:val="NoSpacing"/>
        <w:numPr>
          <w:ilvl w:val="0"/>
          <w:numId w:val="56"/>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Next step, it will create the clone and launch the no of </w:t>
      </w:r>
      <w:proofErr w:type="spellStart"/>
      <w:r w:rsidRPr="4083C7D5" w:rsidR="4083C7D5">
        <w:rPr/>
        <w:t>vms</w:t>
      </w:r>
      <w:proofErr w:type="spellEnd"/>
    </w:p>
    <w:p w:rsidR="00A77FC0" w:rsidP="4083C7D5" w:rsidRDefault="3B78E73E" w14:paraId="028F7C11" w14:textId="429C68EF">
      <w:pPr>
        <w:pStyle w:val="NoSpacing"/>
        <w:numPr>
          <w:ilvl w:val="0"/>
          <w:numId w:val="56"/>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On each </w:t>
      </w:r>
      <w:proofErr w:type="spellStart"/>
      <w:r w:rsidRPr="4083C7D5" w:rsidR="4083C7D5">
        <w:rPr/>
        <w:t>vm</w:t>
      </w:r>
      <w:proofErr w:type="spellEnd"/>
      <w:r w:rsidRPr="4083C7D5" w:rsidR="4083C7D5">
        <w:rPr/>
        <w:t xml:space="preserve"> startup, we are running </w:t>
      </w:r>
      <w:proofErr w:type="spellStart"/>
      <w:r w:rsidRPr="4083C7D5" w:rsidR="4083C7D5">
        <w:rPr/>
        <w:t>mysql</w:t>
      </w:r>
      <w:proofErr w:type="spellEnd"/>
      <w:r w:rsidRPr="4083C7D5" w:rsidR="4083C7D5">
        <w:rPr/>
        <w:t xml:space="preserve">-slap utility </w:t>
      </w:r>
    </w:p>
    <w:p w:rsidR="00A77FC0" w:rsidP="4083C7D5" w:rsidRDefault="3B78E73E" w14:paraId="1581C850" w14:textId="7E601FC2">
      <w:pPr>
        <w:pStyle w:val="NoSpacing"/>
        <w:numPr>
          <w:ilvl w:val="0"/>
          <w:numId w:val="56"/>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Monitor the performance on </w:t>
      </w:r>
      <w:proofErr w:type="spellStart"/>
      <w:r w:rsidRPr="4083C7D5" w:rsidR="4083C7D5">
        <w:rPr/>
        <w:t>FlashArray</w:t>
      </w:r>
      <w:proofErr w:type="spellEnd"/>
      <w:r w:rsidRPr="4083C7D5" w:rsidR="4083C7D5">
        <w:rPr/>
        <w:t xml:space="preserve"> management console</w:t>
      </w:r>
    </w:p>
    <w:p w:rsidR="00A77FC0" w:rsidP="3B78E73E" w:rsidRDefault="00A77FC0" w14:paraId="1A91607C" w14:textId="3A956593">
      <w:pPr>
        <w:pStyle w:val="NoSpacing"/>
        <w:ind w:left="720"/>
      </w:pPr>
    </w:p>
    <w:p w:rsidR="00A77FC0" w:rsidP="4083C7D5" w:rsidRDefault="3B78E73E" w14:paraId="684DC9D3" w14:textId="75A671A9">
      <w:pPr>
        <w:pStyle w:val="Heading1"/>
        <w:rPr>
          <w:rFonts w:ascii="Proxima Nova Regular" w:hAnsi="Proxima Nova Regular" w:eastAsia="Proxima Nova Regular" w:cs="Proxima Nova Regular"/>
          <w:b w:val="1"/>
          <w:bCs w:val="1"/>
          <w:color w:val="000000" w:themeColor="text1" w:themeTint="FF" w:themeShade="FF"/>
          <w:sz w:val="22"/>
          <w:szCs w:val="22"/>
        </w:rPr>
      </w:pPr>
      <w:r w:rsidRPr="4083C7D5" w:rsidR="4083C7D5">
        <w:rPr>
          <w:rFonts w:ascii="Proxima Nova Regular" w:hAnsi="Proxima Nova Regular" w:eastAsia="Proxima Nova Regular" w:cs="Proxima Nova Regular"/>
          <w:b w:val="1"/>
          <w:bCs w:val="1"/>
          <w:color w:val="000000" w:themeColor="text1" w:themeTint="FF" w:themeShade="FF"/>
          <w:sz w:val="22"/>
          <w:szCs w:val="22"/>
        </w:rPr>
        <w:t>Job Name: Pipeline build-</w:t>
      </w:r>
      <w:proofErr w:type="spellStart"/>
      <w:r w:rsidRPr="4083C7D5" w:rsidR="4083C7D5">
        <w:rPr>
          <w:rFonts w:ascii="Proxima Nova Regular" w:hAnsi="Proxima Nova Regular" w:eastAsia="Proxima Nova Regular" w:cs="Proxima Nova Regular"/>
          <w:b w:val="1"/>
          <w:bCs w:val="1"/>
          <w:color w:val="000000" w:themeColor="text1" w:themeTint="FF" w:themeShade="FF"/>
          <w:sz w:val="22"/>
          <w:szCs w:val="22"/>
        </w:rPr>
        <w:t>dvd</w:t>
      </w:r>
      <w:proofErr w:type="spellEnd"/>
      <w:r w:rsidRPr="4083C7D5" w:rsidR="4083C7D5">
        <w:rPr>
          <w:rFonts w:ascii="Proxima Nova Regular" w:hAnsi="Proxima Nova Regular" w:eastAsia="Proxima Nova Regular" w:cs="Proxima Nova Regular"/>
          <w:b w:val="1"/>
          <w:bCs w:val="1"/>
          <w:color w:val="000000" w:themeColor="text1" w:themeTint="FF" w:themeShade="FF"/>
          <w:sz w:val="22"/>
          <w:szCs w:val="22"/>
        </w:rPr>
        <w:t>-store</w:t>
      </w:r>
    </w:p>
    <w:p w:rsidR="4083C7D5" w:rsidP="4083C7D5" w:rsidRDefault="4083C7D5" w14:noSpellErr="1" w14:paraId="3A399E13" w14:textId="3CC1F465">
      <w:pPr>
        <w:pStyle w:val="NoSpacing"/>
        <w:rPr>
          <w:color w:val="7F7F7F" w:themeColor="background1" w:themeTint="FF" w:themeShade="7F"/>
        </w:rPr>
      </w:pPr>
      <w:r w:rsidRPr="4083C7D5" w:rsidR="4083C7D5">
        <w:rPr/>
        <w:t>DVD Store Repo:</w:t>
      </w:r>
      <w:r w:rsidRPr="4083C7D5" w:rsidR="4083C7D5">
        <w:rPr/>
        <w:t xml:space="preserve"> git clone </w:t>
      </w:r>
      <w:hyperlink r:id="Rf6bc377c75cc4e7d">
        <w:r w:rsidRPr="4083C7D5" w:rsidR="4083C7D5">
          <w:rPr>
            <w:rStyle w:val="Hyperlink"/>
            <w:rFonts w:ascii="Proxima Nova Regular" w:hAnsi="Proxima Nova Regular" w:eastAsia="Proxima Nova Regular" w:cs="Proxima Nova Regular"/>
            <w:noProof w:val="0"/>
            <w:color w:val="7F7F7F" w:themeColor="background1" w:themeTint="FF" w:themeShade="7F"/>
            <w:sz w:val="22"/>
            <w:szCs w:val="22"/>
            <w:lang w:val="en-US"/>
          </w:rPr>
          <w:t>http://10.21.236.87:8080/root/dvd-store-project</w:t>
        </w:r>
      </w:hyperlink>
    </w:p>
    <w:p w:rsidR="00A77FC0" w:rsidP="4083C7D5" w:rsidRDefault="3B78E73E" w14:paraId="696FADB3" w14:textId="33095AE4" w14:noSpellErr="1">
      <w:pPr>
        <w:pStyle w:val="NoSpacing"/>
      </w:pPr>
      <w:r w:rsidRPr="4083C7D5" w:rsidR="4083C7D5">
        <w:rPr/>
        <w:t>DVD Store data creation and data load in MySQL, Following are the Steps to execute multiple jobs.</w:t>
      </w:r>
    </w:p>
    <w:p w:rsidR="4083C7D5" w:rsidP="4083C7D5" w:rsidRDefault="4083C7D5" w14:noSpellErr="1" w14:paraId="21A11D81" w14:textId="04269E81">
      <w:pPr>
        <w:pStyle w:val="ListParagraph"/>
        <w:numPr>
          <w:ilvl w:val="0"/>
          <w:numId w:val="57"/>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We can configure locally by cloning the repo or any node</w:t>
      </w:r>
    </w:p>
    <w:p w:rsidR="00A77FC0" w:rsidP="4083C7D5" w:rsidRDefault="3B78E73E" w14:paraId="7C1DB6E3" w14:textId="373242C7">
      <w:pPr>
        <w:pStyle w:val="ListParagraph"/>
        <w:numPr>
          <w:ilvl w:val="0"/>
          <w:numId w:val="57"/>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Navigate to </w:t>
      </w:r>
      <w:proofErr w:type="spellStart"/>
      <w:r w:rsidRPr="4083C7D5" w:rsidR="4083C7D5">
        <w:rPr/>
        <w:t>dvd</w:t>
      </w:r>
      <w:proofErr w:type="spellEnd"/>
      <w:r w:rsidRPr="4083C7D5" w:rsidR="4083C7D5">
        <w:rPr/>
        <w:t>-store-project</w:t>
      </w:r>
      <w:r w:rsidRPr="4083C7D5" w:rsidR="4083C7D5">
        <w:rPr/>
        <w:t xml:space="preserve"> repo</w:t>
      </w:r>
    </w:p>
    <w:p w:rsidR="00A77FC0" w:rsidP="4083C7D5" w:rsidRDefault="3B78E73E" w14:paraId="232E3EF2" w14:textId="7A536C73" w14:noSpellErr="1">
      <w:pPr>
        <w:pStyle w:val="ListParagraph"/>
        <w:numPr>
          <w:ilvl w:val="0"/>
          <w:numId w:val="57"/>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Run ./create-pr.sh 1 40, it will start the 40 jobs on Jenkins server</w:t>
      </w:r>
    </w:p>
    <w:p w:rsidR="00A77FC0" w:rsidP="4083C7D5" w:rsidRDefault="00A77FC0" w14:paraId="442BF5CA" w14:textId="7DE7205C">
      <w:pPr>
        <w:pStyle w:val="ListParagraph"/>
        <w:numPr>
          <w:ilvl w:val="0"/>
          <w:numId w:val="57"/>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Monitor the performance on </w:t>
      </w:r>
      <w:proofErr w:type="spellStart"/>
      <w:r w:rsidRPr="4083C7D5" w:rsidR="4083C7D5">
        <w:rPr/>
        <w:t>FlashBlade</w:t>
      </w:r>
      <w:proofErr w:type="spellEnd"/>
      <w:r w:rsidRPr="4083C7D5" w:rsidR="4083C7D5">
        <w:rPr/>
        <w:t xml:space="preserve"> management console</w:t>
      </w:r>
    </w:p>
    <w:p w:rsidR="00A77FC0" w:rsidP="4083C7D5" w:rsidRDefault="3B78E73E" w14:paraId="6F2B7736" w14:textId="25D5EBB0">
      <w:pPr>
        <w:pStyle w:val="Heading1"/>
        <w:rPr>
          <w:rFonts w:ascii="Proxima Nova Regular" w:hAnsi="Proxima Nova Regular" w:eastAsia="Proxima Nova Regular" w:cs="Proxima Nova Regular"/>
          <w:b w:val="1"/>
          <w:bCs w:val="1"/>
          <w:color w:val="000000" w:themeColor="text1" w:themeTint="FF" w:themeShade="FF"/>
          <w:sz w:val="22"/>
          <w:szCs w:val="22"/>
        </w:rPr>
      </w:pPr>
      <w:r w:rsidRPr="4083C7D5" w:rsidR="4083C7D5">
        <w:rPr>
          <w:rFonts w:ascii="Proxima Nova Regular" w:hAnsi="Proxima Nova Regular" w:eastAsia="Proxima Nova Regular" w:cs="Proxima Nova Regular"/>
          <w:b w:val="1"/>
          <w:bCs w:val="1"/>
          <w:color w:val="000000" w:themeColor="text1" w:themeTint="FF" w:themeShade="FF"/>
          <w:sz w:val="22"/>
          <w:szCs w:val="22"/>
        </w:rPr>
        <w:t>Job Name: Pipeline build-</w:t>
      </w:r>
      <w:proofErr w:type="spellStart"/>
      <w:r w:rsidRPr="4083C7D5" w:rsidR="4083C7D5">
        <w:rPr>
          <w:rFonts w:ascii="Proxima Nova Regular" w:hAnsi="Proxima Nova Regular" w:eastAsia="Proxima Nova Regular" w:cs="Proxima Nova Regular"/>
          <w:b w:val="1"/>
          <w:bCs w:val="1"/>
          <w:color w:val="000000" w:themeColor="text1" w:themeTint="FF" w:themeShade="FF"/>
          <w:sz w:val="22"/>
          <w:szCs w:val="22"/>
        </w:rPr>
        <w:t>wordpress</w:t>
      </w:r>
      <w:proofErr w:type="spellEnd"/>
    </w:p>
    <w:p w:rsidR="00A77FC0" w:rsidP="4083C7D5" w:rsidRDefault="3B78E73E" w14:paraId="2724AC3D" w14:textId="30C04405" w14:noSpellErr="1">
      <w:pPr>
        <w:pStyle w:val="NoSpacing"/>
        <w:rPr>
          <w:rFonts w:ascii="Proxima Nova Regular,MyriadPro-" w:hAnsi="Proxima Nova Regular,MyriadPro-" w:eastAsia="Proxima Nova Regular,MyriadPro-" w:cs="Proxima Nova Regular,MyriadPro-"/>
          <w:color w:val="808080" w:themeColor="text1" w:themeTint="7F"/>
        </w:rPr>
      </w:pPr>
      <w:r w:rsidRPr="4083C7D5" w:rsidR="4083C7D5">
        <w:rPr/>
        <w:t>WordPress Repo: git clone https://github.com/WordPress/wordpress-develop.git</w:t>
      </w:r>
    </w:p>
    <w:p w:rsidR="00A77FC0" w:rsidP="4083C7D5" w:rsidRDefault="3B78E73E" w14:paraId="67FCEFB0" w14:textId="6EAA0605" w14:noSpellErr="1">
      <w:pPr>
        <w:pStyle w:val="NoSpacing"/>
        <w:rPr>
          <w:rFonts w:ascii="Proxima Nova,MyriadPro-Regular," w:hAnsi="Proxima Nova,MyriadPro-Regular," w:eastAsia="Proxima Nova,MyriadPro-Regular," w:cs="Proxima Nova,MyriadPro-Regular,"/>
          <w:color w:val="808080" w:themeColor="text1" w:themeTint="7F"/>
        </w:rPr>
      </w:pPr>
      <w:r w:rsidRPr="4083C7D5" w:rsidR="4083C7D5">
        <w:rPr/>
        <w:t>WordPress build from source, Following are the Steps to execute multiple jobs.</w:t>
      </w:r>
    </w:p>
    <w:p w:rsidR="4083C7D5" w:rsidP="4083C7D5" w:rsidRDefault="4083C7D5" w14:noSpellErr="1" w14:paraId="56DE893C" w14:textId="56B393CC">
      <w:pPr>
        <w:pStyle w:val="ListParagraph"/>
        <w:numPr>
          <w:ilvl w:val="0"/>
          <w:numId w:val="58"/>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We can configure locally by cloning the repo or any node</w:t>
      </w:r>
    </w:p>
    <w:p w:rsidR="00A77FC0" w:rsidP="4083C7D5" w:rsidRDefault="3B78E73E" w14:paraId="47E24899" w14:textId="5B562951">
      <w:pPr>
        <w:pStyle w:val="ListParagraph"/>
        <w:numPr>
          <w:ilvl w:val="0"/>
          <w:numId w:val="58"/>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Navigate to </w:t>
      </w:r>
      <w:proofErr w:type="spellStart"/>
      <w:r w:rsidRPr="4083C7D5" w:rsidR="4083C7D5">
        <w:rPr/>
        <w:t>wordpress</w:t>
      </w:r>
      <w:proofErr w:type="spellEnd"/>
      <w:r w:rsidRPr="4083C7D5" w:rsidR="4083C7D5">
        <w:rPr/>
        <w:t>-develop</w:t>
      </w:r>
    </w:p>
    <w:p w:rsidR="00A77FC0" w:rsidP="4083C7D5" w:rsidRDefault="3B78E73E" w14:paraId="39794D5F" w14:textId="50B9A110" w14:noSpellErr="1">
      <w:pPr>
        <w:pStyle w:val="ListParagraph"/>
        <w:numPr>
          <w:ilvl w:val="0"/>
          <w:numId w:val="58"/>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Run ./create-pr.sh 1 40, it will start the 40 jobs on Jenkins server</w:t>
      </w:r>
    </w:p>
    <w:p w:rsidR="00A77FC0" w:rsidP="4083C7D5" w:rsidRDefault="00A77FC0" w14:paraId="50145BF0" w14:textId="726F0E92">
      <w:pPr>
        <w:pStyle w:val="ListParagraph"/>
        <w:numPr>
          <w:ilvl w:val="0"/>
          <w:numId w:val="58"/>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Monitor the performance on </w:t>
      </w:r>
      <w:proofErr w:type="spellStart"/>
      <w:r w:rsidRPr="4083C7D5" w:rsidR="4083C7D5">
        <w:rPr/>
        <w:t>FlashBlade</w:t>
      </w:r>
      <w:proofErr w:type="spellEnd"/>
      <w:r w:rsidRPr="4083C7D5" w:rsidR="4083C7D5">
        <w:rPr/>
        <w:t xml:space="preserve"> management console</w:t>
      </w:r>
    </w:p>
    <w:p w:rsidR="00A77FC0" w:rsidP="3B78E73E" w:rsidRDefault="3B78E73E" w14:paraId="7864F4CB" w14:textId="7B4A41B0">
      <w:pPr>
        <w:pStyle w:val="Heading2"/>
        <w:rPr>
          <w:rFonts w:ascii="Arial" w:hAnsi="Arial" w:eastAsia="Arial" w:cs="Arial"/>
          <w:noProof w:val="0"/>
          <w:color w:val="222222"/>
        </w:rPr>
      </w:pPr>
      <w:r>
        <w:t>Scripts</w:t>
      </w:r>
    </w:p>
    <w:p w:rsidR="4A4266E8" w:rsidP="4A4266E8" w:rsidRDefault="4A4266E8" w14:paraId="3D8EE8B4" w14:textId="7EFEC9BB">
      <w:pPr>
        <w:pStyle w:val="Heading2"/>
      </w:pPr>
      <w:r w:rsidRPr="4A4266E8">
        <w:rPr>
          <w:rStyle w:val="Heading3Char"/>
        </w:rPr>
        <w:t>Create PRs in multiple processes</w:t>
      </w:r>
    </w:p>
    <w:p w:rsidR="4A4266E8" w:rsidP="4083C7D5" w:rsidRDefault="3B78E73E" w14:paraId="2841CAF5" w14:textId="16AB61DD" w14:noSpellErr="1">
      <w:pPr>
        <w:pStyle w:val="PSBody"/>
        <w:rPr>
          <w:b w:val="1"/>
          <w:bCs w:val="1"/>
        </w:rPr>
      </w:pPr>
      <w:r w:rsidRPr="4083C7D5" w:rsidR="4083C7D5">
        <w:rPr>
          <w:b w:val="1"/>
          <w:bCs w:val="1"/>
        </w:rPr>
        <w:t>Setup:</w:t>
      </w:r>
    </w:p>
    <w:p w:rsidR="4A4266E8" w:rsidP="4083C7D5" w:rsidRDefault="3B78E73E" w14:paraId="33CDE830" w14:textId="000E8413" w14:noSpellErr="1">
      <w:pPr>
        <w:pStyle w:val="ListParagraph"/>
        <w:numPr>
          <w:ilvl w:val="0"/>
          <w:numId w:val="27"/>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Clone the word-press repo</w:t>
      </w:r>
    </w:p>
    <w:p w:rsidR="4A4266E8" w:rsidP="4083C7D5" w:rsidRDefault="3B78E73E" w14:paraId="2092A6E7" w14:textId="02B8735A">
      <w:pPr>
        <w:pStyle w:val="ListParagraph"/>
        <w:numPr>
          <w:ilvl w:val="0"/>
          <w:numId w:val="27"/>
        </w:numPr>
        <w:rPr>
          <w:rFonts w:ascii="Cambria,,ＭＳ 明朝" w:hAnsi="Cambria,,ＭＳ 明朝" w:eastAsia="Cambria,,ＭＳ 明朝" w:cs="Cambria,,ＭＳ 明朝" w:asciiTheme="minorAscii" w:hAnsiTheme="minorAscii" w:eastAsiaTheme="minorAscii" w:cstheme="minorAscii"/>
          <w:color w:val="808080" w:themeColor="text1" w:themeTint="7F" w:themeShade="FF"/>
        </w:rPr>
      </w:pPr>
      <w:r w:rsidRPr="4083C7D5" w:rsidR="4083C7D5">
        <w:rPr>
          <w:rFonts w:ascii="Proxima Nova Regular" w:hAnsi="Proxima Nova Regular" w:eastAsia="Proxima Nova Regular" w:cs="Proxima Nova Regular"/>
        </w:rPr>
        <w:t>cd automation/</w:t>
      </w:r>
      <w:proofErr w:type="spellStart"/>
      <w:r w:rsidRPr="4083C7D5" w:rsidR="4083C7D5">
        <w:rPr>
          <w:rFonts w:ascii="Proxima Nova Regular" w:hAnsi="Proxima Nova Regular" w:eastAsia="Proxima Nova Regular" w:cs="Proxima Nova Regular"/>
        </w:rPr>
        <w:t>wordpress</w:t>
      </w:r>
      <w:proofErr w:type="spellEnd"/>
      <w:r w:rsidRPr="4083C7D5" w:rsidR="4083C7D5">
        <w:rPr>
          <w:rFonts w:ascii="Proxima Nova Regular" w:hAnsi="Proxima Nova Regular" w:eastAsia="Proxima Nova Regular" w:cs="Proxima Nova Regular"/>
        </w:rPr>
        <w:t>-develop/</w:t>
      </w:r>
      <w:r>
        <w:br/>
      </w:r>
    </w:p>
    <w:p w:rsidR="4A4266E8" w:rsidP="4083C7D5" w:rsidRDefault="3B78E73E" w14:paraId="56D0B562" w14:textId="5F0C9ACB" w14:noSpellErr="1">
      <w:pPr>
        <w:rPr>
          <w:rFonts w:ascii="Proxima Nova Regular" w:hAnsi="Proxima Nova Regular" w:eastAsia="Proxima Nova Regular" w:cs="Proxima Nova Regular"/>
          <w:b w:val="1"/>
          <w:bCs w:val="1"/>
        </w:rPr>
      </w:pPr>
      <w:r w:rsidRPr="4083C7D5" w:rsidR="4083C7D5">
        <w:rPr>
          <w:rFonts w:ascii="Proxima Nova Regular" w:hAnsi="Proxima Nova Regular" w:eastAsia="Proxima Nova Regular" w:cs="Proxima Nova Regular"/>
          <w:b w:val="1"/>
          <w:bCs w:val="1"/>
        </w:rPr>
        <w:t>Note: In case of password prompt</w:t>
      </w:r>
    </w:p>
    <w:p w:rsidR="4A4266E8" w:rsidP="4083C7D5" w:rsidRDefault="3B78E73E" w14:paraId="77841951" w14:textId="21840E47">
      <w:pPr>
        <w:pStyle w:val="ListParagraph"/>
        <w:numPr>
          <w:ilvl w:val="0"/>
          <w:numId w:val="26"/>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 xml:space="preserve">$ git config </w:t>
      </w:r>
      <w:proofErr w:type="spellStart"/>
      <w:r w:rsidRPr="4083C7D5" w:rsidR="4083C7D5">
        <w:rPr>
          <w:rFonts w:ascii="Proxima Nova Regular" w:hAnsi="Proxima Nova Regular" w:eastAsia="Proxima Nova Regular" w:cs="Proxima Nova Regular"/>
        </w:rPr>
        <w:t>credential.helper</w:t>
      </w:r>
      <w:proofErr w:type="spellEnd"/>
      <w:r w:rsidRPr="4083C7D5" w:rsidR="4083C7D5">
        <w:rPr>
          <w:rFonts w:ascii="Proxima Nova Regular" w:hAnsi="Proxima Nova Regular" w:eastAsia="Proxima Nova Regular" w:cs="Proxima Nova Regular"/>
        </w:rPr>
        <w:t xml:space="preserve"> store</w:t>
      </w:r>
    </w:p>
    <w:p w:rsidR="6815E63E" w:rsidP="4083C7D5" w:rsidRDefault="6815E63E" w14:paraId="646EC49D" w14:textId="7E9D6F6E">
      <w:pPr>
        <w:pStyle w:val="ListParagraph"/>
        <w:numPr>
          <w:ilvl w:val="0"/>
          <w:numId w:val="26"/>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 xml:space="preserve">$ git push </w:t>
      </w:r>
      <w:hyperlink>
        <w:r w:rsidRPr="4083C7D5" w:rsidR="4083C7D5">
          <w:rPr>
            <w:rStyle w:val="Hyperlink"/>
            <w:rFonts w:ascii="Proxima Nova Regular" w:hAnsi="Proxima Nova Regular" w:eastAsia="Proxima Nova Regular" w:cs="Proxima Nova Regular"/>
          </w:rPr>
          <w:t>http://</w:t>
        </w:r>
        <w:r w:rsidRPr="4083C7D5" w:rsidR="4083C7D5">
          <w:rPr>
            <w:rStyle w:val="Hyperlink"/>
            <w:rFonts w:ascii="Proxima Nova Regular" w:hAnsi="Proxima Nova Regular" w:eastAsia="Proxima Nova Regular" w:cs="Proxima Nova Regular"/>
          </w:rPr>
          <w:t>&lt;gitlab</w:t>
        </w:r>
      </w:hyperlink>
      <w:r w:rsidRPr="4083C7D5" w:rsidR="4083C7D5">
        <w:rPr>
          <w:rFonts w:ascii="Proxima Nova Regular" w:hAnsi="Proxima Nova Regular" w:eastAsia="Proxima Nova Regular" w:cs="Proxima Nova Regular"/>
        </w:rPr>
        <w:t xml:space="preserve"> </w:t>
      </w:r>
      <w:proofErr w:type="spellStart"/>
      <w:r w:rsidRPr="4083C7D5" w:rsidR="4083C7D5">
        <w:rPr>
          <w:rFonts w:ascii="Proxima Nova Regular" w:hAnsi="Proxima Nova Regular" w:eastAsia="Proxima Nova Regular" w:cs="Proxima Nova Regular"/>
        </w:rPr>
        <w:t>ip</w:t>
      </w:r>
      <w:proofErr w:type="spellEnd"/>
      <w:r w:rsidRPr="4083C7D5" w:rsidR="4083C7D5">
        <w:rPr>
          <w:rFonts w:ascii="Proxima Nova Regular" w:hAnsi="Proxima Nova Regular" w:eastAsia="Proxima Nova Regular" w:cs="Proxima Nova Regular"/>
        </w:rPr>
        <w:t>&gt;</w:t>
      </w:r>
      <w:r w:rsidRPr="4083C7D5" w:rsidR="4083C7D5">
        <w:rPr>
          <w:rFonts w:ascii="Proxima Nova Regular" w:hAnsi="Proxima Nova Regular" w:eastAsia="Proxima Nova Regular" w:cs="Proxima Nova Regular"/>
        </w:rPr>
        <w:t>:8080/root/ubuntu-</w:t>
      </w:r>
      <w:proofErr w:type="spellStart"/>
      <w:r w:rsidRPr="4083C7D5" w:rsidR="4083C7D5">
        <w:rPr>
          <w:rFonts w:ascii="Proxima Nova Regular" w:hAnsi="Proxima Nova Regular" w:eastAsia="Proxima Nova Regular" w:cs="Proxima Nova Regular"/>
        </w:rPr>
        <w:t>xenial.git</w:t>
      </w:r>
      <w:proofErr w:type="spellEnd"/>
    </w:p>
    <w:p w:rsidR="4A4266E8" w:rsidP="4083C7D5" w:rsidRDefault="3B78E73E" w14:paraId="5963ED4E" w14:textId="48319BF8" w14:noSpellErr="1">
      <w:pPr>
        <w:pStyle w:val="ListParagraph"/>
        <w:numPr>
          <w:ilvl w:val="0"/>
          <w:numId w:val="26"/>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Username: root</w:t>
      </w:r>
    </w:p>
    <w:p w:rsidR="4A4266E8" w:rsidP="4083C7D5" w:rsidRDefault="3B78E73E" w14:paraId="116A8C0C" w14:textId="21AA7523" w14:noSpellErr="1">
      <w:pPr>
        <w:pStyle w:val="ListParagraph"/>
        <w:numPr>
          <w:ilvl w:val="0"/>
          <w:numId w:val="26"/>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Password: admin123</w:t>
      </w:r>
    </w:p>
    <w:p w:rsidR="4A4266E8" w:rsidP="4083C7D5" w:rsidRDefault="3B78E73E" w14:paraId="0DC3069C" w14:textId="5A7125C1" w14:noSpellErr="1">
      <w:pPr>
        <w:rPr>
          <w:rFonts w:ascii="Proxima Nova Regular" w:hAnsi="Proxima Nova Regular" w:eastAsia="Proxima Nova Regular" w:cs="Proxima Nova Regular"/>
          <w:b w:val="1"/>
          <w:bCs w:val="1"/>
        </w:rPr>
      </w:pPr>
      <w:r w:rsidRPr="4083C7D5" w:rsidR="4083C7D5">
        <w:rPr>
          <w:rFonts w:ascii="Proxima Nova Regular" w:hAnsi="Proxima Nova Regular" w:eastAsia="Proxima Nova Regular" w:cs="Proxima Nova Regular"/>
          <w:b w:val="1"/>
          <w:bCs w:val="1"/>
        </w:rPr>
        <w:t>Steps to execute the script:</w:t>
      </w:r>
    </w:p>
    <w:p w:rsidR="4A4266E8" w:rsidP="4083C7D5" w:rsidRDefault="3B78E73E" w14:paraId="3B722182" w14:textId="32657824">
      <w:pPr>
        <w:pStyle w:val="ListParagraph"/>
        <w:numPr>
          <w:ilvl w:val="0"/>
          <w:numId w:val="28"/>
        </w:numPr>
        <w:rPr>
          <w:rFonts w:ascii="Proxima Nova Regular" w:hAnsi="Proxima Nova Regular" w:eastAsia="Proxima Nova Regular" w:cs="Proxima Nova Regular"/>
          <w:color w:val="000000" w:themeColor="text1" w:themeTint="FF" w:themeShade="FF"/>
        </w:rPr>
      </w:pPr>
      <w:r w:rsidRPr="4083C7D5" w:rsidR="4083C7D5">
        <w:rPr>
          <w:rFonts w:ascii="Proxima Nova Regular" w:hAnsi="Proxima Nova Regular" w:eastAsia="Proxima Nova Regular" w:cs="Proxima Nova Regular"/>
        </w:rPr>
        <w:t xml:space="preserve">Clone </w:t>
      </w:r>
      <w:r w:rsidRPr="4083C7D5" w:rsidR="4083C7D5">
        <w:rPr>
          <w:rFonts w:ascii="Proxima Nova Regular" w:hAnsi="Proxima Nova Regular" w:eastAsia="Proxima Nova Regular" w:cs="Proxima Nova Regular"/>
        </w:rPr>
        <w:t>ubuntu-</w:t>
      </w:r>
      <w:proofErr w:type="spellStart"/>
      <w:r w:rsidRPr="4083C7D5" w:rsidR="4083C7D5">
        <w:rPr>
          <w:rFonts w:ascii="Proxima Nova Regular" w:hAnsi="Proxima Nova Regular" w:eastAsia="Proxima Nova Regular" w:cs="Proxima Nova Regular"/>
        </w:rPr>
        <w:t>xenial</w:t>
      </w:r>
      <w:proofErr w:type="spellEnd"/>
      <w:r w:rsidRPr="4083C7D5" w:rsidR="4083C7D5">
        <w:rPr>
          <w:rFonts w:ascii="Proxima Nova Regular" w:hAnsi="Proxima Nova Regular" w:eastAsia="Proxima Nova Regular" w:cs="Proxima Nova Regular"/>
        </w:rPr>
        <w:t xml:space="preserve"> Repo</w:t>
      </w:r>
    </w:p>
    <w:p w:rsidR="6815E63E" w:rsidP="4083C7D5" w:rsidRDefault="3B78E73E" w14:paraId="0BD609CD" w14:textId="5DD1ED47">
      <w:pPr>
        <w:pStyle w:val="ListParagraph"/>
        <w:numPr>
          <w:ilvl w:val="0"/>
          <w:numId w:val="28"/>
        </w:numPr>
        <w:rPr>
          <w:rFonts w:ascii="Proxima Nova Regular" w:hAnsi="Proxima Nova Regular" w:eastAsia="Proxima Nova Regular" w:cs="Proxima Nova Regular"/>
          <w:color w:val="000000" w:themeColor="text1" w:themeTint="FF" w:themeShade="FF"/>
        </w:rPr>
      </w:pPr>
      <w:r w:rsidRPr="4083C7D5" w:rsidR="4083C7D5">
        <w:rPr>
          <w:rFonts w:ascii="Proxima Nova Regular" w:hAnsi="Proxima Nova Regular" w:eastAsia="Proxima Nova Regular" w:cs="Proxima Nova Regular"/>
        </w:rPr>
        <w:t>cd ~/automation/</w:t>
      </w:r>
      <w:r w:rsidRPr="4083C7D5" w:rsidR="4083C7D5">
        <w:rPr>
          <w:rFonts w:ascii="Proxima Nova Regular" w:hAnsi="Proxima Nova Regular" w:eastAsia="Proxima Nova Regular" w:cs="Proxima Nova Regular"/>
        </w:rPr>
        <w:t>ubuntu-</w:t>
      </w:r>
      <w:proofErr w:type="spellStart"/>
      <w:r w:rsidRPr="4083C7D5" w:rsidR="4083C7D5">
        <w:rPr>
          <w:rFonts w:ascii="Proxima Nova Regular" w:hAnsi="Proxima Nova Regular" w:eastAsia="Proxima Nova Regular" w:cs="Proxima Nova Regular"/>
        </w:rPr>
        <w:t>xenial</w:t>
      </w:r>
      <w:proofErr w:type="spellEnd"/>
    </w:p>
    <w:p w:rsidR="4A4266E8" w:rsidP="4083C7D5" w:rsidRDefault="710669EB" w14:paraId="3B4929A5" w14:textId="5637F164" w14:noSpellErr="1">
      <w:pPr>
        <w:pStyle w:val="ListParagraph"/>
        <w:numPr>
          <w:ilvl w:val="0"/>
          <w:numId w:val="28"/>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 xml:space="preserve">git checkout </w:t>
      </w:r>
      <w:r w:rsidRPr="4083C7D5" w:rsidR="4083C7D5">
        <w:rPr>
          <w:rFonts w:ascii="Proxima Nova Regular" w:hAnsi="Proxima Nova Regular" w:eastAsia="Proxima Nova Regular" w:cs="Proxima Nova Regular"/>
        </w:rPr>
        <w:t>develop</w:t>
      </w:r>
    </w:p>
    <w:p w:rsidR="4A4266E8" w:rsidP="4083C7D5" w:rsidRDefault="3B78E73E" w14:paraId="72C7618A" w14:textId="505074C8" w14:noSpellErr="1">
      <w:pPr>
        <w:pStyle w:val="ListParagraph"/>
        <w:numPr>
          <w:ilvl w:val="0"/>
          <w:numId w:val="28"/>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git stash</w:t>
      </w:r>
    </w:p>
    <w:p w:rsidR="4A4266E8" w:rsidP="4083C7D5" w:rsidRDefault="3B78E73E" w14:paraId="039C4A12" w14:textId="29016BE2" w14:noSpellErr="1">
      <w:pPr>
        <w:pStyle w:val="ListParagraph"/>
        <w:numPr>
          <w:ilvl w:val="0"/>
          <w:numId w:val="28"/>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 xml:space="preserve">git </w:t>
      </w:r>
      <w:r w:rsidRPr="4083C7D5" w:rsidR="4083C7D5">
        <w:rPr>
          <w:rFonts w:ascii="Proxima Nova Regular" w:hAnsi="Proxima Nova Regular" w:eastAsia="Proxima Nova Regular" w:cs="Proxima Nova Regular"/>
        </w:rPr>
        <w:t>pull</w:t>
      </w:r>
    </w:p>
    <w:p w:rsidR="4A4266E8" w:rsidP="4083C7D5" w:rsidRDefault="3B78E73E" w14:paraId="514FD647" w14:textId="7E988D24">
      <w:pPr>
        <w:pStyle w:val="ListParagraph"/>
        <w:numPr>
          <w:ilvl w:val="0"/>
          <w:numId w:val="28"/>
        </w:numPr>
        <w:rPr>
          <w:rFonts w:ascii="Proxima Nova Regular" w:hAnsi="Proxima Nova Regular" w:eastAsia="Proxima Nova Regular" w:cs="Proxima Nova Regular"/>
          <w:color w:val="808080" w:themeColor="text1" w:themeTint="7F" w:themeShade="FF"/>
        </w:rPr>
      </w:pPr>
      <w:proofErr w:type="spellStart"/>
      <w:r w:rsidRPr="4083C7D5" w:rsidR="4083C7D5">
        <w:rPr>
          <w:rFonts w:ascii="Proxima Nova Regular" w:hAnsi="Proxima Nova Regular" w:eastAsia="Proxima Nova Regular" w:cs="Proxima Nova Regular"/>
        </w:rPr>
        <w:t>chmod</w:t>
      </w:r>
      <w:proofErr w:type="spellEnd"/>
      <w:r w:rsidRPr="4083C7D5" w:rsidR="4083C7D5">
        <w:rPr>
          <w:rFonts w:ascii="Proxima Nova Regular" w:hAnsi="Proxima Nova Regular" w:eastAsia="Proxima Nova Regular" w:cs="Proxima Nova Regular"/>
        </w:rPr>
        <w:t xml:space="preserve"> +x create-pr.sh</w:t>
      </w:r>
    </w:p>
    <w:p w:rsidR="4A4266E8" w:rsidP="4083C7D5" w:rsidRDefault="3B78E73E" w14:paraId="756190FE" w14:textId="7FD0B9D6" w14:noSpellErr="1">
      <w:pPr>
        <w:pStyle w:val="ListParagraph"/>
        <w:numPr>
          <w:ilvl w:val="0"/>
          <w:numId w:val="28"/>
        </w:numPr>
        <w:rPr>
          <w:rFonts w:ascii="Proxima Nova Regular" w:hAnsi="Proxima Nova Regular" w:eastAsia="Proxima Nova Regular" w:cs="Proxima Nova Regular"/>
          <w:color w:val="808080" w:themeColor="text1" w:themeTint="7F" w:themeShade="FF"/>
        </w:rPr>
      </w:pPr>
      <w:r w:rsidRPr="4083C7D5" w:rsidR="4083C7D5">
        <w:rPr>
          <w:rFonts w:ascii="Proxima Nova Regular" w:hAnsi="Proxima Nova Regular" w:eastAsia="Proxima Nova Regular" w:cs="Proxima Nova Regular"/>
        </w:rPr>
        <w:t>./create-pr.sh &lt;arg1&gt; &lt;arg2&gt;</w:t>
      </w:r>
    </w:p>
    <w:p w:rsidR="4A4266E8" w:rsidP="4083C7D5" w:rsidRDefault="3B78E73E" w14:paraId="55CDAEC7" w14:textId="1BD286BD" w14:noSpellErr="1">
      <w:pPr>
        <w:pStyle w:val="ListParagraph"/>
        <w:numPr>
          <w:ilvl w:val="0"/>
          <w:numId w:val="28"/>
        </w:numPr>
        <w:rPr>
          <w:rFonts w:ascii="Proxima Nova Regular" w:hAnsi="Proxima Nova Regular" w:eastAsia="Proxima Nova Regular" w:cs="Proxima Nova Regular"/>
          <w:color w:val="000000" w:themeColor="text1" w:themeTint="FF" w:themeShade="FF"/>
        </w:rPr>
      </w:pPr>
      <w:r w:rsidRPr="4083C7D5" w:rsidR="4083C7D5">
        <w:rPr>
          <w:rFonts w:ascii="Proxima Nova Regular" w:hAnsi="Proxima Nova Regular" w:eastAsia="Proxima Nova Regular" w:cs="Proxima Nova Regular"/>
        </w:rPr>
        <w:t>Ex: ./create-pr.sh 1 8</w:t>
      </w:r>
    </w:p>
    <w:p w:rsidR="4A4266E8" w:rsidP="41221448" w:rsidRDefault="41221448" w14:paraId="16E26E4B" w14:textId="068E9BFE" w14:noSpellErr="1">
      <w:pPr>
        <w:pStyle w:val="NoSpacing"/>
      </w:pPr>
      <w:r w:rsidR="4083C7D5">
        <w:rPr/>
        <w:t>arg1 = Number of processes to be run in parallel.</w:t>
      </w:r>
    </w:p>
    <w:p w:rsidR="4A4266E8" w:rsidP="41221448" w:rsidRDefault="41221448" w14:paraId="5BA0BDE0" w14:textId="24A4D4AF" w14:noSpellErr="1">
      <w:pPr>
        <w:pStyle w:val="NoSpacing"/>
      </w:pPr>
      <w:r w:rsidR="4083C7D5">
        <w:rPr/>
        <w:t>arg2 = Number of pull request per process.</w:t>
      </w:r>
    </w:p>
    <w:p w:rsidR="04A7422F" w:rsidP="04A7422F" w:rsidRDefault="04A7422F" w14:paraId="314DF76E" w14:textId="261933CA">
      <w:pPr>
        <w:rPr>
          <w:rFonts w:ascii="Arial" w:hAnsi="Arial" w:eastAsia="Arial" w:cs="Arial"/>
        </w:rPr>
      </w:pPr>
    </w:p>
    <w:p w:rsidR="04A7422F" w:rsidP="4083C7D5" w:rsidRDefault="3B78E73E" w14:paraId="4BEFF595" w14:textId="46E79F1E">
      <w:pPr>
        <w:rPr>
          <w:rFonts w:ascii="Proxima Nova Semibold" w:hAnsi="Proxima Nova Semibold" w:eastAsia="Proxima Nova Semibold" w:cs="Proxima Nova Semibold"/>
          <w:color w:val="FF0000"/>
          <w:sz w:val="36"/>
          <w:szCs w:val="36"/>
        </w:rPr>
      </w:pPr>
      <w:r w:rsidRPr="4083C7D5" w:rsidR="4083C7D5">
        <w:rPr>
          <w:rFonts w:ascii="Proxima Nova Semibold" w:hAnsi="Proxima Nova Semibold" w:eastAsia="Proxima Nova Semibold" w:cs="Proxima Nova Semibold"/>
          <w:color w:val="FF0000"/>
          <w:sz w:val="36"/>
          <w:szCs w:val="36"/>
        </w:rPr>
        <w:t xml:space="preserve">DVD-Store data for </w:t>
      </w:r>
      <w:proofErr w:type="spellStart"/>
      <w:r w:rsidRPr="4083C7D5" w:rsidR="4083C7D5">
        <w:rPr>
          <w:rFonts w:ascii="Proxima Nova Semibold" w:hAnsi="Proxima Nova Semibold" w:eastAsia="Proxima Nova Semibold" w:cs="Proxima Nova Semibold"/>
          <w:color w:val="FF0000"/>
          <w:sz w:val="36"/>
          <w:szCs w:val="36"/>
        </w:rPr>
        <w:t>mysql</w:t>
      </w:r>
      <w:proofErr w:type="spellEnd"/>
    </w:p>
    <w:p w:rsidR="04A7422F" w:rsidP="4083C7D5" w:rsidRDefault="3B78E73E" w14:noSpellErr="1" w14:paraId="35CDAB85" w14:textId="0059C338">
      <w:pPr>
        <w:pStyle w:val="Normal"/>
      </w:pPr>
      <w:r w:rsidRPr="4083C7D5" w:rsidR="4083C7D5">
        <w:rPr/>
        <w:t xml:space="preserve">Git clone from </w:t>
      </w:r>
      <w:hyperlink r:id="R9384051ac6ee4414">
        <w:r w:rsidRPr="4083C7D5" w:rsidR="4083C7D5">
          <w:rPr>
            <w:rStyle w:val="Hyperlink"/>
            <w:rFonts w:ascii="Proxima Nova Regular" w:hAnsi="Proxima Nova Regular" w:eastAsia="Proxima Nova Regular" w:cs="Proxima Nova Regular"/>
            <w:noProof w:val="0"/>
            <w:sz w:val="22"/>
            <w:szCs w:val="22"/>
            <w:lang w:val="en-US"/>
          </w:rPr>
          <w:t>http://10.21.236.87:8080/root/dvd-store-project</w:t>
        </w:r>
      </w:hyperlink>
    </w:p>
    <w:p w:rsidR="04A7422F" w:rsidP="4083C7D5" w:rsidRDefault="3B78E73E" w14:paraId="45A474C2" w14:textId="4DA7BC9C">
      <w:pPr>
        <w:pStyle w:val="Normal"/>
      </w:pPr>
      <w:r w:rsidRPr="4083C7D5" w:rsidR="4083C7D5">
        <w:rPr/>
        <w:t xml:space="preserve">Steps to create data for </w:t>
      </w:r>
      <w:proofErr w:type="spellStart"/>
      <w:r w:rsidRPr="4083C7D5" w:rsidR="4083C7D5">
        <w:rPr/>
        <w:t>mysql</w:t>
      </w:r>
      <w:proofErr w:type="spellEnd"/>
      <w:r w:rsidRPr="4083C7D5" w:rsidR="4083C7D5">
        <w:rPr/>
        <w:t xml:space="preserve"> from command line:</w:t>
      </w:r>
    </w:p>
    <w:p w:rsidR="04A7422F" w:rsidP="4083C7D5" w:rsidRDefault="1AB2C208" w14:paraId="1925347B" w14:textId="0E3845AB" w14:noSpellErr="1">
      <w:pPr>
        <w:pStyle w:val="NoSpacing"/>
      </w:pPr>
      <w:r w:rsidRPr="4083C7D5" w:rsidR="4083C7D5">
        <w:rPr/>
        <w:t>Select ds3 folder and execute below command:</w:t>
      </w:r>
    </w:p>
    <w:p w:rsidR="04A7422F" w:rsidP="4083C7D5" w:rsidRDefault="1AB2C208" w14:paraId="7A8DF76F" w14:textId="231A407F" w14:noSpellErr="1">
      <w:pPr>
        <w:pStyle w:val="NoSpacing"/>
      </w:pPr>
      <w:r w:rsidRPr="4083C7D5" w:rsidR="4083C7D5">
        <w:rPr/>
        <w:t>Perl Install_DVDStore.pl</w:t>
      </w:r>
    </w:p>
    <w:p w:rsidR="04A7422F" w:rsidP="4083C7D5" w:rsidRDefault="1AB2C208" w14:paraId="57E0CA30" w14:textId="23BA4A42" w14:noSpellErr="1">
      <w:pPr>
        <w:pStyle w:val="NoSpacing"/>
      </w:pPr>
      <w:r w:rsidRPr="4083C7D5" w:rsidR="4083C7D5">
        <w:rPr/>
        <w:t>This Perl script will ask the following:</w:t>
      </w:r>
    </w:p>
    <w:p w:rsidR="04A7422F" w:rsidP="4083C7D5" w:rsidRDefault="3B78E73E" w14:paraId="79559146" w14:textId="6DDCB8AE">
      <w:pPr>
        <w:pStyle w:val="ListParagraph"/>
        <w:numPr>
          <w:ilvl w:val="0"/>
          <w:numId w:val="59"/>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Database size as an integer (example: 20, 30,35, </w:t>
      </w:r>
      <w:proofErr w:type="spellStart"/>
      <w:r w:rsidRPr="4083C7D5" w:rsidR="4083C7D5">
        <w:rPr/>
        <w:t>etc</w:t>
      </w:r>
      <w:proofErr w:type="spellEnd"/>
      <w:r w:rsidRPr="4083C7D5" w:rsidR="4083C7D5">
        <w:rPr/>
        <w:t>)</w:t>
      </w:r>
    </w:p>
    <w:p w:rsidR="04A7422F" w:rsidP="4083C7D5" w:rsidRDefault="1AB2C208" w14:paraId="4695C7B1" w14:textId="7DDD01B6" w14:noSpellErr="1">
      <w:pPr>
        <w:pStyle w:val="ListParagraph"/>
        <w:numPr>
          <w:ilvl w:val="0"/>
          <w:numId w:val="59"/>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Database size in MB/GB (example: MB, GB)</w:t>
      </w:r>
    </w:p>
    <w:p w:rsidR="04A7422F" w:rsidP="4083C7D5" w:rsidRDefault="3B78E73E" w14:paraId="086DC41E" w14:textId="5B1C9C8C">
      <w:pPr>
        <w:pStyle w:val="ListParagraph"/>
        <w:numPr>
          <w:ilvl w:val="0"/>
          <w:numId w:val="59"/>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Database type (User has to specify one of the following values: </w:t>
      </w:r>
      <w:proofErr w:type="spellStart"/>
      <w:r w:rsidRPr="4083C7D5" w:rsidR="4083C7D5">
        <w:rPr/>
        <w:t>mssql</w:t>
      </w:r>
      <w:proofErr w:type="spellEnd"/>
      <w:r w:rsidRPr="4083C7D5" w:rsidR="4083C7D5">
        <w:rPr/>
        <w:t xml:space="preserve">, </w:t>
      </w:r>
      <w:proofErr w:type="spellStart"/>
      <w:r w:rsidRPr="4083C7D5" w:rsidR="4083C7D5">
        <w:rPr/>
        <w:t>mysql</w:t>
      </w:r>
      <w:proofErr w:type="spellEnd"/>
      <w:r w:rsidRPr="4083C7D5" w:rsidR="4083C7D5">
        <w:rPr/>
        <w:t xml:space="preserve">, </w:t>
      </w:r>
      <w:proofErr w:type="spellStart"/>
      <w:r w:rsidRPr="4083C7D5" w:rsidR="4083C7D5">
        <w:rPr/>
        <w:t>pgsql</w:t>
      </w:r>
      <w:proofErr w:type="spellEnd"/>
      <w:r w:rsidRPr="4083C7D5" w:rsidR="4083C7D5">
        <w:rPr/>
        <w:t>, or oracle)</w:t>
      </w:r>
    </w:p>
    <w:p w:rsidR="04A7422F" w:rsidP="4083C7D5" w:rsidRDefault="3B78E73E" w14:paraId="661ACBDD" w14:textId="2D48E61A">
      <w:pPr>
        <w:pStyle w:val="ListParagraph"/>
        <w:numPr>
          <w:ilvl w:val="0"/>
          <w:numId w:val="59"/>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System OS type (User has to specify one of the following </w:t>
      </w:r>
      <w:proofErr w:type="gramStart"/>
      <w:r w:rsidRPr="4083C7D5" w:rsidR="4083C7D5">
        <w:rPr/>
        <w:t>values :</w:t>
      </w:r>
      <w:proofErr w:type="gramEnd"/>
      <w:r w:rsidRPr="4083C7D5" w:rsidR="4083C7D5">
        <w:rPr/>
        <w:t xml:space="preserve"> win (for windows) or </w:t>
      </w:r>
      <w:proofErr w:type="spellStart"/>
      <w:r w:rsidRPr="4083C7D5" w:rsidR="4083C7D5">
        <w:rPr/>
        <w:t>linux</w:t>
      </w:r>
      <w:proofErr w:type="spellEnd"/>
      <w:r w:rsidRPr="4083C7D5" w:rsidR="4083C7D5">
        <w:rPr/>
        <w:t xml:space="preserve"> (for </w:t>
      </w:r>
      <w:proofErr w:type="spellStart"/>
      <w:r w:rsidRPr="4083C7D5" w:rsidR="4083C7D5">
        <w:rPr/>
        <w:t>linux</w:t>
      </w:r>
      <w:proofErr w:type="spellEnd"/>
      <w:r w:rsidRPr="4083C7D5" w:rsidR="4083C7D5">
        <w:rPr/>
        <w:t>)</w:t>
      </w:r>
    </w:p>
    <w:p w:rsidR="1AB2C208" w:rsidP="4083C7D5" w:rsidRDefault="1AB2C208" w14:paraId="71A79449" w14:textId="2050BD73" w14:noSpellErr="1">
      <w:pPr>
        <w:pStyle w:val="NoSpacing"/>
        <w:spacing w:line="259" w:lineRule="auto"/>
      </w:pPr>
      <w:r w:rsidRPr="4083C7D5" w:rsidR="4083C7D5">
        <w:rPr/>
        <w:t>Perl CreateConfigFile.pl</w:t>
      </w:r>
    </w:p>
    <w:p w:rsidR="4083C7D5" w:rsidP="4083C7D5" w:rsidRDefault="4083C7D5" w14:noSpellErr="1" w14:paraId="462E274C" w14:textId="66F4DE30">
      <w:pPr>
        <w:pStyle w:val="NoSpacing"/>
      </w:pPr>
    </w:p>
    <w:p w:rsidR="1AB2C208" w:rsidP="4083C7D5" w:rsidRDefault="1AB2C208" w14:paraId="764B8B4F" w14:textId="23BA4A42" w14:noSpellErr="1">
      <w:pPr>
        <w:pStyle w:val="NoSpacing"/>
      </w:pPr>
      <w:r w:rsidRPr="4083C7D5" w:rsidR="4083C7D5">
        <w:rPr/>
        <w:t>This Perl script will ask the following:</w:t>
      </w:r>
    </w:p>
    <w:p w:rsidR="1AB2C208" w:rsidP="4083C7D5" w:rsidRDefault="1AB2C208" w14:paraId="108C8407" w14:textId="0F654DFF" w14:noSpellErr="1">
      <w:pPr>
        <w:pStyle w:val="NoSpacing"/>
        <w:numPr>
          <w:ilvl w:val="0"/>
          <w:numId w:val="6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Enter target host(s) (database/web server hostname or IP Address) (example: localhost)</w:t>
      </w:r>
    </w:p>
    <w:p w:rsidR="1AB2C208" w:rsidP="4083C7D5" w:rsidRDefault="3B78E73E" w14:paraId="6A475236" w14:textId="5CDB8FF1">
      <w:pPr>
        <w:pStyle w:val="NoSpacing"/>
        <w:numPr>
          <w:ilvl w:val="0"/>
          <w:numId w:val="60"/>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Enter database size (e.g. Input can be like 30MB, 80</w:t>
      </w:r>
      <w:r w:rsidRPr="4083C7D5" w:rsidR="4083C7D5">
        <w:rPr/>
        <w:t>GB ,</w:t>
      </w:r>
      <w:proofErr w:type="spellStart"/>
      <w:r w:rsidRPr="4083C7D5" w:rsidR="4083C7D5">
        <w:rPr/>
        <w:t>etc</w:t>
      </w:r>
      <w:proofErr w:type="spellEnd"/>
      <w:r w:rsidRPr="4083C7D5" w:rsidR="4083C7D5">
        <w:rPr/>
        <w:t>)</w:t>
      </w:r>
    </w:p>
    <w:p w:rsidR="1AB2C208" w:rsidP="4083C7D5" w:rsidRDefault="1AB2C208" w14:paraId="301F2A9C" w14:textId="73D05945" w14:noSpellErr="1">
      <w:pPr>
        <w:pStyle w:val="NoSpacing"/>
        <w:numPr>
          <w:ilvl w:val="0"/>
          <w:numId w:val="6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Enter target hostname for perfmon CPU% display (windows only)</w:t>
      </w:r>
    </w:p>
    <w:p w:rsidR="1AB2C208" w:rsidP="4083C7D5" w:rsidRDefault="3B78E73E" w14:paraId="77F65E08" w14:textId="789C5D63">
      <w:pPr>
        <w:pStyle w:val="NoSpacing"/>
        <w:numPr>
          <w:ilvl w:val="0"/>
          <w:numId w:val="60"/>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rPr>
      </w:pPr>
      <w:r w:rsidRPr="4083C7D5" w:rsidR="4083C7D5">
        <w:rPr/>
        <w:t xml:space="preserve">Enter &lt;username&gt;:&lt;password&gt;:&lt;IP Address&gt; for </w:t>
      </w:r>
      <w:proofErr w:type="spellStart"/>
      <w:r w:rsidRPr="4083C7D5" w:rsidR="4083C7D5">
        <w:rPr/>
        <w:t>linux</w:t>
      </w:r>
      <w:proofErr w:type="spellEnd"/>
      <w:r w:rsidRPr="4083C7D5" w:rsidR="4083C7D5">
        <w:rPr/>
        <w:t xml:space="preserve"> machines for CPU % display (</w:t>
      </w:r>
      <w:proofErr w:type="spellStart"/>
      <w:r w:rsidRPr="4083C7D5" w:rsidR="4083C7D5">
        <w:rPr/>
        <w:t>linux</w:t>
      </w:r>
      <w:proofErr w:type="spellEnd"/>
      <w:r w:rsidRPr="4083C7D5" w:rsidR="4083C7D5">
        <w:rPr/>
        <w:t xml:space="preserve"> only) </w:t>
      </w:r>
    </w:p>
    <w:p w:rsidR="1AB2C208" w:rsidP="4083C7D5" w:rsidRDefault="1AB2C208" w14:paraId="20B4762D" w14:textId="73FDA569" w14:noSpellErr="1">
      <w:pPr>
        <w:pStyle w:val="NoSpacing"/>
        <w:numPr>
          <w:ilvl w:val="0"/>
          <w:numId w:val="60"/>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Enter if you want detailed view of runtime statistics of each target machine </w:t>
      </w:r>
      <w:r w:rsidRPr="4083C7D5" w:rsidR="4083C7D5">
        <w:rPr/>
        <w:t>( Y</w:t>
      </w:r>
      <w:r w:rsidRPr="4083C7D5" w:rsidR="4083C7D5">
        <w:rPr/>
        <w:t xml:space="preserve"> / N)</w:t>
      </w:r>
    </w:p>
    <w:p w:rsidR="4083C7D5" w:rsidP="4083C7D5" w:rsidRDefault="4083C7D5" w14:noSpellErr="1" w14:paraId="77348AAD" w14:textId="20FB5B41">
      <w:pPr>
        <w:pStyle w:val="NoSpacing"/>
      </w:pPr>
    </w:p>
    <w:p w:rsidR="1AB2C208" w:rsidP="4083C7D5" w:rsidRDefault="3B78E73E" w14:paraId="1D14F662" w14:textId="37D6E5CC" w14:noSpellErr="1">
      <w:pPr>
        <w:pStyle w:val="NoSpacing"/>
        <w:rPr>
          <w:rFonts w:ascii="Arial" w:hAnsi="Arial" w:eastAsia="Arial" w:cs="Arial"/>
        </w:rPr>
      </w:pPr>
      <w:r w:rsidRPr="4083C7D5" w:rsidR="4083C7D5">
        <w:rPr/>
        <w:t>Navigate to MYSQL folder and run following command:</w:t>
      </w:r>
    </w:p>
    <w:p w:rsidR="1AB2C208" w:rsidP="4083C7D5" w:rsidRDefault="3B78E73E" w14:paraId="52BEBD6D" w14:textId="0D667BCA">
      <w:pPr>
        <w:pStyle w:val="NoSpacing"/>
        <w:rPr>
          <w:rFonts w:ascii="Arial" w:hAnsi="Arial" w:eastAsia="Arial" w:cs="Arial"/>
        </w:rPr>
      </w:pPr>
      <w:proofErr w:type="spellStart"/>
      <w:r w:rsidRPr="4083C7D5" w:rsidR="4083C7D5">
        <w:rPr/>
        <w:t>sh</w:t>
      </w:r>
      <w:proofErr w:type="spellEnd"/>
      <w:r w:rsidRPr="4083C7D5" w:rsidR="4083C7D5">
        <w:rPr/>
        <w:t xml:space="preserve"> mysqlds3_create_all.sh</w:t>
      </w:r>
    </w:p>
    <w:p w:rsidR="4083C7D5" w:rsidP="4083C7D5" w:rsidRDefault="4083C7D5" w14:noSpellErr="1" w14:paraId="04B4DD26" w14:textId="5C944252">
      <w:pPr>
        <w:pStyle w:val="NoSpacing"/>
      </w:pPr>
    </w:p>
    <w:p w:rsidR="1AB2C208" w:rsidP="4083C7D5" w:rsidRDefault="41221448" w14:paraId="2AADDD5B" w14:textId="7F876370" w14:noSpellErr="1">
      <w:pPr>
        <w:pStyle w:val="NoSpacing"/>
        <w:rPr>
          <w:rFonts w:ascii="Arial" w:hAnsi="Arial" w:eastAsia="Arial" w:cs="Arial"/>
        </w:rPr>
      </w:pPr>
      <w:r w:rsidRPr="4083C7D5" w:rsidR="4083C7D5">
        <w:rPr/>
        <w:t>Wait for creating data...</w:t>
      </w:r>
    </w:p>
    <w:p w:rsidR="41221448" w:rsidP="41221448" w:rsidRDefault="41221448" w14:paraId="1AB8C479" w14:textId="2AFBB7C0">
      <w:pPr>
        <w:pStyle w:val="PSBody"/>
      </w:pPr>
    </w:p>
    <w:p w:rsidR="41221448" w:rsidP="41221448" w:rsidRDefault="41221448" w14:paraId="54974B7A" w14:textId="125D2270">
      <w:pPr>
        <w:rPr>
          <w:rFonts w:ascii="Proxima Nova Semibold" w:hAnsi="Proxima Nova Semibold" w:eastAsia="Proxima Nova Semibold" w:cs="Proxima Nova Semibold"/>
          <w:color w:val="FF0000"/>
          <w:sz w:val="36"/>
          <w:szCs w:val="36"/>
        </w:rPr>
      </w:pPr>
    </w:p>
    <w:p w:rsidR="41221448" w:rsidP="41221448" w:rsidRDefault="41221448" w14:paraId="5CE7E838" w14:textId="7AC8380B">
      <w:pPr>
        <w:rPr>
          <w:rFonts w:ascii="Proxima Nova Semibold" w:hAnsi="Proxima Nova Semibold" w:eastAsia="Proxima Nova Semibold" w:cs="Proxima Nova Semibold"/>
          <w:color w:val="FF0000"/>
          <w:sz w:val="36"/>
          <w:szCs w:val="36"/>
        </w:rPr>
      </w:pPr>
    </w:p>
    <w:p w:rsidR="41221448" w:rsidP="41221448" w:rsidRDefault="41221448" w14:paraId="4842858A" w14:textId="0154560E">
      <w:pPr>
        <w:rPr>
          <w:rFonts w:ascii="Arial" w:hAnsi="Arial" w:eastAsia="Arial" w:cs="Arial"/>
        </w:rPr>
      </w:pPr>
    </w:p>
    <w:p w:rsidR="41221448" w:rsidP="41221448" w:rsidRDefault="41221448" w14:paraId="4283DE99" w14:textId="1D933D81">
      <w:pPr>
        <w:rPr>
          <w:rFonts w:ascii="Arial" w:hAnsi="Arial" w:eastAsia="Arial" w:cs="Arial"/>
        </w:rPr>
      </w:pPr>
    </w:p>
    <w:p w:rsidR="1AB2C208" w:rsidP="1AB2C208" w:rsidRDefault="1AB2C208" w14:paraId="06488ADF" w14:textId="6ADE4349">
      <w:pPr>
        <w:rPr>
          <w:rFonts w:ascii="Arial" w:hAnsi="Arial" w:eastAsia="Arial" w:cs="Arial"/>
        </w:rPr>
      </w:pPr>
    </w:p>
    <w:p w:rsidR="1AB2C208" w:rsidP="1AB2C208" w:rsidRDefault="1AB2C208" w14:paraId="1722BF66" w14:textId="3976CF4C">
      <w:pPr>
        <w:rPr>
          <w:rFonts w:ascii="Arial" w:hAnsi="Arial" w:eastAsia="Arial" w:cs="Arial"/>
        </w:rPr>
      </w:pPr>
    </w:p>
    <w:p w:rsidR="1AB2C208" w:rsidP="1AB2C208" w:rsidRDefault="1AB2C208" w14:paraId="7085DB87" w14:textId="5AB1FC5A">
      <w:pPr>
        <w:spacing w:line="259" w:lineRule="auto"/>
      </w:pPr>
    </w:p>
    <w:p w:rsidR="04A7422F" w:rsidP="1AB2C208" w:rsidRDefault="04A7422F" w14:paraId="2F454769" w14:textId="55D4D944">
      <w:pPr>
        <w:ind w:left="360"/>
        <w:rPr>
          <w:rFonts w:asciiTheme="minorHAnsi" w:hAnsiTheme="minorHAnsi" w:cstheme="minorBidi"/>
          <w:color w:val="24292E"/>
        </w:rPr>
      </w:pPr>
    </w:p>
    <w:p w:rsidR="04A7422F" w:rsidP="04A7422F" w:rsidRDefault="04A7422F" w14:paraId="60CE07F8" w14:textId="4175E6B8">
      <w:pPr>
        <w:ind w:left="720" w:firstLine="720"/>
        <w:rPr>
          <w:rFonts w:ascii="Arial" w:hAnsi="Arial" w:eastAsia="Arial" w:cs="Arial"/>
          <w:color w:val="24292E"/>
        </w:rPr>
      </w:pPr>
    </w:p>
    <w:p w:rsidR="4A4266E8" w:rsidP="4A4266E8" w:rsidRDefault="4A4266E8" w14:paraId="1DC73F71" w14:textId="2BD0A85C">
      <w:pPr>
        <w:pStyle w:val="PSBody"/>
      </w:pPr>
    </w:p>
    <w:p w:rsidR="1874F0E0" w:rsidP="1874F0E0" w:rsidRDefault="1874F0E0" w14:paraId="102BA412" w14:textId="6E46E6ED">
      <w:pPr>
        <w:rPr>
          <w:rFonts w:ascii="Proxima Nova,,ＭＳ ゴシック" w:hAnsi="Proxima Nova,,ＭＳ ゴシック" w:eastAsia="Proxima Nova,,ＭＳ ゴシック" w:cs="Proxima Nova,,ＭＳ ゴシック"/>
          <w:color w:val="FD5000"/>
          <w:sz w:val="36"/>
          <w:szCs w:val="36"/>
        </w:rPr>
      </w:pPr>
    </w:p>
    <w:p w:rsidR="1874F0E0" w:rsidP="1874F0E0" w:rsidRDefault="1874F0E0" w14:paraId="0E6B9B21" w14:textId="45480D65">
      <w:pPr>
        <w:pStyle w:val="PSBody"/>
      </w:pPr>
    </w:p>
    <w:p w:rsidR="0031022B" w:rsidP="001A0EAE" w:rsidRDefault="001A0EAE" w14:paraId="36423DEE" w14:textId="02E6DA7B">
      <w:pPr>
        <w:pStyle w:val="Heading4"/>
      </w:pPr>
      <w:r>
        <w:br w:type="page"/>
      </w:r>
    </w:p>
    <w:p w:rsidRPr="000A3A5C" w:rsidR="00B261DF" w:rsidP="006A1AC5" w:rsidRDefault="3B78E73E" w14:paraId="071E4E01" w14:textId="108D7D1E" w14:noSpellErr="1">
      <w:pPr>
        <w:pStyle w:val="Heading1"/>
      </w:pPr>
      <w:bookmarkStart w:name="_Toc516855620" w:id="53"/>
      <w:bookmarkStart w:name="_Toc389729889" w:id="54"/>
      <w:bookmarkStart w:name="_Toc400528409" w:id="55"/>
      <w:bookmarkStart w:name="_Toc400528592" w:id="56"/>
      <w:bookmarkStart w:name="_Toc400528631" w:id="57"/>
      <w:bookmarkStart w:name="_Toc405204559" w:id="58"/>
      <w:bookmarkStart w:name="_Toc405204597" w:id="59"/>
      <w:bookmarkStart w:name="_Toc408926337" w:id="60"/>
      <w:bookmarkStart w:name="_Toc408926395" w:id="61"/>
      <w:bookmarkStart w:name="_Toc412639069" w:id="62"/>
      <w:bookmarkEnd w:id="16"/>
      <w:bookmarkEnd w:id="15"/>
      <w:bookmarkEnd w:id="14"/>
      <w:bookmarkEnd w:id="13"/>
      <w:bookmarkEnd w:id="12"/>
      <w:bookmarkEnd w:id="11"/>
      <w:bookmarkEnd w:id="10"/>
      <w:bookmarkEnd w:id="9"/>
      <w:bookmarkEnd w:id="8"/>
      <w:bookmarkEnd w:id="7"/>
      <w:bookmarkEnd w:id="6"/>
      <w:bookmarkEnd w:id="5"/>
      <w:bookmarkEnd w:id="4"/>
      <w:bookmarkEnd w:id="3"/>
      <w:bookmarkEnd w:id="2"/>
      <w:bookmarkEnd w:id="1"/>
      <w:bookmarkEnd w:id="0"/>
      <w:r w:rsidR="4083C7D5">
        <w:rPr/>
        <w:t>References</w:t>
      </w:r>
      <w:bookmarkEnd w:id="53"/>
    </w:p>
    <w:p w:rsidR="1874F0E0" w:rsidP="4083C7D5" w:rsidRDefault="41221448" w14:paraId="67A0ECD4" w14:textId="7590FA3D">
      <w:pPr>
        <w:pStyle w:val="NoSpacing"/>
        <w:numPr>
          <w:ilvl w:val="0"/>
          <w:numId w:val="39"/>
        </w:numPr>
        <w:rPr>
          <w:rFonts w:ascii="Proxima Nova Regular" w:hAnsi="Proxima Nova Regular" w:eastAsia="Proxima Nova Regular" w:cs="Proxima Nova Regular" w:asciiTheme="minorAscii" w:hAnsiTheme="minorAscii" w:eastAsiaTheme="minorAscii" w:cstheme="minorAscii"/>
          <w:color w:val="808080" w:themeColor="text1" w:themeTint="7F"/>
          <w:sz w:val="22"/>
          <w:szCs w:val="22"/>
        </w:rPr>
      </w:pPr>
      <w:r w:rsidRPr="4083C7D5" w:rsidR="4083C7D5">
        <w:rPr/>
        <w:t xml:space="preserve">Installing Kubeadm </w:t>
      </w:r>
      <w:r w:rsidRPr="4083C7D5" w:rsidR="4083C7D5">
        <w:rPr>
          <w:rStyle w:val="Hyperlink"/>
        </w:rPr>
        <w:t>https://kubernetes.io/docs/tasks/tools/install-kubeadm/#before-you-begin</w:t>
      </w:r>
    </w:p>
    <w:p w:rsidRPr="00E90CEB" w:rsidR="00C625A0" w:rsidP="4083C7D5" w:rsidRDefault="41221448" w14:paraId="39776D46" w14:textId="73FBC726">
      <w:pPr>
        <w:pStyle w:val="NoSpacing"/>
        <w:numPr>
          <w:ilvl w:val="0"/>
          <w:numId w:val="39"/>
        </w:numPr>
        <w:rPr>
          <w:rFonts w:ascii="Proxima Nova Regular" w:hAnsi="Proxima Nova Regular" w:eastAsia="Proxima Nova Regular" w:cs="Proxima Nova Regular" w:asciiTheme="minorAscii" w:hAnsiTheme="minorAscii" w:eastAsiaTheme="minorAscii" w:cstheme="minorAscii"/>
          <w:color w:val="808080" w:themeColor="text1" w:themeTint="7F" w:themeShade="FF"/>
          <w:sz w:val="22"/>
          <w:szCs w:val="22"/>
          <w:u w:val="single"/>
        </w:rPr>
      </w:pPr>
      <w:r w:rsidRPr="4083C7D5" w:rsidR="4083C7D5">
        <w:rPr/>
        <w:t xml:space="preserve">Kubeadm init - </w:t>
      </w:r>
      <w:hyperlink r:id="R513c47ff929045cb">
        <w:r w:rsidRPr="4083C7D5" w:rsidR="4083C7D5">
          <w:rPr>
            <w:rStyle w:val="Hyperlink"/>
          </w:rPr>
          <w:t>https://kubernetes.io/docs/reference/setup-tools/kubeadm/kubeadm-init/</w:t>
        </w:r>
      </w:hyperlink>
    </w:p>
    <w:p w:rsidR="00420C44" w:rsidP="00420C44" w:rsidRDefault="00420C44" w14:paraId="72A3D3EC" w14:textId="77777777">
      <w:pPr>
        <w:pStyle w:val="PSBody"/>
      </w:pPr>
      <w:bookmarkStart w:name="_Toc471489212" w:id="63"/>
    </w:p>
    <w:p w:rsidR="000847AB" w:rsidP="006A1AC5" w:rsidRDefault="3B78E73E" w14:paraId="6BBBD8FA" w14:textId="64546EF4" w14:noSpellErr="1">
      <w:pPr>
        <w:pStyle w:val="PSCover2"/>
      </w:pPr>
      <w:bookmarkStart w:name="_Toc516855621" w:id="64"/>
      <w:r w:rsidR="4083C7D5">
        <w:rPr/>
        <w:t>About the Authors</w:t>
      </w:r>
      <w:bookmarkEnd w:id="63"/>
      <w:bookmarkEnd w:id="64"/>
    </w:p>
    <w:p w:rsidR="1874F0E0" w:rsidP="1874F0E0" w:rsidRDefault="006B6B96" w14:paraId="3B6C8404" w14:textId="2270DA4C">
      <w:r>
        <w:rPr>
          <w:noProof/>
        </w:rPr>
        <w:drawing>
          <wp:inline distT="0" distB="0" distL="0" distR="0" wp14:anchorId="5E735D2A" wp14:editId="1DB70F02">
            <wp:extent cx="1209821" cy="1061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8635.jpg"/>
                    <pic:cNvPicPr/>
                  </pic:nvPicPr>
                  <pic:blipFill rotWithShape="1">
                    <a:blip r:embed="rId65"/>
                    <a:srcRect l="4425" r="19459"/>
                    <a:stretch/>
                  </pic:blipFill>
                  <pic:spPr bwMode="auto">
                    <a:xfrm>
                      <a:off x="0" y="0"/>
                      <a:ext cx="1210991" cy="1062111"/>
                    </a:xfrm>
                    <a:prstGeom prst="rect">
                      <a:avLst/>
                    </a:prstGeom>
                    <a:ln>
                      <a:noFill/>
                    </a:ln>
                    <a:extLst>
                      <a:ext uri="{53640926-AAD7-44D8-BBD7-CCE9431645EC}">
                        <a14:shadowObscured xmlns:a14="http://schemas.microsoft.com/office/drawing/2010/main"/>
                      </a:ext>
                    </a:extLst>
                  </pic:spPr>
                </pic:pic>
              </a:graphicData>
            </a:graphic>
          </wp:inline>
        </w:drawing>
      </w:r>
      <w:r w:rsidRPr="1874F0E0" w:rsidR="1874F0E0">
        <w:rPr>
          <w:noProof/>
        </w:rPr>
        <w:t xml:space="preserve"> Ashutosh Kumar -- TBD</w:t>
      </w:r>
    </w:p>
    <w:p w:rsidR="1874F0E0" w:rsidP="1874F0E0" w:rsidRDefault="1874F0E0" w14:paraId="60CCED0F" w14:noSpellErr="1" w14:textId="23212A74">
      <w:r>
        <w:drawing>
          <wp:inline wp14:editId="6EB7B98F" wp14:anchorId="09F2ACBE">
            <wp:extent cx="1407639" cy="1520557"/>
            <wp:effectExtent l="0" t="0" r="0" b="0"/>
            <wp:docPr id="92908089" name="picture" title=""/>
            <wp:cNvGraphicFramePr>
              <a:graphicFrameLocks noChangeAspect="1"/>
            </wp:cNvGraphicFramePr>
            <a:graphic>
              <a:graphicData uri="http://schemas.openxmlformats.org/drawingml/2006/picture">
                <pic:pic>
                  <pic:nvPicPr>
                    <pic:cNvPr id="0" name="picture"/>
                    <pic:cNvPicPr/>
                  </pic:nvPicPr>
                  <pic:blipFill>
                    <a:blip r:embed="R847efab20b224a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07639" cy="1520557"/>
                    </a:xfrm>
                    <a:prstGeom prst="rect">
                      <a:avLst/>
                    </a:prstGeom>
                  </pic:spPr>
                </pic:pic>
              </a:graphicData>
            </a:graphic>
          </wp:inline>
        </w:drawing>
      </w:r>
      <w:r w:rsidRPr="4083C7D5" w:rsidR="4083C7D5">
        <w:rPr>
          <w:noProof/>
        </w:rPr>
        <w:t xml:space="preserve"> Abhijit Zanak </w:t>
      </w:r>
    </w:p>
    <w:p w:rsidR="1874F0E0" w:rsidP="06371560" w:rsidRDefault="1874F0E0" w14:paraId="07D580F1" w14:textId="6E40DD04">
      <w:r>
        <w:drawing>
          <wp:inline wp14:editId="545BB1DA" wp14:anchorId="58E73DF4">
            <wp:extent cx="1518342" cy="1533525"/>
            <wp:effectExtent l="0" t="0" r="0" b="0"/>
            <wp:docPr id="682660601" name="picture" title=""/>
            <wp:cNvGraphicFramePr>
              <a:graphicFrameLocks noChangeAspect="1"/>
            </wp:cNvGraphicFramePr>
            <a:graphic>
              <a:graphicData uri="http://schemas.openxmlformats.org/drawingml/2006/picture">
                <pic:pic>
                  <pic:nvPicPr>
                    <pic:cNvPr id="0" name="picture"/>
                    <pic:cNvPicPr/>
                  </pic:nvPicPr>
                  <pic:blipFill>
                    <a:blip r:embed="Ra70df486e9414a3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18342" cy="1533525"/>
                    </a:xfrm>
                    <a:prstGeom prst="rect">
                      <a:avLst/>
                    </a:prstGeom>
                  </pic:spPr>
                </pic:pic>
              </a:graphicData>
            </a:graphic>
          </wp:inline>
        </w:drawing>
      </w:r>
      <w:r w:rsidRPr="4083C7D5" w:rsidR="4083C7D5">
        <w:rPr>
          <w:noProof/>
        </w:rPr>
        <w:t xml:space="preserve"> Farida Pathan - TBD</w:t>
      </w:r>
    </w:p>
    <w:p w:rsidR="1874F0E0" w:rsidP="1874F0E0" w:rsidRDefault="1874F0E0" w14:paraId="1E730EA3" w14:textId="546770FD">
      <w:pPr>
        <w:pStyle w:val="PSBody"/>
        <w:rPr>
          <w:noProof/>
        </w:rPr>
      </w:pPr>
    </w:p>
    <w:p w:rsidR="000847AB" w:rsidP="000847AB" w:rsidRDefault="572C5D6A" w14:paraId="6BB923B1" w14:textId="77777777">
      <w:pPr>
        <w:pStyle w:val="PSBody"/>
        <w:rPr>
          <w:noProof/>
        </w:rPr>
      </w:pPr>
      <w:r w:rsidRPr="572C5D6A">
        <w:rPr>
          <w:noProof/>
        </w:rPr>
        <w:t xml:space="preserve">Blog: </w:t>
      </w:r>
      <w:hyperlink r:id="rId68">
        <w:r w:rsidRPr="572C5D6A">
          <w:rPr>
            <w:rStyle w:val="Hyperlink"/>
            <w:noProof/>
          </w:rPr>
          <w:t>www.codyhosterman.com</w:t>
        </w:r>
      </w:hyperlink>
    </w:p>
    <w:p w:rsidR="000847AB" w:rsidP="000847AB" w:rsidRDefault="572C5D6A" w14:paraId="407638B7" w14:textId="77777777">
      <w:pPr>
        <w:pStyle w:val="PSBody"/>
        <w:rPr>
          <w:noProof/>
        </w:rPr>
      </w:pPr>
      <w:r w:rsidRPr="572C5D6A">
        <w:rPr>
          <w:noProof/>
        </w:rPr>
        <w:t xml:space="preserve">Twitter: </w:t>
      </w:r>
      <w:hyperlink r:id="rId69">
        <w:r w:rsidRPr="572C5D6A">
          <w:rPr>
            <w:rStyle w:val="Hyperlink"/>
            <w:noProof/>
          </w:rPr>
          <w:t>www.twitter.com/codyhosterman</w:t>
        </w:r>
      </w:hyperlink>
    </w:p>
    <w:p w:rsidR="000847AB" w:rsidP="000847AB" w:rsidRDefault="572C5D6A" w14:paraId="66C794B6" w14:textId="77777777">
      <w:pPr>
        <w:pStyle w:val="PSBody"/>
        <w:rPr>
          <w:noProof/>
        </w:rPr>
      </w:pPr>
      <w:r w:rsidRPr="572C5D6A">
        <w:rPr>
          <w:noProof/>
        </w:rPr>
        <w:t xml:space="preserve">YouTube: </w:t>
      </w:r>
      <w:hyperlink r:id="rId70">
        <w:r w:rsidRPr="572C5D6A">
          <w:rPr>
            <w:rStyle w:val="Hyperlink"/>
            <w:noProof/>
          </w:rPr>
          <w:t>https://www.youtube.com/codyhosterman</w:t>
        </w:r>
      </w:hyperlink>
      <w:r w:rsidRPr="572C5D6A">
        <w:rPr>
          <w:noProof/>
        </w:rPr>
        <w:t xml:space="preserve"> </w:t>
      </w:r>
    </w:p>
    <w:p w:rsidR="00BF0F70" w:rsidRDefault="00BF0F70" w14:paraId="0D0B940D" w14:textId="77777777">
      <w:pPr>
        <w:rPr>
          <w:rFonts w:ascii="Proxima Nova" w:hAnsi="Proxima Nova"/>
        </w:rPr>
      </w:pPr>
    </w:p>
    <w:bookmarkEnd w:id="54"/>
    <w:bookmarkEnd w:id="55"/>
    <w:bookmarkEnd w:id="56"/>
    <w:bookmarkEnd w:id="57"/>
    <w:bookmarkEnd w:id="58"/>
    <w:bookmarkEnd w:id="59"/>
    <w:bookmarkEnd w:id="60"/>
    <w:bookmarkEnd w:id="61"/>
    <w:bookmarkEnd w:id="62"/>
    <w:p w:rsidR="001436C3" w:rsidRDefault="001436C3" w14:paraId="6720CD91" w14:textId="77777777">
      <w:pPr>
        <w:rPr>
          <w:rFonts w:ascii="Proxima Nova" w:hAnsi="Proxima Nova"/>
        </w:rPr>
      </w:pPr>
      <w:r>
        <w:br w:type="page"/>
      </w:r>
      <w:r w:rsidR="00B700E5">
        <w:rPr>
          <w:noProof/>
        </w:rPr>
        <w:lastRenderedPageBreak/>
        <w:drawing>
          <wp:anchor distT="0" distB="0" distL="114300" distR="114300" simplePos="0" relativeHeight="251658245" behindDoc="0" locked="0" layoutInCell="1" allowOverlap="1" wp14:anchorId="60E20A5D" wp14:editId="320F952F">
            <wp:simplePos x="0" y="0"/>
            <wp:positionH relativeFrom="margin">
              <wp:posOffset>4565015</wp:posOffset>
            </wp:positionH>
            <wp:positionV relativeFrom="paragraph">
              <wp:posOffset>5471160</wp:posOffset>
            </wp:positionV>
            <wp:extent cx="1676400" cy="294005"/>
            <wp:effectExtent l="0" t="0" r="0" b="0"/>
            <wp:wrapNone/>
            <wp:docPr id="343" name="purestorage_horiz_rg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estorage_horiz_rgb-w.png"/>
                    <pic:cNvPicPr/>
                  </pic:nvPicPr>
                  <pic:blipFill>
                    <a:blip r:embed="rId9">
                      <a:extLst>
                        <a:ext uri="{28A0092B-C50C-407E-A947-70E740481C1C}">
                          <a14:useLocalDpi xmlns:a14="http://schemas.microsoft.com/office/drawing/2010/main" val="0"/>
                        </a:ext>
                      </a:extLst>
                    </a:blip>
                    <a:stretch>
                      <a:fillRect/>
                    </a:stretch>
                  </pic:blipFill>
                  <pic:spPr>
                    <a:xfrm>
                      <a:off x="0" y="0"/>
                      <a:ext cx="1676400" cy="294005"/>
                    </a:xfrm>
                    <a:prstGeom prst="rect">
                      <a:avLst/>
                    </a:prstGeom>
                  </pic:spPr>
                </pic:pic>
              </a:graphicData>
            </a:graphic>
            <wp14:sizeRelH relativeFrom="page">
              <wp14:pctWidth>0</wp14:pctWidth>
            </wp14:sizeRelH>
            <wp14:sizeRelV relativeFrom="page">
              <wp14:pctHeight>0</wp14:pctHeight>
            </wp14:sizeRelV>
          </wp:anchor>
        </w:drawing>
      </w:r>
      <w:r w:rsidR="0076027E">
        <w:rPr>
          <w:rFonts w:ascii="Times New Roman" w:hAnsi="Times New Roman" w:eastAsia="Times New Roman" w:cs="Times New Roman"/>
          <w:noProof/>
          <w:sz w:val="20"/>
          <w:szCs w:val="20"/>
        </w:rPr>
        <mc:AlternateContent>
          <mc:Choice Requires="wps">
            <w:drawing>
              <wp:anchor distT="0" distB="0" distL="114300" distR="114300" simplePos="0" relativeHeight="251658247" behindDoc="0" locked="0" layoutInCell="1" allowOverlap="1" wp14:anchorId="3726BE5B" wp14:editId="1AA16165">
                <wp:simplePos x="0" y="0"/>
                <wp:positionH relativeFrom="margin">
                  <wp:align>right</wp:align>
                </wp:positionH>
                <wp:positionV relativeFrom="bottomMargin">
                  <wp:posOffset>0</wp:posOffset>
                </wp:positionV>
                <wp:extent cx="7019925" cy="257175"/>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7019925" cy="257175"/>
                        </a:xfrm>
                        <a:prstGeom prst="rect">
                          <a:avLst/>
                        </a:prstGeom>
                        <a:noFill/>
                        <a:ln w="6350">
                          <a:noFill/>
                        </a:ln>
                        <a:effectLst/>
                      </wps:spPr>
                      <wps:txbx>
                        <w:txbxContent>
                          <w:p w:rsidR="0076027E" w:rsidP="0076027E" w:rsidRDefault="0076027E" w14:paraId="14587D53" w14:textId="77777777">
                            <w:pPr>
                              <w:spacing w:before="84"/>
                              <w:rPr>
                                <w:rFonts w:ascii="Proxima Nova" w:hAnsi="Proxima Nova" w:eastAsia="Proxima Nova" w:cs="Proxima Nova"/>
                                <w:sz w:val="13"/>
                                <w:szCs w:val="13"/>
                              </w:rPr>
                            </w:pPr>
                            <w:r>
                              <w:rPr>
                                <w:rFonts w:ascii="Proxima Nova" w:hAnsi="Proxima Nova"/>
                                <w:color w:val="9A9A9B"/>
                                <w:w w:val="105"/>
                                <w:sz w:val="13"/>
                              </w:rPr>
                              <w:t>©</w:t>
                            </w:r>
                            <w:r>
                              <w:rPr>
                                <w:rFonts w:ascii="Proxima Nova" w:hAnsi="Proxima Nova"/>
                                <w:color w:val="9A9A9B"/>
                                <w:spacing w:val="-11"/>
                                <w:w w:val="105"/>
                                <w:sz w:val="13"/>
                              </w:rPr>
                              <w:t xml:space="preserve"> </w:t>
                            </w:r>
                            <w:r>
                              <w:rPr>
                                <w:rFonts w:ascii="Proxima Nova" w:hAnsi="Proxima Nova"/>
                                <w:color w:val="9A9A9B"/>
                                <w:w w:val="105"/>
                                <w:sz w:val="13"/>
                              </w:rPr>
                              <w:t>2017 Pure</w:t>
                            </w:r>
                            <w:r>
                              <w:rPr>
                                <w:rFonts w:ascii="Proxima Nova" w:hAnsi="Proxima Nova"/>
                                <w:color w:val="9A9A9B"/>
                                <w:spacing w:val="-11"/>
                                <w:w w:val="105"/>
                                <w:sz w:val="13"/>
                              </w:rPr>
                              <w:t xml:space="preserve"> </w:t>
                            </w:r>
                            <w:r>
                              <w:rPr>
                                <w:rFonts w:ascii="Proxima Nova" w:hAnsi="Proxima Nova"/>
                                <w:color w:val="9A9A9B"/>
                                <w:w w:val="105"/>
                                <w:sz w:val="13"/>
                              </w:rPr>
                              <w:t>Storage,</w:t>
                            </w:r>
                            <w:r>
                              <w:rPr>
                                <w:rFonts w:ascii="Proxima Nova" w:hAnsi="Proxima Nova"/>
                                <w:color w:val="9A9A9B"/>
                                <w:spacing w:val="-11"/>
                                <w:w w:val="105"/>
                                <w:sz w:val="13"/>
                              </w:rPr>
                              <w:t xml:space="preserve"> </w:t>
                            </w:r>
                            <w:r>
                              <w:rPr>
                                <w:rFonts w:ascii="Proxima Nova" w:hAnsi="Proxima Nova"/>
                                <w:color w:val="9A9A9B"/>
                                <w:w w:val="105"/>
                                <w:sz w:val="13"/>
                              </w:rPr>
                              <w:t>Inc.</w:t>
                            </w:r>
                            <w:r>
                              <w:rPr>
                                <w:rFonts w:ascii="Proxima Nova" w:hAnsi="Proxima Nova"/>
                                <w:color w:val="9A9A9B"/>
                                <w:spacing w:val="-11"/>
                                <w:w w:val="105"/>
                                <w:sz w:val="13"/>
                              </w:rPr>
                              <w:t xml:space="preserve"> </w:t>
                            </w:r>
                            <w:r>
                              <w:rPr>
                                <w:rFonts w:ascii="Proxima Nova" w:hAnsi="Proxima Nova"/>
                                <w:color w:val="9A9A9B"/>
                                <w:w w:val="105"/>
                                <w:sz w:val="13"/>
                              </w:rPr>
                              <w:t>All</w:t>
                            </w:r>
                            <w:r>
                              <w:rPr>
                                <w:rFonts w:ascii="Proxima Nova" w:hAnsi="Proxima Nova"/>
                                <w:color w:val="9A9A9B"/>
                                <w:spacing w:val="-11"/>
                                <w:w w:val="105"/>
                                <w:sz w:val="13"/>
                              </w:rPr>
                              <w:t xml:space="preserve"> </w:t>
                            </w:r>
                            <w:r>
                              <w:rPr>
                                <w:rFonts w:ascii="Proxima Nova" w:hAnsi="Proxima Nova"/>
                                <w:color w:val="9A9A9B"/>
                                <w:w w:val="105"/>
                                <w:sz w:val="13"/>
                              </w:rPr>
                              <w:t>rights</w:t>
                            </w:r>
                            <w:r>
                              <w:rPr>
                                <w:rFonts w:ascii="Proxima Nova" w:hAnsi="Proxima Nova"/>
                                <w:color w:val="9A9A9B"/>
                                <w:spacing w:val="-11"/>
                                <w:w w:val="105"/>
                                <w:sz w:val="13"/>
                              </w:rPr>
                              <w:t xml:space="preserve"> </w:t>
                            </w:r>
                            <w:r>
                              <w:rPr>
                                <w:rFonts w:ascii="Proxima Nova" w:hAnsi="Proxima Nova"/>
                                <w:color w:val="9A9A9B"/>
                                <w:w w:val="105"/>
                                <w:sz w:val="13"/>
                              </w:rPr>
                              <w:t>reserved.</w:t>
                            </w:r>
                            <w:r>
                              <w:rPr>
                                <w:rFonts w:ascii="Proxima Nova" w:hAnsi="Proxima Nova"/>
                                <w:color w:val="9A9A9B"/>
                                <w:spacing w:val="-11"/>
                                <w:w w:val="105"/>
                                <w:sz w:val="13"/>
                              </w:rPr>
                              <w:t xml:space="preserve"> </w:t>
                            </w:r>
                            <w:r>
                              <w:rPr>
                                <w:rFonts w:ascii="Proxima Nova" w:hAnsi="Proxima Nova"/>
                                <w:color w:val="9A9A9B"/>
                                <w:w w:val="105"/>
                                <w:sz w:val="13"/>
                              </w:rPr>
                              <w:t>Pure</w:t>
                            </w:r>
                            <w:r>
                              <w:rPr>
                                <w:rFonts w:ascii="Proxima Nova" w:hAnsi="Proxima Nova"/>
                                <w:color w:val="9A9A9B"/>
                                <w:spacing w:val="-11"/>
                                <w:w w:val="105"/>
                                <w:sz w:val="13"/>
                              </w:rPr>
                              <w:t xml:space="preserve"> </w:t>
                            </w:r>
                            <w:r>
                              <w:rPr>
                                <w:rFonts w:ascii="Proxima Nova" w:hAnsi="Proxima Nova"/>
                                <w:color w:val="9A9A9B"/>
                                <w:w w:val="105"/>
                                <w:sz w:val="13"/>
                              </w:rPr>
                              <w:t>Storage,</w:t>
                            </w:r>
                            <w:r>
                              <w:rPr>
                                <w:rFonts w:ascii="Proxima Nova" w:hAnsi="Proxima Nova"/>
                                <w:color w:val="9A9A9B"/>
                                <w:spacing w:val="-11"/>
                                <w:w w:val="105"/>
                                <w:sz w:val="13"/>
                              </w:rPr>
                              <w:t xml:space="preserve"> </w:t>
                            </w:r>
                            <w:r>
                              <w:rPr>
                                <w:rFonts w:ascii="Proxima Nova" w:hAnsi="Proxima Nova"/>
                                <w:color w:val="9A9A9B"/>
                                <w:w w:val="105"/>
                                <w:sz w:val="13"/>
                              </w:rPr>
                              <w:t>Pure1,</w:t>
                            </w:r>
                            <w:r>
                              <w:rPr>
                                <w:rFonts w:ascii="Proxima Nova" w:hAnsi="Proxima Nova"/>
                                <w:color w:val="9A9A9B"/>
                                <w:spacing w:val="-11"/>
                                <w:w w:val="105"/>
                                <w:sz w:val="13"/>
                              </w:rPr>
                              <w:t xml:space="preserve"> </w:t>
                            </w:r>
                            <w:r>
                              <w:rPr>
                                <w:rFonts w:ascii="Proxima Nova" w:hAnsi="Proxima Nova"/>
                                <w:color w:val="9A9A9B"/>
                                <w:w w:val="105"/>
                                <w:sz w:val="13"/>
                              </w:rPr>
                              <w:t>and</w:t>
                            </w:r>
                            <w:r>
                              <w:rPr>
                                <w:rFonts w:ascii="Proxima Nova" w:hAnsi="Proxima Nova"/>
                                <w:color w:val="9A9A9B"/>
                                <w:spacing w:val="-11"/>
                                <w:w w:val="105"/>
                                <w:sz w:val="13"/>
                              </w:rPr>
                              <w:t xml:space="preserve"> </w:t>
                            </w:r>
                            <w:r>
                              <w:rPr>
                                <w:rFonts w:ascii="Proxima Nova" w:hAnsi="Proxima Nova"/>
                                <w:color w:val="9A9A9B"/>
                                <w:w w:val="105"/>
                                <w:sz w:val="13"/>
                              </w:rPr>
                              <w:t>the</w:t>
                            </w:r>
                            <w:r>
                              <w:rPr>
                                <w:rFonts w:ascii="Proxima Nova" w:hAnsi="Proxima Nova"/>
                                <w:color w:val="9A9A9B"/>
                                <w:spacing w:val="-11"/>
                                <w:w w:val="105"/>
                                <w:sz w:val="13"/>
                              </w:rPr>
                              <w:t xml:space="preserve"> </w:t>
                            </w:r>
                            <w:r>
                              <w:rPr>
                                <w:rFonts w:ascii="Proxima Nova" w:hAnsi="Proxima Nova"/>
                                <w:color w:val="9A9A9B"/>
                                <w:w w:val="105"/>
                                <w:sz w:val="13"/>
                              </w:rPr>
                              <w:t>P</w:t>
                            </w:r>
                            <w:r>
                              <w:rPr>
                                <w:rFonts w:ascii="Proxima Nova" w:hAnsi="Proxima Nova"/>
                                <w:color w:val="9A9A9B"/>
                                <w:spacing w:val="-11"/>
                                <w:w w:val="105"/>
                                <w:sz w:val="13"/>
                              </w:rPr>
                              <w:t xml:space="preserve"> </w:t>
                            </w:r>
                            <w:r>
                              <w:rPr>
                                <w:rFonts w:ascii="Proxima Nova" w:hAnsi="Proxima Nova"/>
                                <w:color w:val="9A9A9B"/>
                                <w:w w:val="105"/>
                                <w:sz w:val="13"/>
                              </w:rPr>
                              <w:t>Logo</w:t>
                            </w:r>
                            <w:r>
                              <w:rPr>
                                <w:rFonts w:ascii="Proxima Nova" w:hAnsi="Proxima Nova"/>
                                <w:color w:val="9A9A9B"/>
                                <w:spacing w:val="-11"/>
                                <w:w w:val="105"/>
                                <w:sz w:val="13"/>
                              </w:rPr>
                              <w:t xml:space="preserve"> </w:t>
                            </w:r>
                            <w:r>
                              <w:rPr>
                                <w:rFonts w:ascii="Proxima Nova" w:hAnsi="Proxima Nova"/>
                                <w:color w:val="9A9A9B"/>
                                <w:w w:val="105"/>
                                <w:sz w:val="13"/>
                              </w:rPr>
                              <w:t>are</w:t>
                            </w:r>
                            <w:r>
                              <w:rPr>
                                <w:rFonts w:ascii="Proxima Nova" w:hAnsi="Proxima Nova"/>
                                <w:color w:val="9A9A9B"/>
                                <w:spacing w:val="-11"/>
                                <w:w w:val="105"/>
                                <w:sz w:val="13"/>
                              </w:rPr>
                              <w:t xml:space="preserve"> </w:t>
                            </w:r>
                            <w:r>
                              <w:rPr>
                                <w:rFonts w:ascii="Proxima Nova" w:hAnsi="Proxima Nova"/>
                                <w:color w:val="9A9A9B"/>
                                <w:w w:val="105"/>
                                <w:sz w:val="13"/>
                              </w:rPr>
                              <w:t>trademarks</w:t>
                            </w:r>
                            <w:r>
                              <w:rPr>
                                <w:rFonts w:ascii="Proxima Nova" w:hAnsi="Proxima Nova"/>
                                <w:color w:val="9A9A9B"/>
                                <w:spacing w:val="-11"/>
                                <w:w w:val="105"/>
                                <w:sz w:val="13"/>
                              </w:rPr>
                              <w:t xml:space="preserve"> </w:t>
                            </w:r>
                            <w:r>
                              <w:rPr>
                                <w:rFonts w:ascii="Proxima Nova" w:hAnsi="Proxima Nova"/>
                                <w:color w:val="9A9A9B"/>
                                <w:w w:val="105"/>
                                <w:sz w:val="13"/>
                              </w:rPr>
                              <w:t>of</w:t>
                            </w:r>
                            <w:r>
                              <w:rPr>
                                <w:rFonts w:ascii="Proxima Nova" w:hAnsi="Proxima Nova"/>
                                <w:color w:val="9A9A9B"/>
                                <w:spacing w:val="-11"/>
                                <w:w w:val="105"/>
                                <w:sz w:val="13"/>
                              </w:rPr>
                              <w:t xml:space="preserve"> </w:t>
                            </w:r>
                            <w:r>
                              <w:rPr>
                                <w:rFonts w:ascii="Proxima Nova" w:hAnsi="Proxima Nova"/>
                                <w:color w:val="9A9A9B"/>
                                <w:w w:val="105"/>
                                <w:sz w:val="13"/>
                              </w:rPr>
                              <w:t>Pure</w:t>
                            </w:r>
                            <w:r>
                              <w:rPr>
                                <w:rFonts w:ascii="Proxima Nova" w:hAnsi="Proxima Nova"/>
                                <w:color w:val="9A9A9B"/>
                                <w:spacing w:val="-11"/>
                                <w:w w:val="105"/>
                                <w:sz w:val="13"/>
                              </w:rPr>
                              <w:t xml:space="preserve"> </w:t>
                            </w:r>
                            <w:r>
                              <w:rPr>
                                <w:rFonts w:ascii="Proxima Nova" w:hAnsi="Proxima Nova"/>
                                <w:color w:val="9A9A9B"/>
                                <w:w w:val="105"/>
                                <w:sz w:val="13"/>
                              </w:rPr>
                              <w:t>Storage,</w:t>
                            </w:r>
                            <w:r>
                              <w:rPr>
                                <w:rFonts w:ascii="Proxima Nova" w:hAnsi="Proxima Nova"/>
                                <w:color w:val="9A9A9B"/>
                                <w:spacing w:val="-11"/>
                                <w:w w:val="105"/>
                                <w:sz w:val="13"/>
                              </w:rPr>
                              <w:t xml:space="preserve"> </w:t>
                            </w:r>
                            <w:r>
                              <w:rPr>
                                <w:rFonts w:ascii="Proxima Nova" w:hAnsi="Proxima Nova"/>
                                <w:color w:val="9A9A9B"/>
                                <w:w w:val="105"/>
                                <w:sz w:val="13"/>
                              </w:rPr>
                              <w:t>Inc.</w:t>
                            </w:r>
                            <w:r>
                              <w:rPr>
                                <w:rFonts w:ascii="Proxima Nova" w:hAnsi="Proxima Nova"/>
                                <w:color w:val="9A9A9B"/>
                                <w:spacing w:val="-11"/>
                                <w:w w:val="105"/>
                                <w:sz w:val="13"/>
                              </w:rPr>
                              <w:t xml:space="preserve"> </w:t>
                            </w:r>
                            <w:r>
                              <w:rPr>
                                <w:rFonts w:ascii="Proxima Nova" w:hAnsi="Proxima Nova"/>
                                <w:color w:val="9A9A9B"/>
                                <w:w w:val="105"/>
                                <w:sz w:val="13"/>
                              </w:rPr>
                              <w:t>All</w:t>
                            </w:r>
                            <w:r>
                              <w:rPr>
                                <w:rFonts w:ascii="Proxima Nova" w:hAnsi="Proxima Nova"/>
                                <w:color w:val="9A9A9B"/>
                                <w:spacing w:val="-11"/>
                                <w:w w:val="105"/>
                                <w:sz w:val="13"/>
                              </w:rPr>
                              <w:t xml:space="preserve"> </w:t>
                            </w:r>
                            <w:r>
                              <w:rPr>
                                <w:rFonts w:ascii="Proxima Nova" w:hAnsi="Proxima Nova"/>
                                <w:color w:val="9A9A9B"/>
                                <w:w w:val="105"/>
                                <w:sz w:val="13"/>
                              </w:rPr>
                              <w:t>other</w:t>
                            </w:r>
                            <w:r>
                              <w:rPr>
                                <w:rFonts w:ascii="Proxima Nova" w:hAnsi="Proxima Nova"/>
                                <w:color w:val="9A9A9B"/>
                                <w:spacing w:val="-11"/>
                                <w:w w:val="105"/>
                                <w:sz w:val="13"/>
                              </w:rPr>
                              <w:t xml:space="preserve"> </w:t>
                            </w:r>
                            <w:r>
                              <w:rPr>
                                <w:rFonts w:ascii="Proxima Nova" w:hAnsi="Proxima Nova"/>
                                <w:color w:val="9A9A9B"/>
                                <w:w w:val="105"/>
                                <w:sz w:val="13"/>
                              </w:rPr>
                              <w:t>trademarks</w:t>
                            </w:r>
                            <w:r>
                              <w:rPr>
                                <w:rFonts w:ascii="Proxima Nova" w:hAnsi="Proxima Nova"/>
                                <w:color w:val="9A9A9B"/>
                                <w:spacing w:val="-11"/>
                                <w:w w:val="105"/>
                                <w:sz w:val="13"/>
                              </w:rPr>
                              <w:t xml:space="preserve"> </w:t>
                            </w:r>
                            <w:r>
                              <w:rPr>
                                <w:rFonts w:ascii="Proxima Nova" w:hAnsi="Proxima Nova"/>
                                <w:color w:val="9A9A9B"/>
                                <w:w w:val="105"/>
                                <w:sz w:val="13"/>
                              </w:rPr>
                              <w:t>are</w:t>
                            </w:r>
                            <w:r>
                              <w:rPr>
                                <w:rFonts w:ascii="Proxima Nova" w:hAnsi="Proxima Nova"/>
                                <w:color w:val="9A9A9B"/>
                                <w:spacing w:val="-11"/>
                                <w:w w:val="105"/>
                                <w:sz w:val="13"/>
                              </w:rPr>
                              <w:t xml:space="preserve"> </w:t>
                            </w:r>
                            <w:r>
                              <w:rPr>
                                <w:rFonts w:ascii="Proxima Nova" w:hAnsi="Proxima Nova"/>
                                <w:color w:val="9A9A9B"/>
                                <w:w w:val="105"/>
                                <w:sz w:val="13"/>
                              </w:rPr>
                              <w:t>the</w:t>
                            </w:r>
                            <w:r>
                              <w:rPr>
                                <w:rFonts w:ascii="Proxima Nova" w:hAnsi="Proxima Nova"/>
                                <w:color w:val="9A9A9B"/>
                                <w:spacing w:val="-11"/>
                                <w:w w:val="105"/>
                                <w:sz w:val="13"/>
                              </w:rPr>
                              <w:t xml:space="preserve"> </w:t>
                            </w:r>
                            <w:r>
                              <w:rPr>
                                <w:rFonts w:ascii="Proxima Nova" w:hAnsi="Proxima Nova"/>
                                <w:color w:val="9A9A9B"/>
                                <w:w w:val="105"/>
                                <w:sz w:val="13"/>
                              </w:rPr>
                              <w:t>property</w:t>
                            </w:r>
                            <w:r>
                              <w:rPr>
                                <w:rFonts w:ascii="Proxima Nova" w:hAnsi="Proxima Nova"/>
                                <w:color w:val="9A9A9B"/>
                                <w:spacing w:val="-11"/>
                                <w:w w:val="105"/>
                                <w:sz w:val="13"/>
                              </w:rPr>
                              <w:t xml:space="preserve"> </w:t>
                            </w:r>
                            <w:r>
                              <w:rPr>
                                <w:rFonts w:ascii="Proxima Nova" w:hAnsi="Proxima Nova"/>
                                <w:color w:val="9A9A9B"/>
                                <w:w w:val="105"/>
                                <w:sz w:val="13"/>
                              </w:rPr>
                              <w:t>of</w:t>
                            </w:r>
                            <w:r>
                              <w:rPr>
                                <w:rFonts w:ascii="Proxima Nova" w:hAnsi="Proxima Nova"/>
                                <w:color w:val="9A9A9B"/>
                                <w:spacing w:val="-11"/>
                                <w:w w:val="105"/>
                                <w:sz w:val="13"/>
                              </w:rPr>
                              <w:t xml:space="preserve"> </w:t>
                            </w:r>
                            <w:r>
                              <w:rPr>
                                <w:rFonts w:ascii="Proxima Nova" w:hAnsi="Proxima Nova"/>
                                <w:color w:val="9A9A9B"/>
                                <w:w w:val="105"/>
                                <w:sz w:val="13"/>
                              </w:rPr>
                              <w:t>their</w:t>
                            </w:r>
                            <w:r>
                              <w:rPr>
                                <w:rFonts w:ascii="Proxima Nova" w:hAnsi="Proxima Nova"/>
                                <w:color w:val="9A9A9B"/>
                                <w:spacing w:val="-11"/>
                                <w:w w:val="105"/>
                                <w:sz w:val="13"/>
                              </w:rPr>
                              <w:t xml:space="preserve"> </w:t>
                            </w:r>
                            <w:r>
                              <w:rPr>
                                <w:rFonts w:ascii="Proxima Nova" w:hAnsi="Proxima Nova"/>
                                <w:color w:val="9A9A9B"/>
                                <w:w w:val="105"/>
                                <w:sz w:val="13"/>
                              </w:rPr>
                              <w:t>respective</w:t>
                            </w:r>
                            <w:r>
                              <w:rPr>
                                <w:rFonts w:ascii="Proxima Nova" w:hAnsi="Proxima Nova"/>
                                <w:color w:val="9A9A9B"/>
                                <w:spacing w:val="-11"/>
                                <w:w w:val="105"/>
                                <w:sz w:val="13"/>
                              </w:rPr>
                              <w:t xml:space="preserve"> </w:t>
                            </w:r>
                            <w:r>
                              <w:rPr>
                                <w:rFonts w:ascii="Proxima Nova" w:hAnsi="Proxima Nova"/>
                                <w:color w:val="9A9A9B"/>
                                <w:w w:val="105"/>
                                <w:sz w:val="13"/>
                              </w:rPr>
                              <w:t>owners.</w:t>
                            </w:r>
                          </w:p>
                          <w:p w:rsidR="0076027E" w:rsidP="0076027E" w:rsidRDefault="0076027E" w14:paraId="0E27B00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shape id="Text Box 344" style="position:absolute;margin-left:501.55pt;margin-top:0;width:552.75pt;height:20.25pt;z-index:251658247;visibility:visible;mso-wrap-style:square;mso-width-percent:0;mso-wrap-distance-left:9pt;mso-wrap-distance-top:0;mso-wrap-distance-right:9pt;mso-wrap-distance-bottom:0;mso-position-horizontal:right;mso-position-horizontal-relative:margin;mso-position-vertical:absolute;mso-position-vertical-relative:bottom-margin-area;mso-width-percent:0;mso-width-relative:margin;v-text-anchor:top" o:spid="_x0000_s1027"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" w14:anchorId="3726BE5B">
                <v:textbox>
                  <w:txbxContent>
                    <w:p w:rsidR="0076027E" w:rsidP="0076027E" w:rsidRDefault="0076027E" w14:paraId="14587D53" w14:textId="77777777">
                      <w:pPr>
                        <w:spacing w:before="84"/>
                        <w:rPr>
                          <w:rFonts w:ascii="Proxima Nova" w:hAnsi="Proxima Nova" w:eastAsia="Proxima Nova" w:cs="Proxima Nova"/>
                          <w:sz w:val="13"/>
                          <w:szCs w:val="13"/>
                        </w:rPr>
                      </w:pPr>
                      <w:r>
                        <w:rPr>
                          <w:rFonts w:ascii="Proxima Nova" w:hAnsi="Proxima Nova"/>
                          <w:color w:val="9A9A9B"/>
                          <w:w w:val="105"/>
                          <w:sz w:val="13"/>
                        </w:rPr>
                        <w:t>©</w:t>
                      </w:r>
                      <w:r>
                        <w:rPr>
                          <w:rFonts w:ascii="Proxima Nova" w:hAnsi="Proxima Nova"/>
                          <w:color w:val="9A9A9B"/>
                          <w:spacing w:val="-11"/>
                          <w:w w:val="105"/>
                          <w:sz w:val="13"/>
                        </w:rPr>
                        <w:t xml:space="preserve"> </w:t>
                      </w:r>
                      <w:r>
                        <w:rPr>
                          <w:rFonts w:ascii="Proxima Nova" w:hAnsi="Proxima Nova"/>
                          <w:color w:val="9A9A9B"/>
                          <w:w w:val="105"/>
                          <w:sz w:val="13"/>
                        </w:rPr>
                        <w:t>2017 Pure</w:t>
                      </w:r>
                      <w:r>
                        <w:rPr>
                          <w:rFonts w:ascii="Proxima Nova" w:hAnsi="Proxima Nova"/>
                          <w:color w:val="9A9A9B"/>
                          <w:spacing w:val="-11"/>
                          <w:w w:val="105"/>
                          <w:sz w:val="13"/>
                        </w:rPr>
                        <w:t xml:space="preserve"> </w:t>
                      </w:r>
                      <w:r>
                        <w:rPr>
                          <w:rFonts w:ascii="Proxima Nova" w:hAnsi="Proxima Nova"/>
                          <w:color w:val="9A9A9B"/>
                          <w:w w:val="105"/>
                          <w:sz w:val="13"/>
                        </w:rPr>
                        <w:t>Storage,</w:t>
                      </w:r>
                      <w:r>
                        <w:rPr>
                          <w:rFonts w:ascii="Proxima Nova" w:hAnsi="Proxima Nova"/>
                          <w:color w:val="9A9A9B"/>
                          <w:spacing w:val="-11"/>
                          <w:w w:val="105"/>
                          <w:sz w:val="13"/>
                        </w:rPr>
                        <w:t xml:space="preserve"> </w:t>
                      </w:r>
                      <w:r>
                        <w:rPr>
                          <w:rFonts w:ascii="Proxima Nova" w:hAnsi="Proxima Nova"/>
                          <w:color w:val="9A9A9B"/>
                          <w:w w:val="105"/>
                          <w:sz w:val="13"/>
                        </w:rPr>
                        <w:t>Inc.</w:t>
                      </w:r>
                      <w:r>
                        <w:rPr>
                          <w:rFonts w:ascii="Proxima Nova" w:hAnsi="Proxima Nova"/>
                          <w:color w:val="9A9A9B"/>
                          <w:spacing w:val="-11"/>
                          <w:w w:val="105"/>
                          <w:sz w:val="13"/>
                        </w:rPr>
                        <w:t xml:space="preserve"> </w:t>
                      </w:r>
                      <w:r>
                        <w:rPr>
                          <w:rFonts w:ascii="Proxima Nova" w:hAnsi="Proxima Nova"/>
                          <w:color w:val="9A9A9B"/>
                          <w:w w:val="105"/>
                          <w:sz w:val="13"/>
                        </w:rPr>
                        <w:t>All</w:t>
                      </w:r>
                      <w:r>
                        <w:rPr>
                          <w:rFonts w:ascii="Proxima Nova" w:hAnsi="Proxima Nova"/>
                          <w:color w:val="9A9A9B"/>
                          <w:spacing w:val="-11"/>
                          <w:w w:val="105"/>
                          <w:sz w:val="13"/>
                        </w:rPr>
                        <w:t xml:space="preserve"> </w:t>
                      </w:r>
                      <w:r>
                        <w:rPr>
                          <w:rFonts w:ascii="Proxima Nova" w:hAnsi="Proxima Nova"/>
                          <w:color w:val="9A9A9B"/>
                          <w:w w:val="105"/>
                          <w:sz w:val="13"/>
                        </w:rPr>
                        <w:t>rights</w:t>
                      </w:r>
                      <w:r>
                        <w:rPr>
                          <w:rFonts w:ascii="Proxima Nova" w:hAnsi="Proxima Nova"/>
                          <w:color w:val="9A9A9B"/>
                          <w:spacing w:val="-11"/>
                          <w:w w:val="105"/>
                          <w:sz w:val="13"/>
                        </w:rPr>
                        <w:t xml:space="preserve"> </w:t>
                      </w:r>
                      <w:r>
                        <w:rPr>
                          <w:rFonts w:ascii="Proxima Nova" w:hAnsi="Proxima Nova"/>
                          <w:color w:val="9A9A9B"/>
                          <w:w w:val="105"/>
                          <w:sz w:val="13"/>
                        </w:rPr>
                        <w:t>reserved.</w:t>
                      </w:r>
                      <w:r>
                        <w:rPr>
                          <w:rFonts w:ascii="Proxima Nova" w:hAnsi="Proxima Nova"/>
                          <w:color w:val="9A9A9B"/>
                          <w:spacing w:val="-11"/>
                          <w:w w:val="105"/>
                          <w:sz w:val="13"/>
                        </w:rPr>
                        <w:t xml:space="preserve"> </w:t>
                      </w:r>
                      <w:r>
                        <w:rPr>
                          <w:rFonts w:ascii="Proxima Nova" w:hAnsi="Proxima Nova"/>
                          <w:color w:val="9A9A9B"/>
                          <w:w w:val="105"/>
                          <w:sz w:val="13"/>
                        </w:rPr>
                        <w:t>Pure</w:t>
                      </w:r>
                      <w:r>
                        <w:rPr>
                          <w:rFonts w:ascii="Proxima Nova" w:hAnsi="Proxima Nova"/>
                          <w:color w:val="9A9A9B"/>
                          <w:spacing w:val="-11"/>
                          <w:w w:val="105"/>
                          <w:sz w:val="13"/>
                        </w:rPr>
                        <w:t xml:space="preserve"> </w:t>
                      </w:r>
                      <w:r>
                        <w:rPr>
                          <w:rFonts w:ascii="Proxima Nova" w:hAnsi="Proxima Nova"/>
                          <w:color w:val="9A9A9B"/>
                          <w:w w:val="105"/>
                          <w:sz w:val="13"/>
                        </w:rPr>
                        <w:t>Storage,</w:t>
                      </w:r>
                      <w:r>
                        <w:rPr>
                          <w:rFonts w:ascii="Proxima Nova" w:hAnsi="Proxima Nova"/>
                          <w:color w:val="9A9A9B"/>
                          <w:spacing w:val="-11"/>
                          <w:w w:val="105"/>
                          <w:sz w:val="13"/>
                        </w:rPr>
                        <w:t xml:space="preserve"> </w:t>
                      </w:r>
                      <w:r>
                        <w:rPr>
                          <w:rFonts w:ascii="Proxima Nova" w:hAnsi="Proxima Nova"/>
                          <w:color w:val="9A9A9B"/>
                          <w:w w:val="105"/>
                          <w:sz w:val="13"/>
                        </w:rPr>
                        <w:t>Pure1,</w:t>
                      </w:r>
                      <w:r>
                        <w:rPr>
                          <w:rFonts w:ascii="Proxima Nova" w:hAnsi="Proxima Nova"/>
                          <w:color w:val="9A9A9B"/>
                          <w:spacing w:val="-11"/>
                          <w:w w:val="105"/>
                          <w:sz w:val="13"/>
                        </w:rPr>
                        <w:t xml:space="preserve"> </w:t>
                      </w:r>
                      <w:r>
                        <w:rPr>
                          <w:rFonts w:ascii="Proxima Nova" w:hAnsi="Proxima Nova"/>
                          <w:color w:val="9A9A9B"/>
                          <w:w w:val="105"/>
                          <w:sz w:val="13"/>
                        </w:rPr>
                        <w:t>and</w:t>
                      </w:r>
                      <w:r>
                        <w:rPr>
                          <w:rFonts w:ascii="Proxima Nova" w:hAnsi="Proxima Nova"/>
                          <w:color w:val="9A9A9B"/>
                          <w:spacing w:val="-11"/>
                          <w:w w:val="105"/>
                          <w:sz w:val="13"/>
                        </w:rPr>
                        <w:t xml:space="preserve"> </w:t>
                      </w:r>
                      <w:r>
                        <w:rPr>
                          <w:rFonts w:ascii="Proxima Nova" w:hAnsi="Proxima Nova"/>
                          <w:color w:val="9A9A9B"/>
                          <w:w w:val="105"/>
                          <w:sz w:val="13"/>
                        </w:rPr>
                        <w:t>the</w:t>
                      </w:r>
                      <w:r>
                        <w:rPr>
                          <w:rFonts w:ascii="Proxima Nova" w:hAnsi="Proxima Nova"/>
                          <w:color w:val="9A9A9B"/>
                          <w:spacing w:val="-11"/>
                          <w:w w:val="105"/>
                          <w:sz w:val="13"/>
                        </w:rPr>
                        <w:t xml:space="preserve"> </w:t>
                      </w:r>
                      <w:r>
                        <w:rPr>
                          <w:rFonts w:ascii="Proxima Nova" w:hAnsi="Proxima Nova"/>
                          <w:color w:val="9A9A9B"/>
                          <w:w w:val="105"/>
                          <w:sz w:val="13"/>
                        </w:rPr>
                        <w:t>P</w:t>
                      </w:r>
                      <w:r>
                        <w:rPr>
                          <w:rFonts w:ascii="Proxima Nova" w:hAnsi="Proxima Nova"/>
                          <w:color w:val="9A9A9B"/>
                          <w:spacing w:val="-11"/>
                          <w:w w:val="105"/>
                          <w:sz w:val="13"/>
                        </w:rPr>
                        <w:t xml:space="preserve"> </w:t>
                      </w:r>
                      <w:r>
                        <w:rPr>
                          <w:rFonts w:ascii="Proxima Nova" w:hAnsi="Proxima Nova"/>
                          <w:color w:val="9A9A9B"/>
                          <w:w w:val="105"/>
                          <w:sz w:val="13"/>
                        </w:rPr>
                        <w:t>Logo</w:t>
                      </w:r>
                      <w:r>
                        <w:rPr>
                          <w:rFonts w:ascii="Proxima Nova" w:hAnsi="Proxima Nova"/>
                          <w:color w:val="9A9A9B"/>
                          <w:spacing w:val="-11"/>
                          <w:w w:val="105"/>
                          <w:sz w:val="13"/>
                        </w:rPr>
                        <w:t xml:space="preserve"> </w:t>
                      </w:r>
                      <w:r>
                        <w:rPr>
                          <w:rFonts w:ascii="Proxima Nova" w:hAnsi="Proxima Nova"/>
                          <w:color w:val="9A9A9B"/>
                          <w:w w:val="105"/>
                          <w:sz w:val="13"/>
                        </w:rPr>
                        <w:t>are</w:t>
                      </w:r>
                      <w:r>
                        <w:rPr>
                          <w:rFonts w:ascii="Proxima Nova" w:hAnsi="Proxima Nova"/>
                          <w:color w:val="9A9A9B"/>
                          <w:spacing w:val="-11"/>
                          <w:w w:val="105"/>
                          <w:sz w:val="13"/>
                        </w:rPr>
                        <w:t xml:space="preserve"> </w:t>
                      </w:r>
                      <w:r>
                        <w:rPr>
                          <w:rFonts w:ascii="Proxima Nova" w:hAnsi="Proxima Nova"/>
                          <w:color w:val="9A9A9B"/>
                          <w:w w:val="105"/>
                          <w:sz w:val="13"/>
                        </w:rPr>
                        <w:t>trademarks</w:t>
                      </w:r>
                      <w:r>
                        <w:rPr>
                          <w:rFonts w:ascii="Proxima Nova" w:hAnsi="Proxima Nova"/>
                          <w:color w:val="9A9A9B"/>
                          <w:spacing w:val="-11"/>
                          <w:w w:val="105"/>
                          <w:sz w:val="13"/>
                        </w:rPr>
                        <w:t xml:space="preserve"> </w:t>
                      </w:r>
                      <w:r>
                        <w:rPr>
                          <w:rFonts w:ascii="Proxima Nova" w:hAnsi="Proxima Nova"/>
                          <w:color w:val="9A9A9B"/>
                          <w:w w:val="105"/>
                          <w:sz w:val="13"/>
                        </w:rPr>
                        <w:t>of</w:t>
                      </w:r>
                      <w:r>
                        <w:rPr>
                          <w:rFonts w:ascii="Proxima Nova" w:hAnsi="Proxima Nova"/>
                          <w:color w:val="9A9A9B"/>
                          <w:spacing w:val="-11"/>
                          <w:w w:val="105"/>
                          <w:sz w:val="13"/>
                        </w:rPr>
                        <w:t xml:space="preserve"> </w:t>
                      </w:r>
                      <w:r>
                        <w:rPr>
                          <w:rFonts w:ascii="Proxima Nova" w:hAnsi="Proxima Nova"/>
                          <w:color w:val="9A9A9B"/>
                          <w:w w:val="105"/>
                          <w:sz w:val="13"/>
                        </w:rPr>
                        <w:t>Pure</w:t>
                      </w:r>
                      <w:r>
                        <w:rPr>
                          <w:rFonts w:ascii="Proxima Nova" w:hAnsi="Proxima Nova"/>
                          <w:color w:val="9A9A9B"/>
                          <w:spacing w:val="-11"/>
                          <w:w w:val="105"/>
                          <w:sz w:val="13"/>
                        </w:rPr>
                        <w:t xml:space="preserve"> </w:t>
                      </w:r>
                      <w:r>
                        <w:rPr>
                          <w:rFonts w:ascii="Proxima Nova" w:hAnsi="Proxima Nova"/>
                          <w:color w:val="9A9A9B"/>
                          <w:w w:val="105"/>
                          <w:sz w:val="13"/>
                        </w:rPr>
                        <w:t>Storage,</w:t>
                      </w:r>
                      <w:r>
                        <w:rPr>
                          <w:rFonts w:ascii="Proxima Nova" w:hAnsi="Proxima Nova"/>
                          <w:color w:val="9A9A9B"/>
                          <w:spacing w:val="-11"/>
                          <w:w w:val="105"/>
                          <w:sz w:val="13"/>
                        </w:rPr>
                        <w:t xml:space="preserve"> </w:t>
                      </w:r>
                      <w:r>
                        <w:rPr>
                          <w:rFonts w:ascii="Proxima Nova" w:hAnsi="Proxima Nova"/>
                          <w:color w:val="9A9A9B"/>
                          <w:w w:val="105"/>
                          <w:sz w:val="13"/>
                        </w:rPr>
                        <w:t>Inc.</w:t>
                      </w:r>
                      <w:r>
                        <w:rPr>
                          <w:rFonts w:ascii="Proxima Nova" w:hAnsi="Proxima Nova"/>
                          <w:color w:val="9A9A9B"/>
                          <w:spacing w:val="-11"/>
                          <w:w w:val="105"/>
                          <w:sz w:val="13"/>
                        </w:rPr>
                        <w:t xml:space="preserve"> </w:t>
                      </w:r>
                      <w:r>
                        <w:rPr>
                          <w:rFonts w:ascii="Proxima Nova" w:hAnsi="Proxima Nova"/>
                          <w:color w:val="9A9A9B"/>
                          <w:w w:val="105"/>
                          <w:sz w:val="13"/>
                        </w:rPr>
                        <w:t>All</w:t>
                      </w:r>
                      <w:r>
                        <w:rPr>
                          <w:rFonts w:ascii="Proxima Nova" w:hAnsi="Proxima Nova"/>
                          <w:color w:val="9A9A9B"/>
                          <w:spacing w:val="-11"/>
                          <w:w w:val="105"/>
                          <w:sz w:val="13"/>
                        </w:rPr>
                        <w:t xml:space="preserve"> </w:t>
                      </w:r>
                      <w:r>
                        <w:rPr>
                          <w:rFonts w:ascii="Proxima Nova" w:hAnsi="Proxima Nova"/>
                          <w:color w:val="9A9A9B"/>
                          <w:w w:val="105"/>
                          <w:sz w:val="13"/>
                        </w:rPr>
                        <w:t>other</w:t>
                      </w:r>
                      <w:r>
                        <w:rPr>
                          <w:rFonts w:ascii="Proxima Nova" w:hAnsi="Proxima Nova"/>
                          <w:color w:val="9A9A9B"/>
                          <w:spacing w:val="-11"/>
                          <w:w w:val="105"/>
                          <w:sz w:val="13"/>
                        </w:rPr>
                        <w:t xml:space="preserve"> </w:t>
                      </w:r>
                      <w:r>
                        <w:rPr>
                          <w:rFonts w:ascii="Proxima Nova" w:hAnsi="Proxima Nova"/>
                          <w:color w:val="9A9A9B"/>
                          <w:w w:val="105"/>
                          <w:sz w:val="13"/>
                        </w:rPr>
                        <w:t>trademarks</w:t>
                      </w:r>
                      <w:r>
                        <w:rPr>
                          <w:rFonts w:ascii="Proxima Nova" w:hAnsi="Proxima Nova"/>
                          <w:color w:val="9A9A9B"/>
                          <w:spacing w:val="-11"/>
                          <w:w w:val="105"/>
                          <w:sz w:val="13"/>
                        </w:rPr>
                        <w:t xml:space="preserve"> </w:t>
                      </w:r>
                      <w:r>
                        <w:rPr>
                          <w:rFonts w:ascii="Proxima Nova" w:hAnsi="Proxima Nova"/>
                          <w:color w:val="9A9A9B"/>
                          <w:w w:val="105"/>
                          <w:sz w:val="13"/>
                        </w:rPr>
                        <w:t>are</w:t>
                      </w:r>
                      <w:r>
                        <w:rPr>
                          <w:rFonts w:ascii="Proxima Nova" w:hAnsi="Proxima Nova"/>
                          <w:color w:val="9A9A9B"/>
                          <w:spacing w:val="-11"/>
                          <w:w w:val="105"/>
                          <w:sz w:val="13"/>
                        </w:rPr>
                        <w:t xml:space="preserve"> </w:t>
                      </w:r>
                      <w:r>
                        <w:rPr>
                          <w:rFonts w:ascii="Proxima Nova" w:hAnsi="Proxima Nova"/>
                          <w:color w:val="9A9A9B"/>
                          <w:w w:val="105"/>
                          <w:sz w:val="13"/>
                        </w:rPr>
                        <w:t>the</w:t>
                      </w:r>
                      <w:r>
                        <w:rPr>
                          <w:rFonts w:ascii="Proxima Nova" w:hAnsi="Proxima Nova"/>
                          <w:color w:val="9A9A9B"/>
                          <w:spacing w:val="-11"/>
                          <w:w w:val="105"/>
                          <w:sz w:val="13"/>
                        </w:rPr>
                        <w:t xml:space="preserve"> </w:t>
                      </w:r>
                      <w:r>
                        <w:rPr>
                          <w:rFonts w:ascii="Proxima Nova" w:hAnsi="Proxima Nova"/>
                          <w:color w:val="9A9A9B"/>
                          <w:w w:val="105"/>
                          <w:sz w:val="13"/>
                        </w:rPr>
                        <w:t>property</w:t>
                      </w:r>
                      <w:r>
                        <w:rPr>
                          <w:rFonts w:ascii="Proxima Nova" w:hAnsi="Proxima Nova"/>
                          <w:color w:val="9A9A9B"/>
                          <w:spacing w:val="-11"/>
                          <w:w w:val="105"/>
                          <w:sz w:val="13"/>
                        </w:rPr>
                        <w:t xml:space="preserve"> </w:t>
                      </w:r>
                      <w:r>
                        <w:rPr>
                          <w:rFonts w:ascii="Proxima Nova" w:hAnsi="Proxima Nova"/>
                          <w:color w:val="9A9A9B"/>
                          <w:w w:val="105"/>
                          <w:sz w:val="13"/>
                        </w:rPr>
                        <w:t>of</w:t>
                      </w:r>
                      <w:r>
                        <w:rPr>
                          <w:rFonts w:ascii="Proxima Nova" w:hAnsi="Proxima Nova"/>
                          <w:color w:val="9A9A9B"/>
                          <w:spacing w:val="-11"/>
                          <w:w w:val="105"/>
                          <w:sz w:val="13"/>
                        </w:rPr>
                        <w:t xml:space="preserve"> </w:t>
                      </w:r>
                      <w:r>
                        <w:rPr>
                          <w:rFonts w:ascii="Proxima Nova" w:hAnsi="Proxima Nova"/>
                          <w:color w:val="9A9A9B"/>
                          <w:w w:val="105"/>
                          <w:sz w:val="13"/>
                        </w:rPr>
                        <w:t>their</w:t>
                      </w:r>
                      <w:r>
                        <w:rPr>
                          <w:rFonts w:ascii="Proxima Nova" w:hAnsi="Proxima Nova"/>
                          <w:color w:val="9A9A9B"/>
                          <w:spacing w:val="-11"/>
                          <w:w w:val="105"/>
                          <w:sz w:val="13"/>
                        </w:rPr>
                        <w:t xml:space="preserve"> </w:t>
                      </w:r>
                      <w:r>
                        <w:rPr>
                          <w:rFonts w:ascii="Proxima Nova" w:hAnsi="Proxima Nova"/>
                          <w:color w:val="9A9A9B"/>
                          <w:w w:val="105"/>
                          <w:sz w:val="13"/>
                        </w:rPr>
                        <w:t>respective</w:t>
                      </w:r>
                      <w:r>
                        <w:rPr>
                          <w:rFonts w:ascii="Proxima Nova" w:hAnsi="Proxima Nova"/>
                          <w:color w:val="9A9A9B"/>
                          <w:spacing w:val="-11"/>
                          <w:w w:val="105"/>
                          <w:sz w:val="13"/>
                        </w:rPr>
                        <w:t xml:space="preserve"> </w:t>
                      </w:r>
                      <w:r>
                        <w:rPr>
                          <w:rFonts w:ascii="Proxima Nova" w:hAnsi="Proxima Nova"/>
                          <w:color w:val="9A9A9B"/>
                          <w:w w:val="105"/>
                          <w:sz w:val="13"/>
                        </w:rPr>
                        <w:t>owners.</w:t>
                      </w:r>
                    </w:p>
                    <w:p w:rsidR="0076027E" w:rsidP="0076027E" w:rsidRDefault="0076027E" w14:paraId="0E27B00A" w14:textId="77777777"/>
                  </w:txbxContent>
                </v:textbox>
                <w10:wrap anchorx="margin" anchory="margin"/>
              </v:shape>
            </w:pict>
          </mc:Fallback>
        </mc:AlternateContent>
      </w:r>
      <w:r w:rsidR="0076027E">
        <w:rPr>
          <w:noProof/>
        </w:rPr>
        <mc:AlternateContent>
          <mc:Choice Requires="wps">
            <w:drawing>
              <wp:anchor distT="0" distB="0" distL="114300" distR="114300" simplePos="0" relativeHeight="251658246" behindDoc="0" locked="0" layoutInCell="1" allowOverlap="1" wp14:anchorId="2E2D2907" wp14:editId="0417D3A7">
                <wp:simplePos x="0" y="0"/>
                <wp:positionH relativeFrom="page">
                  <wp:align>center</wp:align>
                </wp:positionH>
                <wp:positionV relativeFrom="paragraph">
                  <wp:posOffset>5833110</wp:posOffset>
                </wp:positionV>
                <wp:extent cx="6591300" cy="2141855"/>
                <wp:effectExtent l="0" t="0" r="0" b="0"/>
                <wp:wrapSquare wrapText="bothSides"/>
                <wp:docPr id="341" name="Text Box 341"/>
                <wp:cNvGraphicFramePr/>
                <a:graphic xmlns:a="http://schemas.openxmlformats.org/drawingml/2006/main">
                  <a:graphicData uri="http://schemas.microsoft.com/office/word/2010/wordprocessingShape">
                    <wps:wsp>
                      <wps:cNvSpPr txBox="1"/>
                      <wps:spPr>
                        <a:xfrm>
                          <a:off x="0" y="0"/>
                          <a:ext cx="6591300" cy="2141855"/>
                        </a:xfrm>
                        <a:prstGeom prst="rect">
                          <a:avLst/>
                        </a:prstGeom>
                        <a:noFill/>
                        <a:ln w="6350">
                          <a:noFill/>
                        </a:ln>
                        <a:effectLst/>
                      </wps:spPr>
                      <wps:txbx>
                        <w:txbxContent>
                          <w:p w:rsidRPr="00220DD8" w:rsidR="0076027E" w:rsidP="0076027E" w:rsidRDefault="0076027E" w14:paraId="5D8B9A15" w14:textId="77777777">
                            <w:pPr>
                              <w:pStyle w:val="BodyText"/>
                              <w:spacing w:before="73"/>
                              <w:ind w:left="7110" w:right="116" w:firstLine="398"/>
                              <w:jc w:val="right"/>
                              <w:rPr>
                                <w:color w:val="F66A39"/>
                              </w:rPr>
                            </w:pPr>
                            <w:r>
                              <w:rPr>
                                <w:color w:val="5A5B5F"/>
                              </w:rPr>
                              <w:t>Pure Storage,</w:t>
                            </w:r>
                            <w:r>
                              <w:rPr>
                                <w:color w:val="5A5B5F"/>
                                <w:spacing w:val="1"/>
                              </w:rPr>
                              <w:t xml:space="preserve"> </w:t>
                            </w:r>
                            <w:r>
                              <w:rPr>
                                <w:color w:val="5A5B5F"/>
                              </w:rPr>
                              <w:t>Inc.</w:t>
                            </w:r>
                            <w:r>
                              <w:rPr>
                                <w:color w:val="5A5B5F"/>
                              </w:rPr>
                              <w:br/>
                              <w:t xml:space="preserve">Twitter: </w:t>
                            </w:r>
                            <w:r w:rsidRPr="00220DD8">
                              <w:rPr>
                                <w:color w:val="F66A39"/>
                              </w:rPr>
                              <w:t>@purestorage</w:t>
                            </w:r>
                            <w:r w:rsidRPr="00220DD8">
                              <w:rPr>
                                <w:color w:val="F66A39"/>
                              </w:rPr>
                              <w:br/>
                            </w:r>
                            <w:r w:rsidRPr="00220DD8">
                              <w:rPr>
                                <w:color w:val="F66A39"/>
                                <w:spacing w:val="-40"/>
                              </w:rPr>
                              <w:t xml:space="preserve"> </w:t>
                            </w:r>
                            <w:hyperlink r:id="rId71">
                              <w:r w:rsidRPr="00220DD8">
                                <w:rPr>
                                  <w:color w:val="F66A39"/>
                                </w:rPr>
                                <w:t>www.purestorage.com</w:t>
                              </w:r>
                            </w:hyperlink>
                          </w:p>
                          <w:p w:rsidR="0076027E" w:rsidP="0076027E" w:rsidRDefault="0076027E" w14:paraId="44EAFD9C" w14:textId="77777777">
                            <w:pPr>
                              <w:pStyle w:val="BodyText"/>
                              <w:spacing w:before="73"/>
                              <w:ind w:left="7110" w:right="116" w:firstLine="398"/>
                              <w:jc w:val="right"/>
                            </w:pPr>
                          </w:p>
                          <w:p w:rsidR="0076027E" w:rsidP="0076027E" w:rsidRDefault="0076027E" w14:paraId="08AD07B6" w14:textId="77777777">
                            <w:pPr>
                              <w:pStyle w:val="BodyText"/>
                              <w:ind w:left="7110" w:right="118" w:hanging="343"/>
                              <w:jc w:val="right"/>
                              <w:rPr>
                                <w:color w:val="5A5B5F"/>
                              </w:rPr>
                            </w:pPr>
                            <w:r>
                              <w:rPr>
                                <w:color w:val="5A5B5F"/>
                              </w:rPr>
                              <w:t>650 Castro Street, Suite</w:t>
                            </w:r>
                            <w:r>
                              <w:rPr>
                                <w:color w:val="5A5B5F"/>
                                <w:spacing w:val="5"/>
                              </w:rPr>
                              <w:t xml:space="preserve"> </w:t>
                            </w:r>
                            <w:r>
                              <w:rPr>
                                <w:color w:val="5A5B5F"/>
                              </w:rPr>
                              <w:t xml:space="preserve">#260 </w:t>
                            </w:r>
                            <w:r>
                              <w:rPr>
                                <w:color w:val="5A5B5F"/>
                              </w:rPr>
                              <w:br/>
                              <w:t>Mountain View, CA</w:t>
                            </w:r>
                            <w:r>
                              <w:rPr>
                                <w:color w:val="5A5B5F"/>
                                <w:spacing w:val="3"/>
                              </w:rPr>
                              <w:t xml:space="preserve"> </w:t>
                            </w:r>
                            <w:r>
                              <w:rPr>
                                <w:color w:val="5A5B5F"/>
                              </w:rPr>
                              <w:t>94041</w:t>
                            </w:r>
                          </w:p>
                          <w:p w:rsidR="0076027E" w:rsidP="0076027E" w:rsidRDefault="0076027E" w14:paraId="4B94D5A5" w14:textId="77777777">
                            <w:pPr>
                              <w:pStyle w:val="BodyText"/>
                              <w:ind w:left="7110" w:right="118" w:hanging="343"/>
                              <w:jc w:val="right"/>
                            </w:pPr>
                          </w:p>
                          <w:p w:rsidR="0076027E" w:rsidP="0076027E" w:rsidRDefault="0076027E" w14:paraId="7B76E54D" w14:textId="77777777">
                            <w:pPr>
                              <w:pStyle w:val="BodyText"/>
                              <w:ind w:left="7110" w:right="118"/>
                              <w:jc w:val="right"/>
                            </w:pPr>
                            <w:r>
                              <w:rPr>
                                <w:color w:val="5A5B5F"/>
                                <w:spacing w:val="-7"/>
                              </w:rPr>
                              <w:t>T:</w:t>
                            </w:r>
                            <w:r>
                              <w:rPr>
                                <w:color w:val="5A5B5F"/>
                                <w:spacing w:val="19"/>
                              </w:rPr>
                              <w:t xml:space="preserve"> </w:t>
                            </w:r>
                            <w:r>
                              <w:rPr>
                                <w:color w:val="5A5B5F"/>
                              </w:rPr>
                              <w:t>650-290-6088</w:t>
                            </w:r>
                          </w:p>
                          <w:p w:rsidR="0076027E" w:rsidP="0076027E" w:rsidRDefault="0076027E" w14:paraId="708CBEAB" w14:textId="77777777">
                            <w:pPr>
                              <w:pStyle w:val="BodyText"/>
                              <w:ind w:left="7110" w:right="118"/>
                              <w:jc w:val="right"/>
                              <w:rPr>
                                <w:color w:val="5A5B5F"/>
                              </w:rPr>
                            </w:pPr>
                            <w:r>
                              <w:rPr>
                                <w:color w:val="5A5B5F"/>
                              </w:rPr>
                              <w:t>F:</w:t>
                            </w:r>
                            <w:r>
                              <w:rPr>
                                <w:color w:val="5A5B5F"/>
                                <w:spacing w:val="18"/>
                              </w:rPr>
                              <w:t xml:space="preserve"> </w:t>
                            </w:r>
                            <w:r>
                              <w:rPr>
                                <w:color w:val="5A5B5F"/>
                              </w:rPr>
                              <w:t>650-625-9667</w:t>
                            </w:r>
                          </w:p>
                          <w:p w:rsidR="0076027E" w:rsidP="0076027E" w:rsidRDefault="0076027E" w14:paraId="3DEEC669" w14:textId="77777777">
                            <w:pPr>
                              <w:pStyle w:val="BodyText"/>
                              <w:ind w:left="7110" w:right="118"/>
                              <w:jc w:val="right"/>
                            </w:pPr>
                          </w:p>
                          <w:p w:rsidRPr="00FA1E89" w:rsidR="0076027E" w:rsidP="0076027E" w:rsidRDefault="0076027E" w14:paraId="61B52FDE" w14:textId="77777777">
                            <w:pPr>
                              <w:pStyle w:val="BodyText"/>
                              <w:ind w:left="6210" w:right="116" w:firstLine="422"/>
                              <w:jc w:val="right"/>
                              <w:rPr>
                                <w:color w:val="5A5B5F"/>
                              </w:rPr>
                            </w:pPr>
                            <w:r>
                              <w:rPr>
                                <w:color w:val="5A5B5F"/>
                              </w:rPr>
                              <w:t xml:space="preserve">Sales: </w:t>
                            </w:r>
                            <w:hyperlink r:id="rId72">
                              <w:r w:rsidRPr="00220DD8">
                                <w:rPr>
                                  <w:color w:val="F66A39"/>
                                </w:rPr>
                                <w:t>sales@purestorage.com</w:t>
                              </w:r>
                            </w:hyperlink>
                            <w:r>
                              <w:rPr>
                                <w:color w:val="00AECD"/>
                              </w:rPr>
                              <w:br/>
                            </w:r>
                            <w:r>
                              <w:rPr>
                                <w:color w:val="5A5B5F"/>
                              </w:rPr>
                              <w:t>Support:</w:t>
                            </w:r>
                            <w:r>
                              <w:rPr>
                                <w:color w:val="5A5B5F"/>
                                <w:spacing w:val="32"/>
                              </w:rPr>
                              <w:t xml:space="preserve"> </w:t>
                            </w:r>
                            <w:hyperlink r:id="rId73">
                              <w:r w:rsidRPr="00220DD8">
                                <w:rPr>
                                  <w:color w:val="F66A39"/>
                                </w:rPr>
                                <w:t>support@purestorage.com</w:t>
                              </w:r>
                            </w:hyperlink>
                            <w:r>
                              <w:rPr>
                                <w:color w:val="00AECD"/>
                              </w:rPr>
                              <w:br/>
                            </w:r>
                            <w:r>
                              <w:rPr>
                                <w:color w:val="5A5B5F"/>
                              </w:rPr>
                              <w:t>Media:</w:t>
                            </w:r>
                            <w:r>
                              <w:rPr>
                                <w:color w:val="5A5B5F"/>
                                <w:spacing w:val="10"/>
                              </w:rPr>
                              <w:t xml:space="preserve"> </w:t>
                            </w:r>
                            <w:hyperlink r:id="rId74">
                              <w:r w:rsidRPr="00220DD8">
                                <w:rPr>
                                  <w:color w:val="F66A39"/>
                                </w:rPr>
                                <w:t>pr@purestorage.com</w:t>
                              </w:r>
                            </w:hyperlink>
                            <w:r>
                              <w:rPr>
                                <w:color w:val="00AECD"/>
                                <w:spacing w:val="1"/>
                              </w:rPr>
                              <w:br/>
                            </w:r>
                            <w:r>
                              <w:rPr>
                                <w:color w:val="5A5B5F"/>
                              </w:rPr>
                              <w:t>General:</w:t>
                            </w:r>
                            <w:r>
                              <w:rPr>
                                <w:color w:val="5A5B5F"/>
                                <w:spacing w:val="16"/>
                              </w:rPr>
                              <w:t xml:space="preserve"> </w:t>
                            </w:r>
                            <w:hyperlink r:id="rId75">
                              <w:r w:rsidRPr="00220DD8">
                                <w:rPr>
                                  <w:color w:val="F66A39"/>
                                </w:rPr>
                                <w:t>info@purestorage.com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Text Box 341" style="position:absolute;margin-left:0;margin-top:459.3pt;width:519pt;height:168.65pt;z-index:25165824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" w14:anchorId="2E2D2907">
                <v:textbox>
                  <w:txbxContent>
                    <w:p w:rsidRPr="00220DD8" w:rsidR="0076027E" w:rsidP="0076027E" w:rsidRDefault="0076027E" w14:paraId="5D8B9A15" w14:textId="77777777">
                      <w:pPr>
                        <w:pStyle w:val="BodyText"/>
                        <w:spacing w:before="73"/>
                        <w:ind w:left="7110" w:right="116" w:firstLine="398"/>
                        <w:jc w:val="right"/>
                        <w:rPr>
                          <w:color w:val="F66A39"/>
                        </w:rPr>
                      </w:pPr>
                      <w:r>
                        <w:rPr>
                          <w:color w:val="5A5B5F"/>
                        </w:rPr>
                        <w:t>Pure Storage,</w:t>
                      </w:r>
                      <w:r>
                        <w:rPr>
                          <w:color w:val="5A5B5F"/>
                          <w:spacing w:val="1"/>
                        </w:rPr>
                        <w:t xml:space="preserve"> </w:t>
                      </w:r>
                      <w:r>
                        <w:rPr>
                          <w:color w:val="5A5B5F"/>
                        </w:rPr>
                        <w:t>Inc.</w:t>
                      </w:r>
                      <w:r>
                        <w:rPr>
                          <w:color w:val="5A5B5F"/>
                        </w:rPr>
                        <w:br/>
                        <w:t xml:space="preserve">Twitter: </w:t>
                      </w:r>
                      <w:r w:rsidRPr="00220DD8">
                        <w:rPr>
                          <w:color w:val="F66A39"/>
                        </w:rPr>
                        <w:t>@purestorage</w:t>
                      </w:r>
                      <w:r w:rsidRPr="00220DD8">
                        <w:rPr>
                          <w:color w:val="F66A39"/>
                        </w:rPr>
                        <w:br/>
                      </w:r>
                      <w:r w:rsidRPr="00220DD8">
                        <w:rPr>
                          <w:color w:val="F66A39"/>
                          <w:spacing w:val="-40"/>
                        </w:rPr>
                        <w:t xml:space="preserve"> </w:t>
                      </w:r>
                      <w:hyperlink r:id="rId76">
                        <w:r w:rsidRPr="00220DD8">
                          <w:rPr>
                            <w:color w:val="F66A39"/>
                          </w:rPr>
                          <w:t>www.purestorage.com</w:t>
                        </w:r>
                      </w:hyperlink>
                    </w:p>
                    <w:p w:rsidR="0076027E" w:rsidP="0076027E" w:rsidRDefault="0076027E" w14:paraId="44EAFD9C" w14:textId="77777777">
                      <w:pPr>
                        <w:pStyle w:val="BodyText"/>
                        <w:spacing w:before="73"/>
                        <w:ind w:left="7110" w:right="116" w:firstLine="398"/>
                        <w:jc w:val="right"/>
                      </w:pPr>
                    </w:p>
                    <w:p w:rsidR="0076027E" w:rsidP="0076027E" w:rsidRDefault="0076027E" w14:paraId="08AD07B6" w14:textId="77777777">
                      <w:pPr>
                        <w:pStyle w:val="BodyText"/>
                        <w:ind w:left="7110" w:right="118" w:hanging="343"/>
                        <w:jc w:val="right"/>
                        <w:rPr>
                          <w:color w:val="5A5B5F"/>
                        </w:rPr>
                      </w:pPr>
                      <w:r>
                        <w:rPr>
                          <w:color w:val="5A5B5F"/>
                        </w:rPr>
                        <w:t>650 Castro Street, Suite</w:t>
                      </w:r>
                      <w:r>
                        <w:rPr>
                          <w:color w:val="5A5B5F"/>
                          <w:spacing w:val="5"/>
                        </w:rPr>
                        <w:t xml:space="preserve"> </w:t>
                      </w:r>
                      <w:r>
                        <w:rPr>
                          <w:color w:val="5A5B5F"/>
                        </w:rPr>
                        <w:t xml:space="preserve">#260 </w:t>
                      </w:r>
                      <w:r>
                        <w:rPr>
                          <w:color w:val="5A5B5F"/>
                        </w:rPr>
                        <w:br/>
                        <w:t>Mountain View, CA</w:t>
                      </w:r>
                      <w:r>
                        <w:rPr>
                          <w:color w:val="5A5B5F"/>
                          <w:spacing w:val="3"/>
                        </w:rPr>
                        <w:t xml:space="preserve"> </w:t>
                      </w:r>
                      <w:r>
                        <w:rPr>
                          <w:color w:val="5A5B5F"/>
                        </w:rPr>
                        <w:t>94041</w:t>
                      </w:r>
                    </w:p>
                    <w:p w:rsidR="0076027E" w:rsidP="0076027E" w:rsidRDefault="0076027E" w14:paraId="4B94D5A5" w14:textId="77777777">
                      <w:pPr>
                        <w:pStyle w:val="BodyText"/>
                        <w:ind w:left="7110" w:right="118" w:hanging="343"/>
                        <w:jc w:val="right"/>
                      </w:pPr>
                    </w:p>
                    <w:p w:rsidR="0076027E" w:rsidP="0076027E" w:rsidRDefault="0076027E" w14:paraId="7B76E54D" w14:textId="77777777">
                      <w:pPr>
                        <w:pStyle w:val="BodyText"/>
                        <w:ind w:left="7110" w:right="118"/>
                        <w:jc w:val="right"/>
                      </w:pPr>
                      <w:r>
                        <w:rPr>
                          <w:color w:val="5A5B5F"/>
                          <w:spacing w:val="-7"/>
                        </w:rPr>
                        <w:t>T:</w:t>
                      </w:r>
                      <w:r>
                        <w:rPr>
                          <w:color w:val="5A5B5F"/>
                          <w:spacing w:val="19"/>
                        </w:rPr>
                        <w:t xml:space="preserve"> </w:t>
                      </w:r>
                      <w:r>
                        <w:rPr>
                          <w:color w:val="5A5B5F"/>
                        </w:rPr>
                        <w:t>650-290-6088</w:t>
                      </w:r>
                    </w:p>
                    <w:p w:rsidR="0076027E" w:rsidP="0076027E" w:rsidRDefault="0076027E" w14:paraId="708CBEAB" w14:textId="77777777">
                      <w:pPr>
                        <w:pStyle w:val="BodyText"/>
                        <w:ind w:left="7110" w:right="118"/>
                        <w:jc w:val="right"/>
                        <w:rPr>
                          <w:color w:val="5A5B5F"/>
                        </w:rPr>
                      </w:pPr>
                      <w:r>
                        <w:rPr>
                          <w:color w:val="5A5B5F"/>
                        </w:rPr>
                        <w:t>F:</w:t>
                      </w:r>
                      <w:r>
                        <w:rPr>
                          <w:color w:val="5A5B5F"/>
                          <w:spacing w:val="18"/>
                        </w:rPr>
                        <w:t xml:space="preserve"> </w:t>
                      </w:r>
                      <w:r>
                        <w:rPr>
                          <w:color w:val="5A5B5F"/>
                        </w:rPr>
                        <w:t>650-625-9667</w:t>
                      </w:r>
                    </w:p>
                    <w:p w:rsidR="0076027E" w:rsidP="0076027E" w:rsidRDefault="0076027E" w14:paraId="3DEEC669" w14:textId="77777777">
                      <w:pPr>
                        <w:pStyle w:val="BodyText"/>
                        <w:ind w:left="7110" w:right="118"/>
                        <w:jc w:val="right"/>
                      </w:pPr>
                    </w:p>
                    <w:p w:rsidRPr="00FA1E89" w:rsidR="0076027E" w:rsidP="0076027E" w:rsidRDefault="0076027E" w14:paraId="61B52FDE" w14:textId="77777777">
                      <w:pPr>
                        <w:pStyle w:val="BodyText"/>
                        <w:ind w:left="6210" w:right="116" w:firstLine="422"/>
                        <w:jc w:val="right"/>
                        <w:rPr>
                          <w:color w:val="5A5B5F"/>
                        </w:rPr>
                      </w:pPr>
                      <w:r>
                        <w:rPr>
                          <w:color w:val="5A5B5F"/>
                        </w:rPr>
                        <w:t xml:space="preserve">Sales: </w:t>
                      </w:r>
                      <w:hyperlink r:id="rId77">
                        <w:r w:rsidRPr="00220DD8">
                          <w:rPr>
                            <w:color w:val="F66A39"/>
                          </w:rPr>
                          <w:t>sales@purestorage.com</w:t>
                        </w:r>
                      </w:hyperlink>
                      <w:r>
                        <w:rPr>
                          <w:color w:val="00AECD"/>
                        </w:rPr>
                        <w:br/>
                      </w:r>
                      <w:r>
                        <w:rPr>
                          <w:color w:val="5A5B5F"/>
                        </w:rPr>
                        <w:t>Support:</w:t>
                      </w:r>
                      <w:r>
                        <w:rPr>
                          <w:color w:val="5A5B5F"/>
                          <w:spacing w:val="32"/>
                        </w:rPr>
                        <w:t xml:space="preserve"> </w:t>
                      </w:r>
                      <w:hyperlink r:id="rId78">
                        <w:r w:rsidRPr="00220DD8">
                          <w:rPr>
                            <w:color w:val="F66A39"/>
                          </w:rPr>
                          <w:t>support@purestorage.com</w:t>
                        </w:r>
                      </w:hyperlink>
                      <w:r>
                        <w:rPr>
                          <w:color w:val="00AECD"/>
                        </w:rPr>
                        <w:br/>
                      </w:r>
                      <w:r>
                        <w:rPr>
                          <w:color w:val="5A5B5F"/>
                        </w:rPr>
                        <w:t>Media:</w:t>
                      </w:r>
                      <w:r>
                        <w:rPr>
                          <w:color w:val="5A5B5F"/>
                          <w:spacing w:val="10"/>
                        </w:rPr>
                        <w:t xml:space="preserve"> </w:t>
                      </w:r>
                      <w:hyperlink r:id="rId79">
                        <w:r w:rsidRPr="00220DD8">
                          <w:rPr>
                            <w:color w:val="F66A39"/>
                          </w:rPr>
                          <w:t>pr@purestorage.com</w:t>
                        </w:r>
                      </w:hyperlink>
                      <w:r>
                        <w:rPr>
                          <w:color w:val="00AECD"/>
                          <w:spacing w:val="1"/>
                        </w:rPr>
                        <w:br/>
                      </w:r>
                      <w:r>
                        <w:rPr>
                          <w:color w:val="5A5B5F"/>
                        </w:rPr>
                        <w:t>General:</w:t>
                      </w:r>
                      <w:r>
                        <w:rPr>
                          <w:color w:val="5A5B5F"/>
                          <w:spacing w:val="16"/>
                        </w:rPr>
                        <w:t xml:space="preserve"> </w:t>
                      </w:r>
                      <w:hyperlink r:id="rId80">
                        <w:r w:rsidRPr="00220DD8">
                          <w:rPr>
                            <w:color w:val="F66A39"/>
                          </w:rPr>
                          <w:t>info@purestorage.com</w:t>
                        </w:r>
                      </w:hyperlink>
                    </w:p>
                  </w:txbxContent>
                </v:textbox>
                <w10:wrap type="square" anchorx="page"/>
              </v:shape>
            </w:pict>
          </mc:Fallback>
        </mc:AlternateContent>
      </w:r>
      <w:r w:rsidR="0076027E">
        <w:rPr>
          <w:rFonts w:ascii="Proxima Nova Semibold" w:hAnsi="Proxima Nova Semibold" w:eastAsia="Proxima Nova Semibold" w:cs="Times New Roman"/>
          <w:b/>
          <w:bCs/>
          <w:noProof/>
          <w:color w:val="auto"/>
          <w:sz w:val="48"/>
          <w:szCs w:val="48"/>
        </w:rPr>
        <w:drawing>
          <wp:anchor distT="0" distB="0" distL="114300" distR="114300" simplePos="0" relativeHeight="251658244" behindDoc="1" locked="0" layoutInCell="1" allowOverlap="1" wp14:anchorId="2D6CA06A" wp14:editId="67A157B4">
            <wp:simplePos x="0" y="0"/>
            <wp:positionH relativeFrom="page">
              <wp:align>left</wp:align>
            </wp:positionH>
            <wp:positionV relativeFrom="paragraph">
              <wp:posOffset>-781685</wp:posOffset>
            </wp:positionV>
            <wp:extent cx="8001635" cy="10666239"/>
            <wp:effectExtent l="0" t="0" r="0" b="190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reStorage_HexWhite.jpg"/>
                    <pic:cNvPicPr/>
                  </pic:nvPicPr>
                  <pic:blipFill>
                    <a:blip r:embed="rId8">
                      <a:extLst>
                        <a:ext uri="{28A0092B-C50C-407E-A947-70E740481C1C}">
                          <a14:useLocalDpi xmlns:a14="http://schemas.microsoft.com/office/drawing/2010/main" val="0"/>
                        </a:ext>
                      </a:extLst>
                    </a:blip>
                    <a:stretch>
                      <a:fillRect/>
                    </a:stretch>
                  </pic:blipFill>
                  <pic:spPr>
                    <a:xfrm>
                      <a:off x="0" y="0"/>
                      <a:ext cx="8001635" cy="10666239"/>
                    </a:xfrm>
                    <a:prstGeom prst="rect">
                      <a:avLst/>
                    </a:prstGeom>
                  </pic:spPr>
                </pic:pic>
              </a:graphicData>
            </a:graphic>
            <wp14:sizeRelH relativeFrom="page">
              <wp14:pctWidth>0</wp14:pctWidth>
            </wp14:sizeRelH>
            <wp14:sizeRelV relativeFrom="page">
              <wp14:pctHeight>0</wp14:pctHeight>
            </wp14:sizeRelV>
          </wp:anchor>
        </w:drawing>
      </w:r>
    </w:p>
    <w:sectPr w:rsidR="001436C3" w:rsidSect="00CF07C5">
      <w:headerReference w:type="default" r:id="rId81"/>
      <w:footerReference w:type="default" r:id="rId82"/>
      <w:headerReference w:type="first" r:id="rId83"/>
      <w:footerReference w:type="first" r:id="rId84"/>
      <w:pgSz w:w="12240" w:h="15840" w:orient="portrait"/>
      <w:pgMar w:top="1224" w:right="900" w:bottom="1440" w:left="1181" w:header="720" w:footer="432"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AK" w:author="Ashutosh Kumar" w:date="2018-07-13T14:40:00Z" w:id="33">
    <w:p w:rsidR="00A47DF9" w:rsidRDefault="00A47DF9" w14:paraId="09EFE47D" w14:textId="77777777">
      <w:pPr>
        <w:pStyle w:val="CommentText"/>
      </w:pPr>
      <w:r>
        <w:rPr>
          <w:rStyle w:val="CommentReference"/>
        </w:rPr>
        <w:annotationRef/>
      </w:r>
      <w:r>
        <w:t>@Farida – Please update this section</w:t>
      </w:r>
    </w:p>
    <w:p w:rsidR="00A47DF9" w:rsidRDefault="00A47DF9" w14:paraId="05F06565" w14:textId="2BEEF9B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F065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F06565" w16cid:durableId="1EF338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68DA" w:rsidP="00FF669E" w:rsidRDefault="00EC68DA" w14:paraId="742B9575" w14:textId="77777777">
      <w:r>
        <w:separator/>
      </w:r>
    </w:p>
    <w:p w:rsidR="00EC68DA" w:rsidP="00FF669E" w:rsidRDefault="00EC68DA" w14:paraId="4711AD27" w14:textId="77777777"/>
  </w:endnote>
  <w:endnote w:type="continuationSeparator" w:id="0">
    <w:p w:rsidR="00EC68DA" w:rsidP="00FF669E" w:rsidRDefault="00EC68DA" w14:paraId="24B253D5" w14:textId="77777777">
      <w:r>
        <w:continuationSeparator/>
      </w:r>
    </w:p>
    <w:p w:rsidR="00EC68DA" w:rsidP="00FF669E" w:rsidRDefault="00EC68DA" w14:paraId="6846C75A" w14:textId="77777777"/>
  </w:endnote>
  <w:endnote w:type="continuationNotice" w:id="1">
    <w:p w:rsidR="00EC68DA" w:rsidRDefault="00EC68DA" w14:paraId="785DDAA2"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roxima Nova Regular">
    <w:altName w:val="Candara"/>
    <w:panose1 w:val="020B0604020202020204"/>
    <w:charset w:val="00"/>
    <w:family w:val="auto"/>
    <w:pitch w:val="variable"/>
    <w:sig w:usb0="00000001" w:usb1="5000E0FB" w:usb2="00000000" w:usb3="00000000" w:csb0="0000019F" w:csb1="00000000"/>
  </w:font>
  <w:font w:name="MyriadPro-Regular">
    <w:altName w:val="Calibri"/>
    <w:panose1 w:val="020B0604020202020204"/>
    <w:charset w:val="4D"/>
    <w:family w:val="swiss"/>
    <w:notTrueType/>
    <w:pitch w:val="default"/>
    <w:sig w:usb0="00000003" w:usb1="00000000" w:usb2="00000000" w:usb3="00000000" w:csb0="00000001" w:csb1="00000000"/>
  </w:font>
  <w:font w:name="Proxima Nova">
    <w:altName w:val="Tahoma"/>
    <w:panose1 w:val="020B0604020202020204"/>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roximaNova-Bold">
    <w:altName w:val="Tw Cen MT Condensed Extra Bold"/>
    <w:panose1 w:val="020B0604020202020204"/>
    <w:charset w:val="4D"/>
    <w:family w:val="swiss"/>
    <w:notTrueType/>
    <w:pitch w:val="default"/>
    <w:sig w:usb0="00000003" w:usb1="00000000" w:usb2="00000000" w:usb3="00000000" w:csb0="00000001" w:csb1="00000000"/>
  </w:font>
  <w:font w:name="Proxima Nova Thin">
    <w:altName w:val="Tahoma"/>
    <w:panose1 w:val="020B0604020202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2AFF" w:usb1="C000ACFF" w:usb2="00000009" w:usb3="00000000" w:csb0="000001FF" w:csb1="00000000"/>
  </w:font>
  <w:font w:name="Proxima Nova Bold">
    <w:altName w:val="Candara"/>
    <w:panose1 w:val="020B0604020202020204"/>
    <w:charset w:val="00"/>
    <w:family w:val="auto"/>
    <w:pitch w:val="variable"/>
    <w:sig w:usb0="00000001" w:usb1="5000E0FB" w:usb2="00000000" w:usb3="00000000" w:csb0="0000019F" w:csb1="00000000"/>
  </w:font>
  <w:font w:name="Proxima Nova Semibold">
    <w:altName w:val="Arial"/>
    <w:panose1 w:val="020B0604020202020204"/>
    <w:charset w:val="00"/>
    <w:family w:val="swiss"/>
    <w:notTrueType/>
    <w:pitch w:val="variable"/>
    <w:sig w:usb0="20000287" w:usb1="00000001" w:usb2="00000000" w:usb3="00000000" w:csb0="0000019F" w:csb1="00000000"/>
  </w:font>
  <w:font w:name="MyriadPro-Bold">
    <w:altName w:val="Calibri"/>
    <w:panose1 w:val="020B0604020202020204"/>
    <w:charset w:val="4D"/>
    <w:family w:val="swiss"/>
    <w:notTrueType/>
    <w:pitch w:val="default"/>
    <w:sig w:usb0="00000003" w:usb1="00000000" w:usb2="00000000" w:usb3="00000000" w:csb0="00000001" w:csb1="00000000"/>
  </w:font>
  <w:font w:name="Lucida Grande">
    <w:altName w:val="Times New Roman"/>
    <w:panose1 w:val="020B0600040502020204"/>
    <w:charset w:val="00"/>
    <w:family w:val="swiss"/>
    <w:pitch w:val="variable"/>
    <w:sig w:usb0="E1000AEF" w:usb1="5000A1FF" w:usb2="00000000" w:usb3="00000000" w:csb0="000001BF" w:csb1="00000000"/>
  </w:font>
  <w:font w:name="Proxima Nova Light">
    <w:altName w:val="Arial"/>
    <w:panose1 w:val="020B0604020202020204"/>
    <w:charset w:val="00"/>
    <w:family w:val="swiss"/>
    <w:notTrueType/>
    <w:pitch w:val="variable"/>
    <w:sig w:usb0="20000287" w:usb1="00000001" w:usb2="00000000" w:usb3="00000000" w:csb0="0000019F" w:csb1="00000000"/>
  </w:font>
  <w:font w:name="Courier">
    <w:panose1 w:val="02000500000000000000"/>
    <w:charset w:val="00"/>
    <w:family w:val="auto"/>
    <w:pitch w:val="variable"/>
    <w:sig w:usb0="00000003" w:usb1="00000000" w:usb2="00000000" w:usb3="00000000" w:csb0="00000003" w:csb1="00000000"/>
  </w:font>
  <w:font w:name="Proxima Nova Black">
    <w:altName w:val="Tahoma"/>
    <w:panose1 w:val="020B0604020202020204"/>
    <w:charset w:val="00"/>
    <w:family w:val="swiss"/>
    <w:notTrueType/>
    <w:pitch w:val="variable"/>
    <w:sig w:usb0="20000287" w:usb1="00000001" w:usb2="00000000" w:usb3="00000000" w:csb0="0000019F" w:csb1="00000000"/>
  </w:font>
  <w:font w:name="Proxima Nova Regular,MyriadPro-">
    <w:altName w:val="Tahoma"/>
    <w:panose1 w:val="020B0604020202020204"/>
    <w:charset w:val="00"/>
    <w:family w:val="roman"/>
    <w:notTrueType/>
    <w:pitch w:val="default"/>
  </w:font>
  <w:font w:name="Proxima Nova Semibold,Times New">
    <w:altName w:val="Tahoma"/>
    <w:panose1 w:val="020B0604020202020204"/>
    <w:charset w:val="00"/>
    <w:family w:val="roman"/>
    <w:pitch w:val="default"/>
  </w:font>
  <w:font w:name="Proxima Nova,,ＭＳ ゴシック">
    <w:altName w:val="Yu Gothic"/>
    <w:panose1 w:val="020B0604020202020204"/>
    <w:charset w:val="80"/>
    <w:family w:val="roman"/>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Proxima Nova,MyriadPro-Regular,">
    <w:altName w:val="Tahom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a14="http://schemas.microsoft.com/office/mac/drawingml/2011/main" mc:Ignorable="w14 w15 w16se w16cid wp14">
  <w:p w:rsidRPr="00E03FEC" w:rsidR="004E19C9" w:rsidP="00FF669E" w:rsidRDefault="004E19C9" w14:paraId="4C3261A9" w14:textId="7F9042C5">
    <w:pPr>
      <w:pStyle w:val="PSFooter"/>
      <w:rPr>
        <w:rFonts w:ascii="Proxima Nova" w:hAnsi="Proxima Nova"/>
      </w:rPr>
    </w:pPr>
    <w:r w:rsidRPr="00E03FEC">
      <w:rPr>
        <w:rFonts w:ascii="Proxima Nova" w:hAnsi="Proxima Nova"/>
      </w:rPr>
      <w:drawing>
        <wp:anchor distT="0" distB="0" distL="114300" distR="114300" simplePos="0" relativeHeight="251658241" behindDoc="0" locked="0" layoutInCell="1" allowOverlap="1" wp14:anchorId="23C749C0" wp14:editId="1E28E08D">
          <wp:simplePos x="0" y="0"/>
          <wp:positionH relativeFrom="page">
            <wp:posOffset>456233</wp:posOffset>
          </wp:positionH>
          <wp:positionV relativeFrom="page">
            <wp:posOffset>9397559</wp:posOffset>
          </wp:positionV>
          <wp:extent cx="1435735" cy="234315"/>
          <wp:effectExtent l="0" t="0" r="1206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35735" cy="23431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3FEC">
      <w:rPr>
        <w:rFonts w:ascii="Proxima Nova" w:hAnsi="Proxima Nova"/>
      </w:rPr>
      <mc:AlternateContent>
        <mc:Choice Requires="wps">
          <w:drawing>
            <wp:anchor distT="0" distB="0" distL="114300" distR="114300" simplePos="0" relativeHeight="251658240" behindDoc="0" locked="0" layoutInCell="1" allowOverlap="1" wp14:anchorId="14A8F8ED" wp14:editId="31DB0252">
              <wp:simplePos x="0" y="0"/>
              <wp:positionH relativeFrom="page">
                <wp:posOffset>457200</wp:posOffset>
              </wp:positionH>
              <wp:positionV relativeFrom="paragraph">
                <wp:posOffset>21590</wp:posOffset>
              </wp:positionV>
              <wp:extent cx="68580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6858000" cy="0"/>
                      </a:xfrm>
                      <a:prstGeom prst="line">
                        <a:avLst/>
                      </a:prstGeom>
                      <a:ln w="317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ma14="http://schemas.microsoft.com/office/mac/drawingml/2011/main">
          <w:pict>
            <v:line id="Straight Connector 1" style="position:absolute;z-index:251658240;visibility:visible;mso-wrap-style:square;mso-wrap-distance-left:9pt;mso-wrap-distance-top:0;mso-wrap-distance-right:9pt;mso-wrap-distance-bottom:0;mso-position-horizontal:absolute;mso-position-horizontal-relative:page;mso-position-vertical:absolute;mso-position-vertical-relative:text" o:spid="_x0000_s1026" strokecolor="#7f7f7f [1612]" strokeweight=".25pt" from="36pt,1.7pt" to="8in,1.7pt" w14:anchorId="1FC861F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">
              <w10:wrap anchorx="page"/>
            </v:line>
          </w:pict>
        </mc:Fallback>
      </mc:AlternateContent>
    </w:r>
    <w:r w:rsidRPr="1874F0E0">
      <w:rPr>
        <w:rFonts w:ascii="Proxima Nova" w:hAnsi="Proxima Nova" w:eastAsia="Proxima Nova" w:cs="Proxima Nova"/>
        <w:position w:val="2"/>
        <w:sz w:val="18"/>
        <w:szCs w:val="18"/>
      </w:rPr>
      <w:t>©</w:t>
    </w:r>
    <w:r w:rsidR="00D52692">
      <w:rPr>
        <w:rFonts w:ascii="Proxima Nova" w:hAnsi="Proxima Nova" w:eastAsia="Proxima Nova" w:cs="Proxima Nova"/>
      </w:rPr>
      <w:t xml:space="preserve"> Pure Storage 2018</w:t>
    </w:r>
    <w:r w:rsidRPr="1874F0E0">
      <w:rPr>
        <w:rFonts w:ascii="Proxima Nova" w:hAnsi="Proxima Nova" w:eastAsia="Proxima Nova" w:cs="Proxima Nova"/>
      </w:rPr>
      <w:t xml:space="preserve">   </w:t>
    </w:r>
    <w:r w:rsidRPr="1874F0E0">
      <w:rPr>
        <w:rFonts w:ascii="Proxima Nova" w:hAnsi="Proxima Nova" w:eastAsia="Proxima Nova" w:cs="Proxima Nova"/>
        <w:color w:val="808080" w:themeColor="background1" w:themeShade="80"/>
      </w:rPr>
      <w:t>|</w:t>
    </w:r>
    <w:r w:rsidRPr="1874F0E0">
      <w:rPr>
        <w:rFonts w:ascii="Proxima Nova" w:hAnsi="Proxima Nova" w:eastAsia="Proxima Nova" w:cs="Proxima Nova"/>
      </w:rPr>
      <w:t xml:space="preserve"> </w:t>
    </w:r>
    <w:r w:rsidRPr="1874F0E0">
      <w:rPr>
        <w:rFonts w:ascii="Proxima Nova" w:hAnsi="Proxima Nova" w:eastAsia="Proxima Nova" w:cs="Proxima Nova"/>
        <w:color w:val="808080" w:themeColor="background1" w:themeShade="80"/>
      </w:rPr>
      <w:fldChar w:fldCharType="begin"/>
    </w:r>
    <w:r w:rsidRPr="00E03FEC">
      <w:rPr>
        <w:rFonts w:ascii="Proxima Nova" w:hAnsi="Proxima Nova"/>
        <w:color w:val="808080" w:themeColor="background1" w:themeShade="80"/>
      </w:rPr>
      <w:instrText xml:space="preserve"> PAGE </w:instrText>
    </w:r>
    <w:r w:rsidRPr="1874F0E0">
      <w:rPr>
        <w:rFonts w:ascii="Proxima Nova" w:hAnsi="Proxima Nova"/>
        <w:color w:val="808080" w:themeColor="background1" w:themeShade="80"/>
      </w:rPr>
      <w:fldChar w:fldCharType="separate"/>
    </w:r>
    <w:r w:rsidRPr="1874F0E0" w:rsidR="00F7181F">
      <w:rPr>
        <w:rFonts w:ascii="Proxima Nova" w:hAnsi="Proxima Nova" w:eastAsia="Proxima Nova" w:cs="Proxima Nova"/>
        <w:color w:val="808080" w:themeColor="background1" w:themeShade="80"/>
      </w:rPr>
      <w:t>7</w:t>
    </w:r>
    <w:r w:rsidRPr="1874F0E0">
      <w:rPr>
        <w:rFonts w:ascii="Proxima Nova" w:hAnsi="Proxima Nova" w:eastAsia="Proxima Nova" w:cs="Proxima Nova"/>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386"/>
      <w:gridCol w:w="3386"/>
      <w:gridCol w:w="3386"/>
    </w:tblGrid>
    <w:tr w:rsidR="1874F0E0" w:rsidTr="1874F0E0" w14:paraId="1C623771" w14:textId="77777777">
      <w:tc>
        <w:tcPr>
          <w:tcW w:w="3386" w:type="dxa"/>
        </w:tcPr>
        <w:p w:rsidR="1874F0E0" w:rsidP="1874F0E0" w:rsidRDefault="1874F0E0" w14:paraId="3A714AD3" w14:textId="73F73031">
          <w:pPr>
            <w:pStyle w:val="Header"/>
            <w:ind w:left="-115"/>
          </w:pPr>
        </w:p>
      </w:tc>
      <w:tc>
        <w:tcPr>
          <w:tcW w:w="3386" w:type="dxa"/>
        </w:tcPr>
        <w:p w:rsidR="1874F0E0" w:rsidP="1874F0E0" w:rsidRDefault="1874F0E0" w14:paraId="70168F47" w14:textId="7C11D45F">
          <w:pPr>
            <w:pStyle w:val="Header"/>
            <w:jc w:val="center"/>
          </w:pPr>
        </w:p>
      </w:tc>
      <w:tc>
        <w:tcPr>
          <w:tcW w:w="3386" w:type="dxa"/>
        </w:tcPr>
        <w:p w:rsidR="1874F0E0" w:rsidP="1874F0E0" w:rsidRDefault="1874F0E0" w14:paraId="58B83B81" w14:textId="491B5B1E">
          <w:pPr>
            <w:pStyle w:val="Header"/>
            <w:ind w:right="-115"/>
            <w:jc w:val="right"/>
          </w:pPr>
        </w:p>
      </w:tc>
    </w:tr>
  </w:tbl>
  <w:p w:rsidR="1874F0E0" w:rsidP="1874F0E0" w:rsidRDefault="1874F0E0" w14:paraId="70512679" w14:textId="30A1DE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68DA" w:rsidP="00FF669E" w:rsidRDefault="00EC68DA" w14:paraId="50F0C5CF" w14:textId="77777777">
      <w:r>
        <w:separator/>
      </w:r>
    </w:p>
    <w:p w:rsidR="00EC68DA" w:rsidP="00FF669E" w:rsidRDefault="00EC68DA" w14:paraId="3FE17C7A" w14:textId="77777777"/>
  </w:footnote>
  <w:footnote w:type="continuationSeparator" w:id="0">
    <w:p w:rsidR="00EC68DA" w:rsidP="00FF669E" w:rsidRDefault="00EC68DA" w14:paraId="38AB9094" w14:textId="77777777">
      <w:r>
        <w:continuationSeparator/>
      </w:r>
    </w:p>
    <w:p w:rsidR="00EC68DA" w:rsidP="00FF669E" w:rsidRDefault="00EC68DA" w14:paraId="28D63D75" w14:textId="77777777"/>
  </w:footnote>
  <w:footnote w:type="continuationNotice" w:id="1">
    <w:p w:rsidR="00EC68DA" w:rsidRDefault="00EC68DA" w14:paraId="327368BC" w14:textId="7777777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386"/>
      <w:gridCol w:w="3386"/>
      <w:gridCol w:w="3386"/>
    </w:tblGrid>
    <w:tr w:rsidR="1874F0E0" w:rsidTr="1874F0E0" w14:paraId="601BA060" w14:textId="77777777">
      <w:tc>
        <w:tcPr>
          <w:tcW w:w="3386" w:type="dxa"/>
        </w:tcPr>
        <w:p w:rsidR="1874F0E0" w:rsidP="1874F0E0" w:rsidRDefault="1874F0E0" w14:paraId="2ECC0F41" w14:textId="53CC4407">
          <w:pPr>
            <w:pStyle w:val="Header"/>
            <w:ind w:left="-115"/>
          </w:pPr>
        </w:p>
      </w:tc>
      <w:tc>
        <w:tcPr>
          <w:tcW w:w="3386" w:type="dxa"/>
        </w:tcPr>
        <w:p w:rsidR="1874F0E0" w:rsidP="1874F0E0" w:rsidRDefault="1874F0E0" w14:paraId="30A4C97F" w14:textId="293CECD5">
          <w:pPr>
            <w:pStyle w:val="Header"/>
            <w:jc w:val="center"/>
          </w:pPr>
        </w:p>
      </w:tc>
      <w:tc>
        <w:tcPr>
          <w:tcW w:w="3386" w:type="dxa"/>
        </w:tcPr>
        <w:p w:rsidR="1874F0E0" w:rsidP="1874F0E0" w:rsidRDefault="1874F0E0" w14:paraId="111B82CA" w14:textId="7E7884FA">
          <w:pPr>
            <w:pStyle w:val="Header"/>
            <w:ind w:right="-115"/>
            <w:jc w:val="right"/>
          </w:pPr>
        </w:p>
      </w:tc>
    </w:tr>
  </w:tbl>
  <w:p w:rsidR="1874F0E0" w:rsidP="1874F0E0" w:rsidRDefault="1874F0E0" w14:paraId="6B742C63" w14:textId="7AFDC1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386"/>
      <w:gridCol w:w="3386"/>
      <w:gridCol w:w="3386"/>
    </w:tblGrid>
    <w:tr w:rsidR="1874F0E0" w:rsidTr="1874F0E0" w14:paraId="6FAA47F8" w14:textId="77777777">
      <w:tc>
        <w:tcPr>
          <w:tcW w:w="3386" w:type="dxa"/>
        </w:tcPr>
        <w:p w:rsidR="1874F0E0" w:rsidP="1874F0E0" w:rsidRDefault="1874F0E0" w14:paraId="592032B8" w14:textId="64814B15">
          <w:pPr>
            <w:pStyle w:val="Header"/>
            <w:ind w:left="-115"/>
          </w:pPr>
        </w:p>
      </w:tc>
      <w:tc>
        <w:tcPr>
          <w:tcW w:w="3386" w:type="dxa"/>
        </w:tcPr>
        <w:p w:rsidR="1874F0E0" w:rsidP="1874F0E0" w:rsidRDefault="1874F0E0" w14:paraId="1F05E023" w14:textId="38A3D6A3">
          <w:pPr>
            <w:pStyle w:val="Header"/>
            <w:jc w:val="center"/>
          </w:pPr>
        </w:p>
      </w:tc>
      <w:tc>
        <w:tcPr>
          <w:tcW w:w="3386" w:type="dxa"/>
        </w:tcPr>
        <w:p w:rsidR="1874F0E0" w:rsidP="1874F0E0" w:rsidRDefault="1874F0E0" w14:paraId="2BCA60D3" w14:textId="5E3EB2C9">
          <w:pPr>
            <w:pStyle w:val="Header"/>
            <w:ind w:right="-115"/>
            <w:jc w:val="right"/>
          </w:pPr>
        </w:p>
      </w:tc>
    </w:tr>
  </w:tbl>
  <w:p w:rsidR="1874F0E0" w:rsidP="1874F0E0" w:rsidRDefault="1874F0E0" w14:paraId="783E25B6" w14:textId="7FBEA7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5A1A52"/>
    <w:multiLevelType w:val="hybridMultilevel"/>
    <w:tmpl w:val="E32E131A"/>
    <w:lvl w:ilvl="0" w:tplc="46520354">
      <w:start w:val="1"/>
      <w:numFmt w:val="bullet"/>
      <w:lvlText w:val=""/>
      <w:lvlJc w:val="left"/>
      <w:pPr>
        <w:ind w:left="720" w:hanging="360"/>
      </w:pPr>
      <w:rPr>
        <w:rFonts w:hint="default" w:ascii="Symbol" w:hAnsi="Symbol"/>
      </w:rPr>
    </w:lvl>
    <w:lvl w:ilvl="1" w:tplc="ECE847F6">
      <w:start w:val="1"/>
      <w:numFmt w:val="bullet"/>
      <w:lvlText w:val="o"/>
      <w:lvlJc w:val="left"/>
      <w:pPr>
        <w:ind w:left="1440" w:hanging="360"/>
      </w:pPr>
      <w:rPr>
        <w:rFonts w:hint="default" w:ascii="Courier New" w:hAnsi="Courier New"/>
      </w:rPr>
    </w:lvl>
    <w:lvl w:ilvl="2" w:tplc="21F28F6E">
      <w:start w:val="1"/>
      <w:numFmt w:val="bullet"/>
      <w:lvlText w:val=""/>
      <w:lvlJc w:val="left"/>
      <w:pPr>
        <w:ind w:left="2160" w:hanging="360"/>
      </w:pPr>
      <w:rPr>
        <w:rFonts w:hint="default" w:ascii="Wingdings" w:hAnsi="Wingdings"/>
      </w:rPr>
    </w:lvl>
    <w:lvl w:ilvl="3" w:tplc="E97E19F0">
      <w:start w:val="1"/>
      <w:numFmt w:val="bullet"/>
      <w:lvlText w:val=""/>
      <w:lvlJc w:val="left"/>
      <w:pPr>
        <w:ind w:left="2880" w:hanging="360"/>
      </w:pPr>
      <w:rPr>
        <w:rFonts w:hint="default" w:ascii="Symbol" w:hAnsi="Symbol"/>
      </w:rPr>
    </w:lvl>
    <w:lvl w:ilvl="4" w:tplc="6AAA9396">
      <w:start w:val="1"/>
      <w:numFmt w:val="bullet"/>
      <w:lvlText w:val="o"/>
      <w:lvlJc w:val="left"/>
      <w:pPr>
        <w:ind w:left="3600" w:hanging="360"/>
      </w:pPr>
      <w:rPr>
        <w:rFonts w:hint="default" w:ascii="Courier New" w:hAnsi="Courier New"/>
      </w:rPr>
    </w:lvl>
    <w:lvl w:ilvl="5" w:tplc="620E1640">
      <w:start w:val="1"/>
      <w:numFmt w:val="bullet"/>
      <w:lvlText w:val=""/>
      <w:lvlJc w:val="left"/>
      <w:pPr>
        <w:ind w:left="4320" w:hanging="360"/>
      </w:pPr>
      <w:rPr>
        <w:rFonts w:hint="default" w:ascii="Wingdings" w:hAnsi="Wingdings"/>
      </w:rPr>
    </w:lvl>
    <w:lvl w:ilvl="6" w:tplc="E918D5D6">
      <w:start w:val="1"/>
      <w:numFmt w:val="bullet"/>
      <w:lvlText w:val=""/>
      <w:lvlJc w:val="left"/>
      <w:pPr>
        <w:ind w:left="5040" w:hanging="360"/>
      </w:pPr>
      <w:rPr>
        <w:rFonts w:hint="default" w:ascii="Symbol" w:hAnsi="Symbol"/>
      </w:rPr>
    </w:lvl>
    <w:lvl w:ilvl="7" w:tplc="1F4608B8">
      <w:start w:val="1"/>
      <w:numFmt w:val="bullet"/>
      <w:lvlText w:val="o"/>
      <w:lvlJc w:val="left"/>
      <w:pPr>
        <w:ind w:left="5760" w:hanging="360"/>
      </w:pPr>
      <w:rPr>
        <w:rFonts w:hint="default" w:ascii="Courier New" w:hAnsi="Courier New"/>
      </w:rPr>
    </w:lvl>
    <w:lvl w:ilvl="8" w:tplc="CB1A2026">
      <w:start w:val="1"/>
      <w:numFmt w:val="bullet"/>
      <w:lvlText w:val=""/>
      <w:lvlJc w:val="left"/>
      <w:pPr>
        <w:ind w:left="6480" w:hanging="360"/>
      </w:pPr>
      <w:rPr>
        <w:rFonts w:hint="default" w:ascii="Wingdings" w:hAnsi="Wingdings"/>
      </w:rPr>
    </w:lvl>
  </w:abstractNum>
  <w:abstractNum w:abstractNumId="1" w15:restartNumberingAfterBreak="0">
    <w:nsid w:val="01804639"/>
    <w:multiLevelType w:val="hybridMultilevel"/>
    <w:tmpl w:val="7EB67E28"/>
    <w:lvl w:ilvl="0" w:tplc="28B4F9E0">
      <w:start w:val="1"/>
      <w:numFmt w:val="bullet"/>
      <w:lvlText w:val=""/>
      <w:lvlJc w:val="left"/>
      <w:pPr>
        <w:ind w:left="720" w:hanging="360"/>
      </w:pPr>
      <w:rPr>
        <w:rFonts w:hint="default" w:ascii="Symbol" w:hAnsi="Symbol"/>
      </w:rPr>
    </w:lvl>
    <w:lvl w:ilvl="1" w:tplc="96A0E236">
      <w:start w:val="1"/>
      <w:numFmt w:val="bullet"/>
      <w:lvlText w:val=""/>
      <w:lvlJc w:val="left"/>
      <w:pPr>
        <w:ind w:left="1440" w:hanging="360"/>
      </w:pPr>
      <w:rPr>
        <w:rFonts w:hint="default" w:ascii="Symbol" w:hAnsi="Symbol"/>
      </w:rPr>
    </w:lvl>
    <w:lvl w:ilvl="2" w:tplc="C286284E">
      <w:start w:val="1"/>
      <w:numFmt w:val="bullet"/>
      <w:lvlText w:val=""/>
      <w:lvlJc w:val="left"/>
      <w:pPr>
        <w:ind w:left="2160" w:hanging="360"/>
      </w:pPr>
      <w:rPr>
        <w:rFonts w:hint="default" w:ascii="Wingdings" w:hAnsi="Wingdings"/>
      </w:rPr>
    </w:lvl>
    <w:lvl w:ilvl="3" w:tplc="8214A658">
      <w:start w:val="1"/>
      <w:numFmt w:val="bullet"/>
      <w:lvlText w:val=""/>
      <w:lvlJc w:val="left"/>
      <w:pPr>
        <w:ind w:left="2880" w:hanging="360"/>
      </w:pPr>
      <w:rPr>
        <w:rFonts w:hint="default" w:ascii="Symbol" w:hAnsi="Symbol"/>
      </w:rPr>
    </w:lvl>
    <w:lvl w:ilvl="4" w:tplc="F530BA8A">
      <w:start w:val="1"/>
      <w:numFmt w:val="bullet"/>
      <w:lvlText w:val="o"/>
      <w:lvlJc w:val="left"/>
      <w:pPr>
        <w:ind w:left="3600" w:hanging="360"/>
      </w:pPr>
      <w:rPr>
        <w:rFonts w:hint="default" w:ascii="Courier New" w:hAnsi="Courier New"/>
      </w:rPr>
    </w:lvl>
    <w:lvl w:ilvl="5" w:tplc="C0D08C30">
      <w:start w:val="1"/>
      <w:numFmt w:val="bullet"/>
      <w:lvlText w:val=""/>
      <w:lvlJc w:val="left"/>
      <w:pPr>
        <w:ind w:left="4320" w:hanging="360"/>
      </w:pPr>
      <w:rPr>
        <w:rFonts w:hint="default" w:ascii="Wingdings" w:hAnsi="Wingdings"/>
      </w:rPr>
    </w:lvl>
    <w:lvl w:ilvl="6" w:tplc="85EAD55E">
      <w:start w:val="1"/>
      <w:numFmt w:val="bullet"/>
      <w:lvlText w:val=""/>
      <w:lvlJc w:val="left"/>
      <w:pPr>
        <w:ind w:left="5040" w:hanging="360"/>
      </w:pPr>
      <w:rPr>
        <w:rFonts w:hint="default" w:ascii="Symbol" w:hAnsi="Symbol"/>
      </w:rPr>
    </w:lvl>
    <w:lvl w:ilvl="7" w:tplc="F47AB0D2">
      <w:start w:val="1"/>
      <w:numFmt w:val="bullet"/>
      <w:lvlText w:val="o"/>
      <w:lvlJc w:val="left"/>
      <w:pPr>
        <w:ind w:left="5760" w:hanging="360"/>
      </w:pPr>
      <w:rPr>
        <w:rFonts w:hint="default" w:ascii="Courier New" w:hAnsi="Courier New"/>
      </w:rPr>
    </w:lvl>
    <w:lvl w:ilvl="8" w:tplc="EBE2D548">
      <w:start w:val="1"/>
      <w:numFmt w:val="bullet"/>
      <w:lvlText w:val=""/>
      <w:lvlJc w:val="left"/>
      <w:pPr>
        <w:ind w:left="6480" w:hanging="360"/>
      </w:pPr>
      <w:rPr>
        <w:rFonts w:hint="default" w:ascii="Wingdings" w:hAnsi="Wingdings"/>
      </w:rPr>
    </w:lvl>
  </w:abstractNum>
  <w:abstractNum w:abstractNumId="2" w15:restartNumberingAfterBreak="0">
    <w:nsid w:val="0676125B"/>
    <w:multiLevelType w:val="hybridMultilevel"/>
    <w:tmpl w:val="BB46E458"/>
    <w:lvl w:ilvl="0" w:tplc="B0C06B14">
      <w:start w:val="1"/>
      <w:numFmt w:val="lowerLetter"/>
      <w:lvlText w:val="%1."/>
      <w:lvlJc w:val="left"/>
      <w:pPr>
        <w:ind w:left="720" w:hanging="360"/>
      </w:pPr>
    </w:lvl>
    <w:lvl w:ilvl="1" w:tplc="76AE52DA">
      <w:start w:val="1"/>
      <w:numFmt w:val="lowerLetter"/>
      <w:lvlText w:val="%2."/>
      <w:lvlJc w:val="left"/>
      <w:pPr>
        <w:ind w:left="1440" w:hanging="360"/>
      </w:pPr>
    </w:lvl>
    <w:lvl w:ilvl="2" w:tplc="C4DEED52">
      <w:start w:val="1"/>
      <w:numFmt w:val="lowerRoman"/>
      <w:lvlText w:val="%3."/>
      <w:lvlJc w:val="right"/>
      <w:pPr>
        <w:ind w:left="2160" w:hanging="180"/>
      </w:pPr>
    </w:lvl>
    <w:lvl w:ilvl="3" w:tplc="041CEBF2">
      <w:start w:val="1"/>
      <w:numFmt w:val="decimal"/>
      <w:lvlText w:val="%4."/>
      <w:lvlJc w:val="left"/>
      <w:pPr>
        <w:ind w:left="2880" w:hanging="360"/>
      </w:pPr>
    </w:lvl>
    <w:lvl w:ilvl="4" w:tplc="651A2214">
      <w:start w:val="1"/>
      <w:numFmt w:val="lowerLetter"/>
      <w:lvlText w:val="%5."/>
      <w:lvlJc w:val="left"/>
      <w:pPr>
        <w:ind w:left="3600" w:hanging="360"/>
      </w:pPr>
    </w:lvl>
    <w:lvl w:ilvl="5" w:tplc="BC00019C">
      <w:start w:val="1"/>
      <w:numFmt w:val="lowerRoman"/>
      <w:lvlText w:val="%6."/>
      <w:lvlJc w:val="right"/>
      <w:pPr>
        <w:ind w:left="4320" w:hanging="180"/>
      </w:pPr>
    </w:lvl>
    <w:lvl w:ilvl="6" w:tplc="F466A022">
      <w:start w:val="1"/>
      <w:numFmt w:val="decimal"/>
      <w:lvlText w:val="%7."/>
      <w:lvlJc w:val="left"/>
      <w:pPr>
        <w:ind w:left="5040" w:hanging="360"/>
      </w:pPr>
    </w:lvl>
    <w:lvl w:ilvl="7" w:tplc="D5C45CE0">
      <w:start w:val="1"/>
      <w:numFmt w:val="lowerLetter"/>
      <w:lvlText w:val="%8."/>
      <w:lvlJc w:val="left"/>
      <w:pPr>
        <w:ind w:left="5760" w:hanging="360"/>
      </w:pPr>
    </w:lvl>
    <w:lvl w:ilvl="8" w:tplc="6C80092C">
      <w:start w:val="1"/>
      <w:numFmt w:val="lowerRoman"/>
      <w:lvlText w:val="%9."/>
      <w:lvlJc w:val="right"/>
      <w:pPr>
        <w:ind w:left="6480" w:hanging="180"/>
      </w:pPr>
    </w:lvl>
  </w:abstractNum>
  <w:abstractNum w:abstractNumId="3" w15:restartNumberingAfterBreak="0">
    <w:nsid w:val="08571366"/>
    <w:multiLevelType w:val="hybridMultilevel"/>
    <w:tmpl w:val="DD440B98"/>
    <w:lvl w:ilvl="0" w:tplc="2256C30A">
      <w:start w:val="1"/>
      <w:numFmt w:val="bullet"/>
      <w:lvlText w:val=""/>
      <w:lvlJc w:val="left"/>
      <w:pPr>
        <w:ind w:left="720" w:hanging="360"/>
      </w:pPr>
      <w:rPr>
        <w:rFonts w:hint="default" w:ascii="Symbol" w:hAnsi="Symbol"/>
      </w:rPr>
    </w:lvl>
    <w:lvl w:ilvl="1" w:tplc="098A2D3A">
      <w:start w:val="1"/>
      <w:numFmt w:val="bullet"/>
      <w:lvlText w:val="o"/>
      <w:lvlJc w:val="left"/>
      <w:pPr>
        <w:ind w:left="1440" w:hanging="360"/>
      </w:pPr>
      <w:rPr>
        <w:rFonts w:hint="default" w:ascii="Courier New" w:hAnsi="Courier New"/>
      </w:rPr>
    </w:lvl>
    <w:lvl w:ilvl="2" w:tplc="8CB8E0F4">
      <w:start w:val="1"/>
      <w:numFmt w:val="bullet"/>
      <w:lvlText w:val=""/>
      <w:lvlJc w:val="left"/>
      <w:pPr>
        <w:ind w:left="2160" w:hanging="360"/>
      </w:pPr>
      <w:rPr>
        <w:rFonts w:hint="default" w:ascii="Wingdings" w:hAnsi="Wingdings"/>
      </w:rPr>
    </w:lvl>
    <w:lvl w:ilvl="3" w:tplc="70725852">
      <w:start w:val="1"/>
      <w:numFmt w:val="bullet"/>
      <w:lvlText w:val=""/>
      <w:lvlJc w:val="left"/>
      <w:pPr>
        <w:ind w:left="2880" w:hanging="360"/>
      </w:pPr>
      <w:rPr>
        <w:rFonts w:hint="default" w:ascii="Symbol" w:hAnsi="Symbol"/>
      </w:rPr>
    </w:lvl>
    <w:lvl w:ilvl="4" w:tplc="D6AC37CE">
      <w:start w:val="1"/>
      <w:numFmt w:val="bullet"/>
      <w:lvlText w:val="o"/>
      <w:lvlJc w:val="left"/>
      <w:pPr>
        <w:ind w:left="3600" w:hanging="360"/>
      </w:pPr>
      <w:rPr>
        <w:rFonts w:hint="default" w:ascii="Courier New" w:hAnsi="Courier New"/>
      </w:rPr>
    </w:lvl>
    <w:lvl w:ilvl="5" w:tplc="54A8259A">
      <w:start w:val="1"/>
      <w:numFmt w:val="bullet"/>
      <w:lvlText w:val=""/>
      <w:lvlJc w:val="left"/>
      <w:pPr>
        <w:ind w:left="4320" w:hanging="360"/>
      </w:pPr>
      <w:rPr>
        <w:rFonts w:hint="default" w:ascii="Wingdings" w:hAnsi="Wingdings"/>
      </w:rPr>
    </w:lvl>
    <w:lvl w:ilvl="6" w:tplc="FC76CD9E">
      <w:start w:val="1"/>
      <w:numFmt w:val="bullet"/>
      <w:lvlText w:val=""/>
      <w:lvlJc w:val="left"/>
      <w:pPr>
        <w:ind w:left="5040" w:hanging="360"/>
      </w:pPr>
      <w:rPr>
        <w:rFonts w:hint="default" w:ascii="Symbol" w:hAnsi="Symbol"/>
      </w:rPr>
    </w:lvl>
    <w:lvl w:ilvl="7" w:tplc="AABC7C94">
      <w:start w:val="1"/>
      <w:numFmt w:val="bullet"/>
      <w:lvlText w:val="o"/>
      <w:lvlJc w:val="left"/>
      <w:pPr>
        <w:ind w:left="5760" w:hanging="360"/>
      </w:pPr>
      <w:rPr>
        <w:rFonts w:hint="default" w:ascii="Courier New" w:hAnsi="Courier New"/>
      </w:rPr>
    </w:lvl>
    <w:lvl w:ilvl="8" w:tplc="97261314">
      <w:start w:val="1"/>
      <w:numFmt w:val="bullet"/>
      <w:lvlText w:val=""/>
      <w:lvlJc w:val="left"/>
      <w:pPr>
        <w:ind w:left="6480" w:hanging="360"/>
      </w:pPr>
      <w:rPr>
        <w:rFonts w:hint="default" w:ascii="Wingdings" w:hAnsi="Wingdings"/>
      </w:rPr>
    </w:lvl>
  </w:abstractNum>
  <w:abstractNum w:abstractNumId="4" w15:restartNumberingAfterBreak="0">
    <w:nsid w:val="0CD16388"/>
    <w:multiLevelType w:val="hybridMultilevel"/>
    <w:tmpl w:val="29BA4ABC"/>
    <w:lvl w:ilvl="0" w:tplc="8F2E5534">
      <w:start w:val="1"/>
      <w:numFmt w:val="bullet"/>
      <w:lvlText w:val=""/>
      <w:lvlJc w:val="left"/>
      <w:pPr>
        <w:ind w:left="720" w:hanging="360"/>
      </w:pPr>
      <w:rPr>
        <w:rFonts w:hint="default" w:ascii="Symbol" w:hAnsi="Symbol"/>
      </w:rPr>
    </w:lvl>
    <w:lvl w:ilvl="1" w:tplc="010A3A90">
      <w:start w:val="1"/>
      <w:numFmt w:val="bullet"/>
      <w:lvlText w:val="o"/>
      <w:lvlJc w:val="left"/>
      <w:pPr>
        <w:ind w:left="1440" w:hanging="360"/>
      </w:pPr>
      <w:rPr>
        <w:rFonts w:hint="default" w:ascii="Courier New" w:hAnsi="Courier New"/>
      </w:rPr>
    </w:lvl>
    <w:lvl w:ilvl="2" w:tplc="28186CC8">
      <w:start w:val="1"/>
      <w:numFmt w:val="bullet"/>
      <w:lvlText w:val=""/>
      <w:lvlJc w:val="left"/>
      <w:pPr>
        <w:ind w:left="2160" w:hanging="360"/>
      </w:pPr>
      <w:rPr>
        <w:rFonts w:hint="default" w:ascii="Wingdings" w:hAnsi="Wingdings"/>
      </w:rPr>
    </w:lvl>
    <w:lvl w:ilvl="3" w:tplc="96A4B440">
      <w:start w:val="1"/>
      <w:numFmt w:val="bullet"/>
      <w:lvlText w:val=""/>
      <w:lvlJc w:val="left"/>
      <w:pPr>
        <w:ind w:left="2880" w:hanging="360"/>
      </w:pPr>
      <w:rPr>
        <w:rFonts w:hint="default" w:ascii="Symbol" w:hAnsi="Symbol"/>
      </w:rPr>
    </w:lvl>
    <w:lvl w:ilvl="4" w:tplc="8CCE2C4A">
      <w:start w:val="1"/>
      <w:numFmt w:val="bullet"/>
      <w:lvlText w:val="o"/>
      <w:lvlJc w:val="left"/>
      <w:pPr>
        <w:ind w:left="3600" w:hanging="360"/>
      </w:pPr>
      <w:rPr>
        <w:rFonts w:hint="default" w:ascii="Courier New" w:hAnsi="Courier New"/>
      </w:rPr>
    </w:lvl>
    <w:lvl w:ilvl="5" w:tplc="5E321D56">
      <w:start w:val="1"/>
      <w:numFmt w:val="bullet"/>
      <w:lvlText w:val=""/>
      <w:lvlJc w:val="left"/>
      <w:pPr>
        <w:ind w:left="4320" w:hanging="360"/>
      </w:pPr>
      <w:rPr>
        <w:rFonts w:hint="default" w:ascii="Wingdings" w:hAnsi="Wingdings"/>
      </w:rPr>
    </w:lvl>
    <w:lvl w:ilvl="6" w:tplc="B792F8F8">
      <w:start w:val="1"/>
      <w:numFmt w:val="bullet"/>
      <w:lvlText w:val=""/>
      <w:lvlJc w:val="left"/>
      <w:pPr>
        <w:ind w:left="5040" w:hanging="360"/>
      </w:pPr>
      <w:rPr>
        <w:rFonts w:hint="default" w:ascii="Symbol" w:hAnsi="Symbol"/>
      </w:rPr>
    </w:lvl>
    <w:lvl w:ilvl="7" w:tplc="0002B354">
      <w:start w:val="1"/>
      <w:numFmt w:val="bullet"/>
      <w:lvlText w:val="o"/>
      <w:lvlJc w:val="left"/>
      <w:pPr>
        <w:ind w:left="5760" w:hanging="360"/>
      </w:pPr>
      <w:rPr>
        <w:rFonts w:hint="default" w:ascii="Courier New" w:hAnsi="Courier New"/>
      </w:rPr>
    </w:lvl>
    <w:lvl w:ilvl="8" w:tplc="4C04C5BA">
      <w:start w:val="1"/>
      <w:numFmt w:val="bullet"/>
      <w:lvlText w:val=""/>
      <w:lvlJc w:val="left"/>
      <w:pPr>
        <w:ind w:left="6480" w:hanging="360"/>
      </w:pPr>
      <w:rPr>
        <w:rFonts w:hint="default" w:ascii="Wingdings" w:hAnsi="Wingdings"/>
      </w:rPr>
    </w:lvl>
  </w:abstractNum>
  <w:abstractNum w:abstractNumId="5" w15:restartNumberingAfterBreak="0">
    <w:nsid w:val="144B3DDF"/>
    <w:multiLevelType w:val="hybridMultilevel"/>
    <w:tmpl w:val="C0340256"/>
    <w:lvl w:ilvl="0" w:tplc="F984F1F4">
      <w:start w:val="1"/>
      <w:numFmt w:val="bullet"/>
      <w:lvlText w:val=""/>
      <w:lvlJc w:val="left"/>
      <w:pPr>
        <w:ind w:left="720" w:hanging="360"/>
      </w:pPr>
      <w:rPr>
        <w:rFonts w:hint="default" w:ascii="Symbol" w:hAnsi="Symbol"/>
      </w:rPr>
    </w:lvl>
    <w:lvl w:ilvl="1" w:tplc="DD72E862">
      <w:start w:val="1"/>
      <w:numFmt w:val="bullet"/>
      <w:lvlText w:val="o"/>
      <w:lvlJc w:val="left"/>
      <w:pPr>
        <w:ind w:left="1440" w:hanging="360"/>
      </w:pPr>
      <w:rPr>
        <w:rFonts w:hint="default" w:ascii="Courier New" w:hAnsi="Courier New"/>
      </w:rPr>
    </w:lvl>
    <w:lvl w:ilvl="2" w:tplc="80C81CCE">
      <w:start w:val="1"/>
      <w:numFmt w:val="bullet"/>
      <w:lvlText w:val=""/>
      <w:lvlJc w:val="left"/>
      <w:pPr>
        <w:ind w:left="2160" w:hanging="360"/>
      </w:pPr>
      <w:rPr>
        <w:rFonts w:hint="default" w:ascii="Wingdings" w:hAnsi="Wingdings"/>
      </w:rPr>
    </w:lvl>
    <w:lvl w:ilvl="3" w:tplc="730E7EEE">
      <w:start w:val="1"/>
      <w:numFmt w:val="bullet"/>
      <w:lvlText w:val=""/>
      <w:lvlJc w:val="left"/>
      <w:pPr>
        <w:ind w:left="2880" w:hanging="360"/>
      </w:pPr>
      <w:rPr>
        <w:rFonts w:hint="default" w:ascii="Symbol" w:hAnsi="Symbol"/>
      </w:rPr>
    </w:lvl>
    <w:lvl w:ilvl="4" w:tplc="E96C8BF2">
      <w:start w:val="1"/>
      <w:numFmt w:val="bullet"/>
      <w:lvlText w:val="o"/>
      <w:lvlJc w:val="left"/>
      <w:pPr>
        <w:ind w:left="3600" w:hanging="360"/>
      </w:pPr>
      <w:rPr>
        <w:rFonts w:hint="default" w:ascii="Courier New" w:hAnsi="Courier New"/>
      </w:rPr>
    </w:lvl>
    <w:lvl w:ilvl="5" w:tplc="593CD0BA">
      <w:start w:val="1"/>
      <w:numFmt w:val="bullet"/>
      <w:lvlText w:val=""/>
      <w:lvlJc w:val="left"/>
      <w:pPr>
        <w:ind w:left="4320" w:hanging="360"/>
      </w:pPr>
      <w:rPr>
        <w:rFonts w:hint="default" w:ascii="Wingdings" w:hAnsi="Wingdings"/>
      </w:rPr>
    </w:lvl>
    <w:lvl w:ilvl="6" w:tplc="E9D8920C">
      <w:start w:val="1"/>
      <w:numFmt w:val="bullet"/>
      <w:lvlText w:val=""/>
      <w:lvlJc w:val="left"/>
      <w:pPr>
        <w:ind w:left="5040" w:hanging="360"/>
      </w:pPr>
      <w:rPr>
        <w:rFonts w:hint="default" w:ascii="Symbol" w:hAnsi="Symbol"/>
      </w:rPr>
    </w:lvl>
    <w:lvl w:ilvl="7" w:tplc="398618EC">
      <w:start w:val="1"/>
      <w:numFmt w:val="bullet"/>
      <w:lvlText w:val="o"/>
      <w:lvlJc w:val="left"/>
      <w:pPr>
        <w:ind w:left="5760" w:hanging="360"/>
      </w:pPr>
      <w:rPr>
        <w:rFonts w:hint="default" w:ascii="Courier New" w:hAnsi="Courier New"/>
      </w:rPr>
    </w:lvl>
    <w:lvl w:ilvl="8" w:tplc="9908376A">
      <w:start w:val="1"/>
      <w:numFmt w:val="bullet"/>
      <w:lvlText w:val=""/>
      <w:lvlJc w:val="left"/>
      <w:pPr>
        <w:ind w:left="6480" w:hanging="360"/>
      </w:pPr>
      <w:rPr>
        <w:rFonts w:hint="default" w:ascii="Wingdings" w:hAnsi="Wingdings"/>
      </w:rPr>
    </w:lvl>
  </w:abstractNum>
  <w:abstractNum w:abstractNumId="6" w15:restartNumberingAfterBreak="0">
    <w:nsid w:val="17F66225"/>
    <w:multiLevelType w:val="hybridMultilevel"/>
    <w:tmpl w:val="E37A6A04"/>
    <w:lvl w:ilvl="0" w:tplc="80E4143E">
      <w:start w:val="1"/>
      <w:numFmt w:val="bullet"/>
      <w:lvlText w:val=""/>
      <w:lvlJc w:val="left"/>
      <w:pPr>
        <w:ind w:left="720" w:hanging="360"/>
      </w:pPr>
      <w:rPr>
        <w:rFonts w:hint="default" w:ascii="Symbol" w:hAnsi="Symbol"/>
      </w:rPr>
    </w:lvl>
    <w:lvl w:ilvl="1" w:tplc="F6B41596">
      <w:start w:val="1"/>
      <w:numFmt w:val="bullet"/>
      <w:lvlText w:val="o"/>
      <w:lvlJc w:val="left"/>
      <w:pPr>
        <w:ind w:left="1440" w:hanging="360"/>
      </w:pPr>
      <w:rPr>
        <w:rFonts w:hint="default" w:ascii="Courier New" w:hAnsi="Courier New"/>
      </w:rPr>
    </w:lvl>
    <w:lvl w:ilvl="2" w:tplc="85186BD6">
      <w:start w:val="1"/>
      <w:numFmt w:val="bullet"/>
      <w:lvlText w:val=""/>
      <w:lvlJc w:val="left"/>
      <w:pPr>
        <w:ind w:left="2160" w:hanging="360"/>
      </w:pPr>
      <w:rPr>
        <w:rFonts w:hint="default" w:ascii="Wingdings" w:hAnsi="Wingdings"/>
      </w:rPr>
    </w:lvl>
    <w:lvl w:ilvl="3" w:tplc="5812160A">
      <w:start w:val="1"/>
      <w:numFmt w:val="bullet"/>
      <w:lvlText w:val=""/>
      <w:lvlJc w:val="left"/>
      <w:pPr>
        <w:ind w:left="2880" w:hanging="360"/>
      </w:pPr>
      <w:rPr>
        <w:rFonts w:hint="default" w:ascii="Symbol" w:hAnsi="Symbol"/>
      </w:rPr>
    </w:lvl>
    <w:lvl w:ilvl="4" w:tplc="C0668DC8">
      <w:start w:val="1"/>
      <w:numFmt w:val="bullet"/>
      <w:lvlText w:val="o"/>
      <w:lvlJc w:val="left"/>
      <w:pPr>
        <w:ind w:left="3600" w:hanging="360"/>
      </w:pPr>
      <w:rPr>
        <w:rFonts w:hint="default" w:ascii="Courier New" w:hAnsi="Courier New"/>
      </w:rPr>
    </w:lvl>
    <w:lvl w:ilvl="5" w:tplc="B4E8B1A6">
      <w:start w:val="1"/>
      <w:numFmt w:val="bullet"/>
      <w:lvlText w:val=""/>
      <w:lvlJc w:val="left"/>
      <w:pPr>
        <w:ind w:left="4320" w:hanging="360"/>
      </w:pPr>
      <w:rPr>
        <w:rFonts w:hint="default" w:ascii="Wingdings" w:hAnsi="Wingdings"/>
      </w:rPr>
    </w:lvl>
    <w:lvl w:ilvl="6" w:tplc="C60E9262">
      <w:start w:val="1"/>
      <w:numFmt w:val="bullet"/>
      <w:lvlText w:val=""/>
      <w:lvlJc w:val="left"/>
      <w:pPr>
        <w:ind w:left="5040" w:hanging="360"/>
      </w:pPr>
      <w:rPr>
        <w:rFonts w:hint="default" w:ascii="Symbol" w:hAnsi="Symbol"/>
      </w:rPr>
    </w:lvl>
    <w:lvl w:ilvl="7" w:tplc="4084863E">
      <w:start w:val="1"/>
      <w:numFmt w:val="bullet"/>
      <w:lvlText w:val="o"/>
      <w:lvlJc w:val="left"/>
      <w:pPr>
        <w:ind w:left="5760" w:hanging="360"/>
      </w:pPr>
      <w:rPr>
        <w:rFonts w:hint="default" w:ascii="Courier New" w:hAnsi="Courier New"/>
      </w:rPr>
    </w:lvl>
    <w:lvl w:ilvl="8" w:tplc="58504644">
      <w:start w:val="1"/>
      <w:numFmt w:val="bullet"/>
      <w:lvlText w:val=""/>
      <w:lvlJc w:val="left"/>
      <w:pPr>
        <w:ind w:left="6480" w:hanging="360"/>
      </w:pPr>
      <w:rPr>
        <w:rFonts w:hint="default" w:ascii="Wingdings" w:hAnsi="Wingdings"/>
      </w:rPr>
    </w:lvl>
  </w:abstractNum>
  <w:abstractNum w:abstractNumId="7" w15:restartNumberingAfterBreak="0">
    <w:nsid w:val="19F17098"/>
    <w:multiLevelType w:val="hybridMultilevel"/>
    <w:tmpl w:val="85D0DF6E"/>
    <w:lvl w:ilvl="0" w:tplc="00E47092">
      <w:start w:val="1"/>
      <w:numFmt w:val="bullet"/>
      <w:lvlText w:val=""/>
      <w:lvlJc w:val="left"/>
      <w:pPr>
        <w:ind w:left="720" w:hanging="360"/>
      </w:pPr>
      <w:rPr>
        <w:rFonts w:hint="default" w:ascii="Symbol" w:hAnsi="Symbol"/>
      </w:rPr>
    </w:lvl>
    <w:lvl w:ilvl="1" w:tplc="F71EC3B0">
      <w:start w:val="1"/>
      <w:numFmt w:val="bullet"/>
      <w:lvlText w:val="o"/>
      <w:lvlJc w:val="left"/>
      <w:pPr>
        <w:ind w:left="1440" w:hanging="360"/>
      </w:pPr>
      <w:rPr>
        <w:rFonts w:hint="default" w:ascii="Courier New" w:hAnsi="Courier New"/>
      </w:rPr>
    </w:lvl>
    <w:lvl w:ilvl="2" w:tplc="BE9046C2">
      <w:start w:val="1"/>
      <w:numFmt w:val="bullet"/>
      <w:lvlText w:val=""/>
      <w:lvlJc w:val="left"/>
      <w:pPr>
        <w:ind w:left="2160" w:hanging="360"/>
      </w:pPr>
      <w:rPr>
        <w:rFonts w:hint="default" w:ascii="Wingdings" w:hAnsi="Wingdings"/>
      </w:rPr>
    </w:lvl>
    <w:lvl w:ilvl="3" w:tplc="EB78EA84">
      <w:start w:val="1"/>
      <w:numFmt w:val="bullet"/>
      <w:lvlText w:val=""/>
      <w:lvlJc w:val="left"/>
      <w:pPr>
        <w:ind w:left="2880" w:hanging="360"/>
      </w:pPr>
      <w:rPr>
        <w:rFonts w:hint="default" w:ascii="Symbol" w:hAnsi="Symbol"/>
      </w:rPr>
    </w:lvl>
    <w:lvl w:ilvl="4" w:tplc="8E46BE2A">
      <w:start w:val="1"/>
      <w:numFmt w:val="bullet"/>
      <w:lvlText w:val="o"/>
      <w:lvlJc w:val="left"/>
      <w:pPr>
        <w:ind w:left="3600" w:hanging="360"/>
      </w:pPr>
      <w:rPr>
        <w:rFonts w:hint="default" w:ascii="Courier New" w:hAnsi="Courier New"/>
      </w:rPr>
    </w:lvl>
    <w:lvl w:ilvl="5" w:tplc="D1D2EC38">
      <w:start w:val="1"/>
      <w:numFmt w:val="bullet"/>
      <w:lvlText w:val=""/>
      <w:lvlJc w:val="left"/>
      <w:pPr>
        <w:ind w:left="4320" w:hanging="360"/>
      </w:pPr>
      <w:rPr>
        <w:rFonts w:hint="default" w:ascii="Wingdings" w:hAnsi="Wingdings"/>
      </w:rPr>
    </w:lvl>
    <w:lvl w:ilvl="6" w:tplc="C64E306A">
      <w:start w:val="1"/>
      <w:numFmt w:val="bullet"/>
      <w:lvlText w:val=""/>
      <w:lvlJc w:val="left"/>
      <w:pPr>
        <w:ind w:left="5040" w:hanging="360"/>
      </w:pPr>
      <w:rPr>
        <w:rFonts w:hint="default" w:ascii="Symbol" w:hAnsi="Symbol"/>
      </w:rPr>
    </w:lvl>
    <w:lvl w:ilvl="7" w:tplc="B80079CC">
      <w:start w:val="1"/>
      <w:numFmt w:val="bullet"/>
      <w:lvlText w:val="o"/>
      <w:lvlJc w:val="left"/>
      <w:pPr>
        <w:ind w:left="5760" w:hanging="360"/>
      </w:pPr>
      <w:rPr>
        <w:rFonts w:hint="default" w:ascii="Courier New" w:hAnsi="Courier New"/>
      </w:rPr>
    </w:lvl>
    <w:lvl w:ilvl="8" w:tplc="045E0694">
      <w:start w:val="1"/>
      <w:numFmt w:val="bullet"/>
      <w:lvlText w:val=""/>
      <w:lvlJc w:val="left"/>
      <w:pPr>
        <w:ind w:left="6480" w:hanging="360"/>
      </w:pPr>
      <w:rPr>
        <w:rFonts w:hint="default" w:ascii="Wingdings" w:hAnsi="Wingdings"/>
      </w:rPr>
    </w:lvl>
  </w:abstractNum>
  <w:abstractNum w:abstractNumId="8" w15:restartNumberingAfterBreak="0">
    <w:nsid w:val="1BAE2222"/>
    <w:multiLevelType w:val="hybridMultilevel"/>
    <w:tmpl w:val="751E8F18"/>
    <w:lvl w:ilvl="0" w:tplc="FFFFFFFF">
      <w:start w:val="1"/>
      <w:numFmt w:val="bullet"/>
      <w:lvlText w:val=""/>
      <w:lvlJc w:val="left"/>
      <w:pPr>
        <w:ind w:left="720" w:hanging="360"/>
      </w:pPr>
      <w:rPr>
        <w:rFonts w:hint="default" w:ascii="Symbol" w:hAnsi="Symbol"/>
      </w:rPr>
    </w:lvl>
    <w:lvl w:ilvl="1" w:tplc="BFB2850C">
      <w:start w:val="1"/>
      <w:numFmt w:val="bullet"/>
      <w:lvlText w:val="o"/>
      <w:lvlJc w:val="left"/>
      <w:pPr>
        <w:ind w:left="1440" w:hanging="360"/>
      </w:pPr>
      <w:rPr>
        <w:rFonts w:hint="default" w:ascii="Courier New" w:hAnsi="Courier New"/>
      </w:rPr>
    </w:lvl>
    <w:lvl w:ilvl="2" w:tplc="8EBC55CA">
      <w:start w:val="1"/>
      <w:numFmt w:val="bullet"/>
      <w:lvlText w:val=""/>
      <w:lvlJc w:val="left"/>
      <w:pPr>
        <w:ind w:left="2160" w:hanging="360"/>
      </w:pPr>
      <w:rPr>
        <w:rFonts w:hint="default" w:ascii="Wingdings" w:hAnsi="Wingdings"/>
      </w:rPr>
    </w:lvl>
    <w:lvl w:ilvl="3" w:tplc="83A4CEAE">
      <w:start w:val="1"/>
      <w:numFmt w:val="bullet"/>
      <w:lvlText w:val=""/>
      <w:lvlJc w:val="left"/>
      <w:pPr>
        <w:ind w:left="2880" w:hanging="360"/>
      </w:pPr>
      <w:rPr>
        <w:rFonts w:hint="default" w:ascii="Symbol" w:hAnsi="Symbol"/>
      </w:rPr>
    </w:lvl>
    <w:lvl w:ilvl="4" w:tplc="84F085FC">
      <w:start w:val="1"/>
      <w:numFmt w:val="bullet"/>
      <w:lvlText w:val="o"/>
      <w:lvlJc w:val="left"/>
      <w:pPr>
        <w:ind w:left="3600" w:hanging="360"/>
      </w:pPr>
      <w:rPr>
        <w:rFonts w:hint="default" w:ascii="Courier New" w:hAnsi="Courier New"/>
      </w:rPr>
    </w:lvl>
    <w:lvl w:ilvl="5" w:tplc="A8AAFC74">
      <w:start w:val="1"/>
      <w:numFmt w:val="bullet"/>
      <w:lvlText w:val=""/>
      <w:lvlJc w:val="left"/>
      <w:pPr>
        <w:ind w:left="4320" w:hanging="360"/>
      </w:pPr>
      <w:rPr>
        <w:rFonts w:hint="default" w:ascii="Wingdings" w:hAnsi="Wingdings"/>
      </w:rPr>
    </w:lvl>
    <w:lvl w:ilvl="6" w:tplc="AFA4954C">
      <w:start w:val="1"/>
      <w:numFmt w:val="bullet"/>
      <w:lvlText w:val=""/>
      <w:lvlJc w:val="left"/>
      <w:pPr>
        <w:ind w:left="5040" w:hanging="360"/>
      </w:pPr>
      <w:rPr>
        <w:rFonts w:hint="default" w:ascii="Symbol" w:hAnsi="Symbol"/>
      </w:rPr>
    </w:lvl>
    <w:lvl w:ilvl="7" w:tplc="301C0CBC">
      <w:start w:val="1"/>
      <w:numFmt w:val="bullet"/>
      <w:lvlText w:val="o"/>
      <w:lvlJc w:val="left"/>
      <w:pPr>
        <w:ind w:left="5760" w:hanging="360"/>
      </w:pPr>
      <w:rPr>
        <w:rFonts w:hint="default" w:ascii="Courier New" w:hAnsi="Courier New"/>
      </w:rPr>
    </w:lvl>
    <w:lvl w:ilvl="8" w:tplc="E6C0F4FA">
      <w:start w:val="1"/>
      <w:numFmt w:val="bullet"/>
      <w:lvlText w:val=""/>
      <w:lvlJc w:val="left"/>
      <w:pPr>
        <w:ind w:left="6480" w:hanging="360"/>
      </w:pPr>
      <w:rPr>
        <w:rFonts w:hint="default" w:ascii="Wingdings" w:hAnsi="Wingdings"/>
      </w:rPr>
    </w:lvl>
  </w:abstractNum>
  <w:abstractNum w:abstractNumId="9" w15:restartNumberingAfterBreak="0">
    <w:nsid w:val="20756AE8"/>
    <w:multiLevelType w:val="hybridMultilevel"/>
    <w:tmpl w:val="28129948"/>
    <w:lvl w:ilvl="0" w:tplc="F76C824A">
      <w:start w:val="1"/>
      <w:numFmt w:val="bullet"/>
      <w:lvlText w:val=""/>
      <w:lvlJc w:val="left"/>
      <w:pPr>
        <w:ind w:left="720" w:hanging="360"/>
      </w:pPr>
      <w:rPr>
        <w:rFonts w:hint="default" w:ascii="Symbol" w:hAnsi="Symbol"/>
      </w:rPr>
    </w:lvl>
    <w:lvl w:ilvl="1" w:tplc="F29E6038">
      <w:start w:val="1"/>
      <w:numFmt w:val="bullet"/>
      <w:lvlText w:val="o"/>
      <w:lvlJc w:val="left"/>
      <w:pPr>
        <w:ind w:left="1440" w:hanging="360"/>
      </w:pPr>
      <w:rPr>
        <w:rFonts w:hint="default" w:ascii="Courier New" w:hAnsi="Courier New"/>
      </w:rPr>
    </w:lvl>
    <w:lvl w:ilvl="2" w:tplc="C910EFB6">
      <w:start w:val="1"/>
      <w:numFmt w:val="bullet"/>
      <w:lvlText w:val=""/>
      <w:lvlJc w:val="left"/>
      <w:pPr>
        <w:ind w:left="2160" w:hanging="360"/>
      </w:pPr>
      <w:rPr>
        <w:rFonts w:hint="default" w:ascii="Wingdings" w:hAnsi="Wingdings"/>
      </w:rPr>
    </w:lvl>
    <w:lvl w:ilvl="3" w:tplc="CDBE9B6A">
      <w:start w:val="1"/>
      <w:numFmt w:val="bullet"/>
      <w:lvlText w:val=""/>
      <w:lvlJc w:val="left"/>
      <w:pPr>
        <w:ind w:left="2880" w:hanging="360"/>
      </w:pPr>
      <w:rPr>
        <w:rFonts w:hint="default" w:ascii="Symbol" w:hAnsi="Symbol"/>
      </w:rPr>
    </w:lvl>
    <w:lvl w:ilvl="4" w:tplc="A31879CC">
      <w:start w:val="1"/>
      <w:numFmt w:val="bullet"/>
      <w:lvlText w:val="o"/>
      <w:lvlJc w:val="left"/>
      <w:pPr>
        <w:ind w:left="3600" w:hanging="360"/>
      </w:pPr>
      <w:rPr>
        <w:rFonts w:hint="default" w:ascii="Courier New" w:hAnsi="Courier New"/>
      </w:rPr>
    </w:lvl>
    <w:lvl w:ilvl="5" w:tplc="EF1CB53C">
      <w:start w:val="1"/>
      <w:numFmt w:val="bullet"/>
      <w:lvlText w:val=""/>
      <w:lvlJc w:val="left"/>
      <w:pPr>
        <w:ind w:left="4320" w:hanging="360"/>
      </w:pPr>
      <w:rPr>
        <w:rFonts w:hint="default" w:ascii="Wingdings" w:hAnsi="Wingdings"/>
      </w:rPr>
    </w:lvl>
    <w:lvl w:ilvl="6" w:tplc="46627B60">
      <w:start w:val="1"/>
      <w:numFmt w:val="bullet"/>
      <w:lvlText w:val=""/>
      <w:lvlJc w:val="left"/>
      <w:pPr>
        <w:ind w:left="5040" w:hanging="360"/>
      </w:pPr>
      <w:rPr>
        <w:rFonts w:hint="default" w:ascii="Symbol" w:hAnsi="Symbol"/>
      </w:rPr>
    </w:lvl>
    <w:lvl w:ilvl="7" w:tplc="AEB60480">
      <w:start w:val="1"/>
      <w:numFmt w:val="bullet"/>
      <w:lvlText w:val="o"/>
      <w:lvlJc w:val="left"/>
      <w:pPr>
        <w:ind w:left="5760" w:hanging="360"/>
      </w:pPr>
      <w:rPr>
        <w:rFonts w:hint="default" w:ascii="Courier New" w:hAnsi="Courier New"/>
      </w:rPr>
    </w:lvl>
    <w:lvl w:ilvl="8" w:tplc="F9143656">
      <w:start w:val="1"/>
      <w:numFmt w:val="bullet"/>
      <w:lvlText w:val=""/>
      <w:lvlJc w:val="left"/>
      <w:pPr>
        <w:ind w:left="6480" w:hanging="360"/>
      </w:pPr>
      <w:rPr>
        <w:rFonts w:hint="default" w:ascii="Wingdings" w:hAnsi="Wingdings"/>
      </w:rPr>
    </w:lvl>
  </w:abstractNum>
  <w:abstractNum w:abstractNumId="10" w15:restartNumberingAfterBreak="0">
    <w:nsid w:val="21A85F8B"/>
    <w:multiLevelType w:val="hybridMultilevel"/>
    <w:tmpl w:val="51602F00"/>
    <w:lvl w:ilvl="0" w:tplc="FFFFFFFF">
      <w:start w:val="1"/>
      <w:numFmt w:val="bullet"/>
      <w:lvlText w:val=""/>
      <w:lvlJc w:val="left"/>
      <w:pPr>
        <w:ind w:left="720" w:hanging="360"/>
      </w:pPr>
      <w:rPr>
        <w:rFonts w:hint="default" w:ascii="Symbol" w:hAnsi="Symbol"/>
      </w:rPr>
    </w:lvl>
    <w:lvl w:ilvl="1" w:tplc="D03E8612">
      <w:start w:val="1"/>
      <w:numFmt w:val="bullet"/>
      <w:lvlText w:val="o"/>
      <w:lvlJc w:val="left"/>
      <w:pPr>
        <w:ind w:left="1440" w:hanging="360"/>
      </w:pPr>
      <w:rPr>
        <w:rFonts w:hint="default" w:ascii="Courier New" w:hAnsi="Courier New"/>
      </w:rPr>
    </w:lvl>
    <w:lvl w:ilvl="2" w:tplc="C6BA5B64">
      <w:start w:val="1"/>
      <w:numFmt w:val="bullet"/>
      <w:lvlText w:val=""/>
      <w:lvlJc w:val="left"/>
      <w:pPr>
        <w:ind w:left="2160" w:hanging="360"/>
      </w:pPr>
      <w:rPr>
        <w:rFonts w:hint="default" w:ascii="Wingdings" w:hAnsi="Wingdings"/>
      </w:rPr>
    </w:lvl>
    <w:lvl w:ilvl="3" w:tplc="A2589CAE">
      <w:start w:val="1"/>
      <w:numFmt w:val="bullet"/>
      <w:lvlText w:val=""/>
      <w:lvlJc w:val="left"/>
      <w:pPr>
        <w:ind w:left="2880" w:hanging="360"/>
      </w:pPr>
      <w:rPr>
        <w:rFonts w:hint="default" w:ascii="Symbol" w:hAnsi="Symbol"/>
      </w:rPr>
    </w:lvl>
    <w:lvl w:ilvl="4" w:tplc="6336A02A">
      <w:start w:val="1"/>
      <w:numFmt w:val="bullet"/>
      <w:lvlText w:val="o"/>
      <w:lvlJc w:val="left"/>
      <w:pPr>
        <w:ind w:left="3600" w:hanging="360"/>
      </w:pPr>
      <w:rPr>
        <w:rFonts w:hint="default" w:ascii="Courier New" w:hAnsi="Courier New"/>
      </w:rPr>
    </w:lvl>
    <w:lvl w:ilvl="5" w:tplc="1C74030A">
      <w:start w:val="1"/>
      <w:numFmt w:val="bullet"/>
      <w:lvlText w:val=""/>
      <w:lvlJc w:val="left"/>
      <w:pPr>
        <w:ind w:left="4320" w:hanging="360"/>
      </w:pPr>
      <w:rPr>
        <w:rFonts w:hint="default" w:ascii="Wingdings" w:hAnsi="Wingdings"/>
      </w:rPr>
    </w:lvl>
    <w:lvl w:ilvl="6" w:tplc="09926B04">
      <w:start w:val="1"/>
      <w:numFmt w:val="bullet"/>
      <w:lvlText w:val=""/>
      <w:lvlJc w:val="left"/>
      <w:pPr>
        <w:ind w:left="5040" w:hanging="360"/>
      </w:pPr>
      <w:rPr>
        <w:rFonts w:hint="default" w:ascii="Symbol" w:hAnsi="Symbol"/>
      </w:rPr>
    </w:lvl>
    <w:lvl w:ilvl="7" w:tplc="013A7DEE">
      <w:start w:val="1"/>
      <w:numFmt w:val="bullet"/>
      <w:lvlText w:val="o"/>
      <w:lvlJc w:val="left"/>
      <w:pPr>
        <w:ind w:left="5760" w:hanging="360"/>
      </w:pPr>
      <w:rPr>
        <w:rFonts w:hint="default" w:ascii="Courier New" w:hAnsi="Courier New"/>
      </w:rPr>
    </w:lvl>
    <w:lvl w:ilvl="8" w:tplc="89ECAFA6">
      <w:start w:val="1"/>
      <w:numFmt w:val="bullet"/>
      <w:lvlText w:val=""/>
      <w:lvlJc w:val="left"/>
      <w:pPr>
        <w:ind w:left="6480" w:hanging="360"/>
      </w:pPr>
      <w:rPr>
        <w:rFonts w:hint="default" w:ascii="Wingdings" w:hAnsi="Wingdings"/>
      </w:rPr>
    </w:lvl>
  </w:abstractNum>
  <w:abstractNum w:abstractNumId="11" w15:restartNumberingAfterBreak="0">
    <w:nsid w:val="2A733717"/>
    <w:multiLevelType w:val="hybridMultilevel"/>
    <w:tmpl w:val="3BA0EB18"/>
    <w:lvl w:ilvl="0" w:tplc="8A042CE2">
      <w:start w:val="1"/>
      <w:numFmt w:val="bullet"/>
      <w:lvlText w:val=""/>
      <w:lvlJc w:val="left"/>
      <w:pPr>
        <w:ind w:left="720" w:hanging="360"/>
      </w:pPr>
      <w:rPr>
        <w:rFonts w:hint="default" w:ascii="Symbol" w:hAnsi="Symbol"/>
      </w:rPr>
    </w:lvl>
    <w:lvl w:ilvl="1" w:tplc="27D0CFA6">
      <w:start w:val="1"/>
      <w:numFmt w:val="bullet"/>
      <w:lvlText w:val="o"/>
      <w:lvlJc w:val="left"/>
      <w:pPr>
        <w:ind w:left="1440" w:hanging="360"/>
      </w:pPr>
      <w:rPr>
        <w:rFonts w:hint="default" w:ascii="Courier New" w:hAnsi="Courier New"/>
      </w:rPr>
    </w:lvl>
    <w:lvl w:ilvl="2" w:tplc="D16CCE8C">
      <w:start w:val="1"/>
      <w:numFmt w:val="bullet"/>
      <w:lvlText w:val=""/>
      <w:lvlJc w:val="left"/>
      <w:pPr>
        <w:ind w:left="2160" w:hanging="360"/>
      </w:pPr>
      <w:rPr>
        <w:rFonts w:hint="default" w:ascii="Wingdings" w:hAnsi="Wingdings"/>
      </w:rPr>
    </w:lvl>
    <w:lvl w:ilvl="3" w:tplc="82DEEC70">
      <w:start w:val="1"/>
      <w:numFmt w:val="bullet"/>
      <w:lvlText w:val=""/>
      <w:lvlJc w:val="left"/>
      <w:pPr>
        <w:ind w:left="2880" w:hanging="360"/>
      </w:pPr>
      <w:rPr>
        <w:rFonts w:hint="default" w:ascii="Symbol" w:hAnsi="Symbol"/>
      </w:rPr>
    </w:lvl>
    <w:lvl w:ilvl="4" w:tplc="16CC0B22">
      <w:start w:val="1"/>
      <w:numFmt w:val="bullet"/>
      <w:lvlText w:val="o"/>
      <w:lvlJc w:val="left"/>
      <w:pPr>
        <w:ind w:left="3600" w:hanging="360"/>
      </w:pPr>
      <w:rPr>
        <w:rFonts w:hint="default" w:ascii="Courier New" w:hAnsi="Courier New"/>
      </w:rPr>
    </w:lvl>
    <w:lvl w:ilvl="5" w:tplc="91C4A984">
      <w:start w:val="1"/>
      <w:numFmt w:val="bullet"/>
      <w:lvlText w:val=""/>
      <w:lvlJc w:val="left"/>
      <w:pPr>
        <w:ind w:left="4320" w:hanging="360"/>
      </w:pPr>
      <w:rPr>
        <w:rFonts w:hint="default" w:ascii="Wingdings" w:hAnsi="Wingdings"/>
      </w:rPr>
    </w:lvl>
    <w:lvl w:ilvl="6" w:tplc="A16C2272">
      <w:start w:val="1"/>
      <w:numFmt w:val="bullet"/>
      <w:lvlText w:val=""/>
      <w:lvlJc w:val="left"/>
      <w:pPr>
        <w:ind w:left="5040" w:hanging="360"/>
      </w:pPr>
      <w:rPr>
        <w:rFonts w:hint="default" w:ascii="Symbol" w:hAnsi="Symbol"/>
      </w:rPr>
    </w:lvl>
    <w:lvl w:ilvl="7" w:tplc="EC7A870E">
      <w:start w:val="1"/>
      <w:numFmt w:val="bullet"/>
      <w:lvlText w:val="o"/>
      <w:lvlJc w:val="left"/>
      <w:pPr>
        <w:ind w:left="5760" w:hanging="360"/>
      </w:pPr>
      <w:rPr>
        <w:rFonts w:hint="default" w:ascii="Courier New" w:hAnsi="Courier New"/>
      </w:rPr>
    </w:lvl>
    <w:lvl w:ilvl="8" w:tplc="977035A2">
      <w:start w:val="1"/>
      <w:numFmt w:val="bullet"/>
      <w:lvlText w:val=""/>
      <w:lvlJc w:val="left"/>
      <w:pPr>
        <w:ind w:left="6480" w:hanging="360"/>
      </w:pPr>
      <w:rPr>
        <w:rFonts w:hint="default" w:ascii="Wingdings" w:hAnsi="Wingdings"/>
      </w:rPr>
    </w:lvl>
  </w:abstractNum>
  <w:abstractNum w:abstractNumId="12" w15:restartNumberingAfterBreak="0">
    <w:nsid w:val="2A84439B"/>
    <w:multiLevelType w:val="hybridMultilevel"/>
    <w:tmpl w:val="81B47F10"/>
    <w:lvl w:ilvl="0" w:tplc="25A46738">
      <w:start w:val="1"/>
      <w:numFmt w:val="bullet"/>
      <w:lvlText w:val=""/>
      <w:lvlJc w:val="left"/>
      <w:pPr>
        <w:ind w:left="720" w:hanging="360"/>
      </w:pPr>
      <w:rPr>
        <w:rFonts w:hint="default" w:ascii="Symbol" w:hAnsi="Symbol"/>
      </w:rPr>
    </w:lvl>
    <w:lvl w:ilvl="1" w:tplc="5BA2B434">
      <w:start w:val="1"/>
      <w:numFmt w:val="bullet"/>
      <w:lvlText w:val="o"/>
      <w:lvlJc w:val="left"/>
      <w:pPr>
        <w:ind w:left="1440" w:hanging="360"/>
      </w:pPr>
      <w:rPr>
        <w:rFonts w:hint="default" w:ascii="Courier New" w:hAnsi="Courier New"/>
      </w:rPr>
    </w:lvl>
    <w:lvl w:ilvl="2" w:tplc="AA3087C4">
      <w:start w:val="1"/>
      <w:numFmt w:val="bullet"/>
      <w:lvlText w:val=""/>
      <w:lvlJc w:val="left"/>
      <w:pPr>
        <w:ind w:left="2160" w:hanging="360"/>
      </w:pPr>
      <w:rPr>
        <w:rFonts w:hint="default" w:ascii="Wingdings" w:hAnsi="Wingdings"/>
      </w:rPr>
    </w:lvl>
    <w:lvl w:ilvl="3" w:tplc="11AAE33E">
      <w:start w:val="1"/>
      <w:numFmt w:val="bullet"/>
      <w:lvlText w:val=""/>
      <w:lvlJc w:val="left"/>
      <w:pPr>
        <w:ind w:left="2880" w:hanging="360"/>
      </w:pPr>
      <w:rPr>
        <w:rFonts w:hint="default" w:ascii="Symbol" w:hAnsi="Symbol"/>
      </w:rPr>
    </w:lvl>
    <w:lvl w:ilvl="4" w:tplc="500404DC">
      <w:start w:val="1"/>
      <w:numFmt w:val="bullet"/>
      <w:lvlText w:val="o"/>
      <w:lvlJc w:val="left"/>
      <w:pPr>
        <w:ind w:left="3600" w:hanging="360"/>
      </w:pPr>
      <w:rPr>
        <w:rFonts w:hint="default" w:ascii="Courier New" w:hAnsi="Courier New"/>
      </w:rPr>
    </w:lvl>
    <w:lvl w:ilvl="5" w:tplc="C778FAB8">
      <w:start w:val="1"/>
      <w:numFmt w:val="bullet"/>
      <w:lvlText w:val=""/>
      <w:lvlJc w:val="left"/>
      <w:pPr>
        <w:ind w:left="4320" w:hanging="360"/>
      </w:pPr>
      <w:rPr>
        <w:rFonts w:hint="default" w:ascii="Wingdings" w:hAnsi="Wingdings"/>
      </w:rPr>
    </w:lvl>
    <w:lvl w:ilvl="6" w:tplc="F78EC5C2">
      <w:start w:val="1"/>
      <w:numFmt w:val="bullet"/>
      <w:lvlText w:val=""/>
      <w:lvlJc w:val="left"/>
      <w:pPr>
        <w:ind w:left="5040" w:hanging="360"/>
      </w:pPr>
      <w:rPr>
        <w:rFonts w:hint="default" w:ascii="Symbol" w:hAnsi="Symbol"/>
      </w:rPr>
    </w:lvl>
    <w:lvl w:ilvl="7" w:tplc="259E82EC">
      <w:start w:val="1"/>
      <w:numFmt w:val="bullet"/>
      <w:lvlText w:val="o"/>
      <w:lvlJc w:val="left"/>
      <w:pPr>
        <w:ind w:left="5760" w:hanging="360"/>
      </w:pPr>
      <w:rPr>
        <w:rFonts w:hint="default" w:ascii="Courier New" w:hAnsi="Courier New"/>
      </w:rPr>
    </w:lvl>
    <w:lvl w:ilvl="8" w:tplc="1730D3B0">
      <w:start w:val="1"/>
      <w:numFmt w:val="bullet"/>
      <w:lvlText w:val=""/>
      <w:lvlJc w:val="left"/>
      <w:pPr>
        <w:ind w:left="6480" w:hanging="360"/>
      </w:pPr>
      <w:rPr>
        <w:rFonts w:hint="default" w:ascii="Wingdings" w:hAnsi="Wingdings"/>
      </w:rPr>
    </w:lvl>
  </w:abstractNum>
  <w:abstractNum w:abstractNumId="13" w15:restartNumberingAfterBreak="0">
    <w:nsid w:val="32C60A39"/>
    <w:multiLevelType w:val="hybridMultilevel"/>
    <w:tmpl w:val="C86A3984"/>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337A162A">
      <w:start w:val="1"/>
      <w:numFmt w:val="bullet"/>
      <w:lvlText w:val=""/>
      <w:lvlJc w:val="left"/>
      <w:pPr>
        <w:ind w:left="2160" w:hanging="360"/>
      </w:pPr>
      <w:rPr>
        <w:rFonts w:hint="default" w:ascii="Wingdings" w:hAnsi="Wingdings"/>
      </w:rPr>
    </w:lvl>
    <w:lvl w:ilvl="3" w:tplc="BACCAE0A">
      <w:start w:val="1"/>
      <w:numFmt w:val="bullet"/>
      <w:lvlText w:val=""/>
      <w:lvlJc w:val="left"/>
      <w:pPr>
        <w:ind w:left="2880" w:hanging="360"/>
      </w:pPr>
      <w:rPr>
        <w:rFonts w:hint="default" w:ascii="Symbol" w:hAnsi="Symbol"/>
      </w:rPr>
    </w:lvl>
    <w:lvl w:ilvl="4" w:tplc="407A16C8">
      <w:start w:val="1"/>
      <w:numFmt w:val="bullet"/>
      <w:lvlText w:val="o"/>
      <w:lvlJc w:val="left"/>
      <w:pPr>
        <w:ind w:left="3600" w:hanging="360"/>
      </w:pPr>
      <w:rPr>
        <w:rFonts w:hint="default" w:ascii="Courier New" w:hAnsi="Courier New"/>
      </w:rPr>
    </w:lvl>
    <w:lvl w:ilvl="5" w:tplc="403ED70E">
      <w:start w:val="1"/>
      <w:numFmt w:val="bullet"/>
      <w:lvlText w:val=""/>
      <w:lvlJc w:val="left"/>
      <w:pPr>
        <w:ind w:left="4320" w:hanging="360"/>
      </w:pPr>
      <w:rPr>
        <w:rFonts w:hint="default" w:ascii="Wingdings" w:hAnsi="Wingdings"/>
      </w:rPr>
    </w:lvl>
    <w:lvl w:ilvl="6" w:tplc="EE9680E0">
      <w:start w:val="1"/>
      <w:numFmt w:val="bullet"/>
      <w:lvlText w:val=""/>
      <w:lvlJc w:val="left"/>
      <w:pPr>
        <w:ind w:left="5040" w:hanging="360"/>
      </w:pPr>
      <w:rPr>
        <w:rFonts w:hint="default" w:ascii="Symbol" w:hAnsi="Symbol"/>
      </w:rPr>
    </w:lvl>
    <w:lvl w:ilvl="7" w:tplc="9EE43D70">
      <w:start w:val="1"/>
      <w:numFmt w:val="bullet"/>
      <w:lvlText w:val="o"/>
      <w:lvlJc w:val="left"/>
      <w:pPr>
        <w:ind w:left="5760" w:hanging="360"/>
      </w:pPr>
      <w:rPr>
        <w:rFonts w:hint="default" w:ascii="Courier New" w:hAnsi="Courier New"/>
      </w:rPr>
    </w:lvl>
    <w:lvl w:ilvl="8" w:tplc="64081DA4">
      <w:start w:val="1"/>
      <w:numFmt w:val="bullet"/>
      <w:lvlText w:val=""/>
      <w:lvlJc w:val="left"/>
      <w:pPr>
        <w:ind w:left="6480" w:hanging="360"/>
      </w:pPr>
      <w:rPr>
        <w:rFonts w:hint="default" w:ascii="Wingdings" w:hAnsi="Wingdings"/>
      </w:rPr>
    </w:lvl>
  </w:abstractNum>
  <w:abstractNum w:abstractNumId="14" w15:restartNumberingAfterBreak="0">
    <w:nsid w:val="38F72235"/>
    <w:multiLevelType w:val="hybridMultilevel"/>
    <w:tmpl w:val="1826A93C"/>
    <w:lvl w:ilvl="0" w:tplc="D2D27C72">
      <w:start w:val="1"/>
      <w:numFmt w:val="bullet"/>
      <w:pStyle w:val="PSTableBulletlist"/>
      <w:lvlText w:val=""/>
      <w:lvlJc w:val="left"/>
      <w:pPr>
        <w:ind w:left="720" w:hanging="360"/>
      </w:pPr>
      <w:rPr>
        <w:rFonts w:hint="default" w:ascii="Symbol" w:hAnsi="Symbol"/>
        <w:color w:val="64C0D2"/>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94F3C79"/>
    <w:multiLevelType w:val="hybridMultilevel"/>
    <w:tmpl w:val="828A8D34"/>
    <w:lvl w:ilvl="0" w:tplc="A202D85E">
      <w:start w:val="1"/>
      <w:numFmt w:val="lowerLetter"/>
      <w:lvlText w:val="%1."/>
      <w:lvlJc w:val="left"/>
      <w:pPr>
        <w:ind w:left="720" w:hanging="360"/>
      </w:pPr>
    </w:lvl>
    <w:lvl w:ilvl="1" w:tplc="321CE6DA">
      <w:start w:val="1"/>
      <w:numFmt w:val="lowerLetter"/>
      <w:lvlText w:val="%2."/>
      <w:lvlJc w:val="left"/>
      <w:pPr>
        <w:ind w:left="1440" w:hanging="360"/>
      </w:pPr>
    </w:lvl>
    <w:lvl w:ilvl="2" w:tplc="BD1C5D00">
      <w:start w:val="1"/>
      <w:numFmt w:val="lowerRoman"/>
      <w:lvlText w:val="%3."/>
      <w:lvlJc w:val="right"/>
      <w:pPr>
        <w:ind w:left="2160" w:hanging="180"/>
      </w:pPr>
    </w:lvl>
    <w:lvl w:ilvl="3" w:tplc="1B90B818">
      <w:start w:val="1"/>
      <w:numFmt w:val="decimal"/>
      <w:lvlText w:val="%4."/>
      <w:lvlJc w:val="left"/>
      <w:pPr>
        <w:ind w:left="2880" w:hanging="360"/>
      </w:pPr>
    </w:lvl>
    <w:lvl w:ilvl="4" w:tplc="06764ACC">
      <w:start w:val="1"/>
      <w:numFmt w:val="lowerLetter"/>
      <w:lvlText w:val="%5."/>
      <w:lvlJc w:val="left"/>
      <w:pPr>
        <w:ind w:left="3600" w:hanging="360"/>
      </w:pPr>
    </w:lvl>
    <w:lvl w:ilvl="5" w:tplc="D806108A">
      <w:start w:val="1"/>
      <w:numFmt w:val="lowerRoman"/>
      <w:lvlText w:val="%6."/>
      <w:lvlJc w:val="right"/>
      <w:pPr>
        <w:ind w:left="4320" w:hanging="180"/>
      </w:pPr>
    </w:lvl>
    <w:lvl w:ilvl="6" w:tplc="CAEEB74C">
      <w:start w:val="1"/>
      <w:numFmt w:val="decimal"/>
      <w:lvlText w:val="%7."/>
      <w:lvlJc w:val="left"/>
      <w:pPr>
        <w:ind w:left="5040" w:hanging="360"/>
      </w:pPr>
    </w:lvl>
    <w:lvl w:ilvl="7" w:tplc="85826C12">
      <w:start w:val="1"/>
      <w:numFmt w:val="lowerLetter"/>
      <w:lvlText w:val="%8."/>
      <w:lvlJc w:val="left"/>
      <w:pPr>
        <w:ind w:left="5760" w:hanging="360"/>
      </w:pPr>
    </w:lvl>
    <w:lvl w:ilvl="8" w:tplc="4FE220D8">
      <w:start w:val="1"/>
      <w:numFmt w:val="lowerRoman"/>
      <w:lvlText w:val="%9."/>
      <w:lvlJc w:val="right"/>
      <w:pPr>
        <w:ind w:left="6480" w:hanging="180"/>
      </w:pPr>
    </w:lvl>
  </w:abstractNum>
  <w:abstractNum w:abstractNumId="16" w15:restartNumberingAfterBreak="0">
    <w:nsid w:val="40B365BF"/>
    <w:multiLevelType w:val="hybridMultilevel"/>
    <w:tmpl w:val="55B0A522"/>
    <w:lvl w:ilvl="0" w:tplc="80465C5E">
      <w:start w:val="1"/>
      <w:numFmt w:val="bullet"/>
      <w:lvlText w:val=""/>
      <w:lvlJc w:val="left"/>
      <w:pPr>
        <w:ind w:left="720" w:hanging="360"/>
      </w:pPr>
      <w:rPr>
        <w:rFonts w:hint="default" w:ascii="Symbol" w:hAnsi="Symbol"/>
      </w:rPr>
    </w:lvl>
    <w:lvl w:ilvl="1" w:tplc="DD885352">
      <w:start w:val="1"/>
      <w:numFmt w:val="bullet"/>
      <w:lvlText w:val="o"/>
      <w:lvlJc w:val="left"/>
      <w:pPr>
        <w:ind w:left="1440" w:hanging="360"/>
      </w:pPr>
      <w:rPr>
        <w:rFonts w:hint="default" w:ascii="Courier New" w:hAnsi="Courier New"/>
      </w:rPr>
    </w:lvl>
    <w:lvl w:ilvl="2" w:tplc="DD00EBEE">
      <w:start w:val="1"/>
      <w:numFmt w:val="bullet"/>
      <w:lvlText w:val=""/>
      <w:lvlJc w:val="left"/>
      <w:pPr>
        <w:ind w:left="2160" w:hanging="360"/>
      </w:pPr>
      <w:rPr>
        <w:rFonts w:hint="default" w:ascii="Wingdings" w:hAnsi="Wingdings"/>
      </w:rPr>
    </w:lvl>
    <w:lvl w:ilvl="3" w:tplc="BFC2F776">
      <w:start w:val="1"/>
      <w:numFmt w:val="bullet"/>
      <w:lvlText w:val=""/>
      <w:lvlJc w:val="left"/>
      <w:pPr>
        <w:ind w:left="2880" w:hanging="360"/>
      </w:pPr>
      <w:rPr>
        <w:rFonts w:hint="default" w:ascii="Symbol" w:hAnsi="Symbol"/>
      </w:rPr>
    </w:lvl>
    <w:lvl w:ilvl="4" w:tplc="16CCE0D8">
      <w:start w:val="1"/>
      <w:numFmt w:val="bullet"/>
      <w:lvlText w:val="o"/>
      <w:lvlJc w:val="left"/>
      <w:pPr>
        <w:ind w:left="3600" w:hanging="360"/>
      </w:pPr>
      <w:rPr>
        <w:rFonts w:hint="default" w:ascii="Courier New" w:hAnsi="Courier New"/>
      </w:rPr>
    </w:lvl>
    <w:lvl w:ilvl="5" w:tplc="54803824">
      <w:start w:val="1"/>
      <w:numFmt w:val="bullet"/>
      <w:lvlText w:val=""/>
      <w:lvlJc w:val="left"/>
      <w:pPr>
        <w:ind w:left="4320" w:hanging="360"/>
      </w:pPr>
      <w:rPr>
        <w:rFonts w:hint="default" w:ascii="Wingdings" w:hAnsi="Wingdings"/>
      </w:rPr>
    </w:lvl>
    <w:lvl w:ilvl="6" w:tplc="15E8BFB0">
      <w:start w:val="1"/>
      <w:numFmt w:val="bullet"/>
      <w:lvlText w:val=""/>
      <w:lvlJc w:val="left"/>
      <w:pPr>
        <w:ind w:left="5040" w:hanging="360"/>
      </w:pPr>
      <w:rPr>
        <w:rFonts w:hint="default" w:ascii="Symbol" w:hAnsi="Symbol"/>
      </w:rPr>
    </w:lvl>
    <w:lvl w:ilvl="7" w:tplc="6248FD9A">
      <w:start w:val="1"/>
      <w:numFmt w:val="bullet"/>
      <w:lvlText w:val="o"/>
      <w:lvlJc w:val="left"/>
      <w:pPr>
        <w:ind w:left="5760" w:hanging="360"/>
      </w:pPr>
      <w:rPr>
        <w:rFonts w:hint="default" w:ascii="Courier New" w:hAnsi="Courier New"/>
      </w:rPr>
    </w:lvl>
    <w:lvl w:ilvl="8" w:tplc="C28281F2">
      <w:start w:val="1"/>
      <w:numFmt w:val="bullet"/>
      <w:lvlText w:val=""/>
      <w:lvlJc w:val="left"/>
      <w:pPr>
        <w:ind w:left="6480" w:hanging="360"/>
      </w:pPr>
      <w:rPr>
        <w:rFonts w:hint="default" w:ascii="Wingdings" w:hAnsi="Wingdings"/>
      </w:rPr>
    </w:lvl>
  </w:abstractNum>
  <w:abstractNum w:abstractNumId="17" w15:restartNumberingAfterBreak="0">
    <w:nsid w:val="47746D61"/>
    <w:multiLevelType w:val="hybridMultilevel"/>
    <w:tmpl w:val="E430C2AE"/>
    <w:lvl w:ilvl="0" w:tplc="1EE23684">
      <w:start w:val="1"/>
      <w:numFmt w:val="bullet"/>
      <w:lvlText w:val=""/>
      <w:lvlJc w:val="left"/>
      <w:pPr>
        <w:ind w:left="720" w:hanging="360"/>
      </w:pPr>
      <w:rPr>
        <w:rFonts w:hint="default" w:ascii="Symbol" w:hAnsi="Symbol"/>
      </w:rPr>
    </w:lvl>
    <w:lvl w:ilvl="1" w:tplc="DE68C34C">
      <w:start w:val="1"/>
      <w:numFmt w:val="bullet"/>
      <w:lvlText w:val="o"/>
      <w:lvlJc w:val="left"/>
      <w:pPr>
        <w:ind w:left="1440" w:hanging="360"/>
      </w:pPr>
      <w:rPr>
        <w:rFonts w:hint="default" w:ascii="Courier New" w:hAnsi="Courier New"/>
      </w:rPr>
    </w:lvl>
    <w:lvl w:ilvl="2" w:tplc="EF8693C2">
      <w:start w:val="1"/>
      <w:numFmt w:val="bullet"/>
      <w:lvlText w:val=""/>
      <w:lvlJc w:val="left"/>
      <w:pPr>
        <w:ind w:left="2160" w:hanging="360"/>
      </w:pPr>
      <w:rPr>
        <w:rFonts w:hint="default" w:ascii="Wingdings" w:hAnsi="Wingdings"/>
      </w:rPr>
    </w:lvl>
    <w:lvl w:ilvl="3" w:tplc="04300806">
      <w:start w:val="1"/>
      <w:numFmt w:val="bullet"/>
      <w:lvlText w:val=""/>
      <w:lvlJc w:val="left"/>
      <w:pPr>
        <w:ind w:left="2880" w:hanging="360"/>
      </w:pPr>
      <w:rPr>
        <w:rFonts w:hint="default" w:ascii="Symbol" w:hAnsi="Symbol"/>
      </w:rPr>
    </w:lvl>
    <w:lvl w:ilvl="4" w:tplc="0AA480F6">
      <w:start w:val="1"/>
      <w:numFmt w:val="bullet"/>
      <w:lvlText w:val="o"/>
      <w:lvlJc w:val="left"/>
      <w:pPr>
        <w:ind w:left="3600" w:hanging="360"/>
      </w:pPr>
      <w:rPr>
        <w:rFonts w:hint="default" w:ascii="Courier New" w:hAnsi="Courier New"/>
      </w:rPr>
    </w:lvl>
    <w:lvl w:ilvl="5" w:tplc="E13C3564">
      <w:start w:val="1"/>
      <w:numFmt w:val="bullet"/>
      <w:lvlText w:val=""/>
      <w:lvlJc w:val="left"/>
      <w:pPr>
        <w:ind w:left="4320" w:hanging="360"/>
      </w:pPr>
      <w:rPr>
        <w:rFonts w:hint="default" w:ascii="Wingdings" w:hAnsi="Wingdings"/>
      </w:rPr>
    </w:lvl>
    <w:lvl w:ilvl="6" w:tplc="AA7E48FA">
      <w:start w:val="1"/>
      <w:numFmt w:val="bullet"/>
      <w:lvlText w:val=""/>
      <w:lvlJc w:val="left"/>
      <w:pPr>
        <w:ind w:left="5040" w:hanging="360"/>
      </w:pPr>
      <w:rPr>
        <w:rFonts w:hint="default" w:ascii="Symbol" w:hAnsi="Symbol"/>
      </w:rPr>
    </w:lvl>
    <w:lvl w:ilvl="7" w:tplc="EBD27470">
      <w:start w:val="1"/>
      <w:numFmt w:val="bullet"/>
      <w:lvlText w:val="o"/>
      <w:lvlJc w:val="left"/>
      <w:pPr>
        <w:ind w:left="5760" w:hanging="360"/>
      </w:pPr>
      <w:rPr>
        <w:rFonts w:hint="default" w:ascii="Courier New" w:hAnsi="Courier New"/>
      </w:rPr>
    </w:lvl>
    <w:lvl w:ilvl="8" w:tplc="7B32B940">
      <w:start w:val="1"/>
      <w:numFmt w:val="bullet"/>
      <w:lvlText w:val=""/>
      <w:lvlJc w:val="left"/>
      <w:pPr>
        <w:ind w:left="6480" w:hanging="360"/>
      </w:pPr>
      <w:rPr>
        <w:rFonts w:hint="default" w:ascii="Wingdings" w:hAnsi="Wingdings"/>
      </w:rPr>
    </w:lvl>
  </w:abstractNum>
  <w:abstractNum w:abstractNumId="18" w15:restartNumberingAfterBreak="0">
    <w:nsid w:val="48FB0746"/>
    <w:multiLevelType w:val="hybridMultilevel"/>
    <w:tmpl w:val="5D0056EE"/>
    <w:lvl w:ilvl="0" w:tplc="39BE9CAA">
      <w:start w:val="1"/>
      <w:numFmt w:val="bullet"/>
      <w:lvlText w:val=""/>
      <w:lvlJc w:val="left"/>
      <w:pPr>
        <w:ind w:left="720" w:hanging="360"/>
      </w:pPr>
      <w:rPr>
        <w:rFonts w:hint="default" w:ascii="Symbol" w:hAnsi="Symbol"/>
      </w:rPr>
    </w:lvl>
    <w:lvl w:ilvl="1" w:tplc="B07E45B2">
      <w:start w:val="1"/>
      <w:numFmt w:val="bullet"/>
      <w:lvlText w:val="o"/>
      <w:lvlJc w:val="left"/>
      <w:pPr>
        <w:ind w:left="1440" w:hanging="360"/>
      </w:pPr>
      <w:rPr>
        <w:rFonts w:hint="default" w:ascii="Courier New" w:hAnsi="Courier New"/>
      </w:rPr>
    </w:lvl>
    <w:lvl w:ilvl="2" w:tplc="2E721DA8">
      <w:start w:val="1"/>
      <w:numFmt w:val="bullet"/>
      <w:lvlText w:val=""/>
      <w:lvlJc w:val="left"/>
      <w:pPr>
        <w:ind w:left="2160" w:hanging="360"/>
      </w:pPr>
      <w:rPr>
        <w:rFonts w:hint="default" w:ascii="Wingdings" w:hAnsi="Wingdings"/>
      </w:rPr>
    </w:lvl>
    <w:lvl w:ilvl="3" w:tplc="3B127864">
      <w:start w:val="1"/>
      <w:numFmt w:val="bullet"/>
      <w:lvlText w:val=""/>
      <w:lvlJc w:val="left"/>
      <w:pPr>
        <w:ind w:left="2880" w:hanging="360"/>
      </w:pPr>
      <w:rPr>
        <w:rFonts w:hint="default" w:ascii="Symbol" w:hAnsi="Symbol"/>
      </w:rPr>
    </w:lvl>
    <w:lvl w:ilvl="4" w:tplc="2424DD00">
      <w:start w:val="1"/>
      <w:numFmt w:val="bullet"/>
      <w:lvlText w:val="o"/>
      <w:lvlJc w:val="left"/>
      <w:pPr>
        <w:ind w:left="3600" w:hanging="360"/>
      </w:pPr>
      <w:rPr>
        <w:rFonts w:hint="default" w:ascii="Courier New" w:hAnsi="Courier New"/>
      </w:rPr>
    </w:lvl>
    <w:lvl w:ilvl="5" w:tplc="F078BFAC">
      <w:start w:val="1"/>
      <w:numFmt w:val="bullet"/>
      <w:lvlText w:val=""/>
      <w:lvlJc w:val="left"/>
      <w:pPr>
        <w:ind w:left="4320" w:hanging="360"/>
      </w:pPr>
      <w:rPr>
        <w:rFonts w:hint="default" w:ascii="Wingdings" w:hAnsi="Wingdings"/>
      </w:rPr>
    </w:lvl>
    <w:lvl w:ilvl="6" w:tplc="9F5623CA">
      <w:start w:val="1"/>
      <w:numFmt w:val="bullet"/>
      <w:lvlText w:val=""/>
      <w:lvlJc w:val="left"/>
      <w:pPr>
        <w:ind w:left="5040" w:hanging="360"/>
      </w:pPr>
      <w:rPr>
        <w:rFonts w:hint="default" w:ascii="Symbol" w:hAnsi="Symbol"/>
      </w:rPr>
    </w:lvl>
    <w:lvl w:ilvl="7" w:tplc="89760E02">
      <w:start w:val="1"/>
      <w:numFmt w:val="bullet"/>
      <w:lvlText w:val="o"/>
      <w:lvlJc w:val="left"/>
      <w:pPr>
        <w:ind w:left="5760" w:hanging="360"/>
      </w:pPr>
      <w:rPr>
        <w:rFonts w:hint="default" w:ascii="Courier New" w:hAnsi="Courier New"/>
      </w:rPr>
    </w:lvl>
    <w:lvl w:ilvl="8" w:tplc="DA883420">
      <w:start w:val="1"/>
      <w:numFmt w:val="bullet"/>
      <w:lvlText w:val=""/>
      <w:lvlJc w:val="left"/>
      <w:pPr>
        <w:ind w:left="6480" w:hanging="360"/>
      </w:pPr>
      <w:rPr>
        <w:rFonts w:hint="default" w:ascii="Wingdings" w:hAnsi="Wingdings"/>
      </w:rPr>
    </w:lvl>
  </w:abstractNum>
  <w:abstractNum w:abstractNumId="19" w15:restartNumberingAfterBreak="0">
    <w:nsid w:val="490D3E06"/>
    <w:multiLevelType w:val="hybridMultilevel"/>
    <w:tmpl w:val="773A84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915610A"/>
    <w:multiLevelType w:val="hybridMultilevel"/>
    <w:tmpl w:val="0AC21F30"/>
    <w:lvl w:ilvl="0" w:tplc="C63EB2AE">
      <w:start w:val="1"/>
      <w:numFmt w:val="bullet"/>
      <w:lvlText w:val=""/>
      <w:lvlJc w:val="left"/>
      <w:pPr>
        <w:ind w:left="720" w:hanging="360"/>
      </w:pPr>
      <w:rPr>
        <w:rFonts w:hint="default" w:ascii="Symbol" w:hAnsi="Symbol"/>
      </w:rPr>
    </w:lvl>
    <w:lvl w:ilvl="1" w:tplc="45F8C636">
      <w:start w:val="1"/>
      <w:numFmt w:val="bullet"/>
      <w:lvlText w:val="o"/>
      <w:lvlJc w:val="left"/>
      <w:pPr>
        <w:ind w:left="1440" w:hanging="360"/>
      </w:pPr>
      <w:rPr>
        <w:rFonts w:hint="default" w:ascii="Courier New" w:hAnsi="Courier New"/>
      </w:rPr>
    </w:lvl>
    <w:lvl w:ilvl="2" w:tplc="78B2D798">
      <w:start w:val="1"/>
      <w:numFmt w:val="bullet"/>
      <w:lvlText w:val=""/>
      <w:lvlJc w:val="left"/>
      <w:pPr>
        <w:ind w:left="2160" w:hanging="360"/>
      </w:pPr>
      <w:rPr>
        <w:rFonts w:hint="default" w:ascii="Wingdings" w:hAnsi="Wingdings"/>
      </w:rPr>
    </w:lvl>
    <w:lvl w:ilvl="3" w:tplc="6582905C">
      <w:start w:val="1"/>
      <w:numFmt w:val="bullet"/>
      <w:lvlText w:val=""/>
      <w:lvlJc w:val="left"/>
      <w:pPr>
        <w:ind w:left="2880" w:hanging="360"/>
      </w:pPr>
      <w:rPr>
        <w:rFonts w:hint="default" w:ascii="Symbol" w:hAnsi="Symbol"/>
      </w:rPr>
    </w:lvl>
    <w:lvl w:ilvl="4" w:tplc="B88EB0A4">
      <w:start w:val="1"/>
      <w:numFmt w:val="bullet"/>
      <w:lvlText w:val="o"/>
      <w:lvlJc w:val="left"/>
      <w:pPr>
        <w:ind w:left="3600" w:hanging="360"/>
      </w:pPr>
      <w:rPr>
        <w:rFonts w:hint="default" w:ascii="Courier New" w:hAnsi="Courier New"/>
      </w:rPr>
    </w:lvl>
    <w:lvl w:ilvl="5" w:tplc="25E8895C">
      <w:start w:val="1"/>
      <w:numFmt w:val="bullet"/>
      <w:lvlText w:val=""/>
      <w:lvlJc w:val="left"/>
      <w:pPr>
        <w:ind w:left="4320" w:hanging="360"/>
      </w:pPr>
      <w:rPr>
        <w:rFonts w:hint="default" w:ascii="Wingdings" w:hAnsi="Wingdings"/>
      </w:rPr>
    </w:lvl>
    <w:lvl w:ilvl="6" w:tplc="F292956C">
      <w:start w:val="1"/>
      <w:numFmt w:val="bullet"/>
      <w:lvlText w:val=""/>
      <w:lvlJc w:val="left"/>
      <w:pPr>
        <w:ind w:left="5040" w:hanging="360"/>
      </w:pPr>
      <w:rPr>
        <w:rFonts w:hint="default" w:ascii="Symbol" w:hAnsi="Symbol"/>
      </w:rPr>
    </w:lvl>
    <w:lvl w:ilvl="7" w:tplc="CA48D0FE">
      <w:start w:val="1"/>
      <w:numFmt w:val="bullet"/>
      <w:lvlText w:val="o"/>
      <w:lvlJc w:val="left"/>
      <w:pPr>
        <w:ind w:left="5760" w:hanging="360"/>
      </w:pPr>
      <w:rPr>
        <w:rFonts w:hint="default" w:ascii="Courier New" w:hAnsi="Courier New"/>
      </w:rPr>
    </w:lvl>
    <w:lvl w:ilvl="8" w:tplc="410CDF2C">
      <w:start w:val="1"/>
      <w:numFmt w:val="bullet"/>
      <w:lvlText w:val=""/>
      <w:lvlJc w:val="left"/>
      <w:pPr>
        <w:ind w:left="6480" w:hanging="360"/>
      </w:pPr>
      <w:rPr>
        <w:rFonts w:hint="default" w:ascii="Wingdings" w:hAnsi="Wingdings"/>
      </w:rPr>
    </w:lvl>
  </w:abstractNum>
  <w:abstractNum w:abstractNumId="21" w15:restartNumberingAfterBreak="0">
    <w:nsid w:val="4A7C2A63"/>
    <w:multiLevelType w:val="hybridMultilevel"/>
    <w:tmpl w:val="8D8491A6"/>
    <w:lvl w:ilvl="0" w:tplc="1B36392C">
      <w:start w:val="1"/>
      <w:numFmt w:val="bullet"/>
      <w:lvlText w:val=""/>
      <w:lvlJc w:val="left"/>
      <w:pPr>
        <w:ind w:left="720" w:hanging="360"/>
      </w:pPr>
      <w:rPr>
        <w:rFonts w:hint="default" w:ascii="Symbol" w:hAnsi="Symbol"/>
      </w:rPr>
    </w:lvl>
    <w:lvl w:ilvl="1" w:tplc="D0ACD2F8">
      <w:start w:val="1"/>
      <w:numFmt w:val="bullet"/>
      <w:lvlText w:val="o"/>
      <w:lvlJc w:val="left"/>
      <w:pPr>
        <w:ind w:left="1440" w:hanging="360"/>
      </w:pPr>
      <w:rPr>
        <w:rFonts w:hint="default" w:ascii="Courier New" w:hAnsi="Courier New"/>
      </w:rPr>
    </w:lvl>
    <w:lvl w:ilvl="2" w:tplc="1722D34A">
      <w:start w:val="1"/>
      <w:numFmt w:val="bullet"/>
      <w:lvlText w:val=""/>
      <w:lvlJc w:val="left"/>
      <w:pPr>
        <w:ind w:left="2160" w:hanging="360"/>
      </w:pPr>
      <w:rPr>
        <w:rFonts w:hint="default" w:ascii="Wingdings" w:hAnsi="Wingdings"/>
      </w:rPr>
    </w:lvl>
    <w:lvl w:ilvl="3" w:tplc="5ED81130">
      <w:start w:val="1"/>
      <w:numFmt w:val="bullet"/>
      <w:lvlText w:val=""/>
      <w:lvlJc w:val="left"/>
      <w:pPr>
        <w:ind w:left="2880" w:hanging="360"/>
      </w:pPr>
      <w:rPr>
        <w:rFonts w:hint="default" w:ascii="Symbol" w:hAnsi="Symbol"/>
      </w:rPr>
    </w:lvl>
    <w:lvl w:ilvl="4" w:tplc="A7BEC908">
      <w:start w:val="1"/>
      <w:numFmt w:val="bullet"/>
      <w:lvlText w:val="o"/>
      <w:lvlJc w:val="left"/>
      <w:pPr>
        <w:ind w:left="3600" w:hanging="360"/>
      </w:pPr>
      <w:rPr>
        <w:rFonts w:hint="default" w:ascii="Courier New" w:hAnsi="Courier New"/>
      </w:rPr>
    </w:lvl>
    <w:lvl w:ilvl="5" w:tplc="C40815B2">
      <w:start w:val="1"/>
      <w:numFmt w:val="bullet"/>
      <w:lvlText w:val=""/>
      <w:lvlJc w:val="left"/>
      <w:pPr>
        <w:ind w:left="4320" w:hanging="360"/>
      </w:pPr>
      <w:rPr>
        <w:rFonts w:hint="default" w:ascii="Wingdings" w:hAnsi="Wingdings"/>
      </w:rPr>
    </w:lvl>
    <w:lvl w:ilvl="6" w:tplc="9424A794">
      <w:start w:val="1"/>
      <w:numFmt w:val="bullet"/>
      <w:lvlText w:val=""/>
      <w:lvlJc w:val="left"/>
      <w:pPr>
        <w:ind w:left="5040" w:hanging="360"/>
      </w:pPr>
      <w:rPr>
        <w:rFonts w:hint="default" w:ascii="Symbol" w:hAnsi="Symbol"/>
      </w:rPr>
    </w:lvl>
    <w:lvl w:ilvl="7" w:tplc="7270C4CA">
      <w:start w:val="1"/>
      <w:numFmt w:val="bullet"/>
      <w:lvlText w:val="o"/>
      <w:lvlJc w:val="left"/>
      <w:pPr>
        <w:ind w:left="5760" w:hanging="360"/>
      </w:pPr>
      <w:rPr>
        <w:rFonts w:hint="default" w:ascii="Courier New" w:hAnsi="Courier New"/>
      </w:rPr>
    </w:lvl>
    <w:lvl w:ilvl="8" w:tplc="213ED29E">
      <w:start w:val="1"/>
      <w:numFmt w:val="bullet"/>
      <w:lvlText w:val=""/>
      <w:lvlJc w:val="left"/>
      <w:pPr>
        <w:ind w:left="6480" w:hanging="360"/>
      </w:pPr>
      <w:rPr>
        <w:rFonts w:hint="default" w:ascii="Wingdings" w:hAnsi="Wingdings"/>
      </w:rPr>
    </w:lvl>
  </w:abstractNum>
  <w:abstractNum w:abstractNumId="22" w15:restartNumberingAfterBreak="0">
    <w:nsid w:val="4D5A3217"/>
    <w:multiLevelType w:val="hybridMultilevel"/>
    <w:tmpl w:val="CD2C8BAE"/>
    <w:lvl w:ilvl="0" w:tplc="F8209082">
      <w:start w:val="1"/>
      <w:numFmt w:val="bullet"/>
      <w:lvlText w:val=""/>
      <w:lvlJc w:val="left"/>
      <w:pPr>
        <w:ind w:left="720" w:hanging="360"/>
      </w:pPr>
      <w:rPr>
        <w:rFonts w:hint="default" w:ascii="Symbol" w:hAnsi="Symbol"/>
      </w:rPr>
    </w:lvl>
    <w:lvl w:ilvl="1" w:tplc="38E86BB4">
      <w:start w:val="1"/>
      <w:numFmt w:val="bullet"/>
      <w:lvlText w:val="o"/>
      <w:lvlJc w:val="left"/>
      <w:pPr>
        <w:ind w:left="1440" w:hanging="360"/>
      </w:pPr>
      <w:rPr>
        <w:rFonts w:hint="default" w:ascii="Courier New" w:hAnsi="Courier New"/>
      </w:rPr>
    </w:lvl>
    <w:lvl w:ilvl="2" w:tplc="4CD4B4A0">
      <w:start w:val="1"/>
      <w:numFmt w:val="bullet"/>
      <w:lvlText w:val=""/>
      <w:lvlJc w:val="left"/>
      <w:pPr>
        <w:ind w:left="2160" w:hanging="360"/>
      </w:pPr>
      <w:rPr>
        <w:rFonts w:hint="default" w:ascii="Wingdings" w:hAnsi="Wingdings"/>
      </w:rPr>
    </w:lvl>
    <w:lvl w:ilvl="3" w:tplc="05F28BDE">
      <w:start w:val="1"/>
      <w:numFmt w:val="bullet"/>
      <w:lvlText w:val=""/>
      <w:lvlJc w:val="left"/>
      <w:pPr>
        <w:ind w:left="2880" w:hanging="360"/>
      </w:pPr>
      <w:rPr>
        <w:rFonts w:hint="default" w:ascii="Symbol" w:hAnsi="Symbol"/>
      </w:rPr>
    </w:lvl>
    <w:lvl w:ilvl="4" w:tplc="252EC72A">
      <w:start w:val="1"/>
      <w:numFmt w:val="bullet"/>
      <w:lvlText w:val="o"/>
      <w:lvlJc w:val="left"/>
      <w:pPr>
        <w:ind w:left="3600" w:hanging="360"/>
      </w:pPr>
      <w:rPr>
        <w:rFonts w:hint="default" w:ascii="Courier New" w:hAnsi="Courier New"/>
      </w:rPr>
    </w:lvl>
    <w:lvl w:ilvl="5" w:tplc="30D26888">
      <w:start w:val="1"/>
      <w:numFmt w:val="bullet"/>
      <w:lvlText w:val=""/>
      <w:lvlJc w:val="left"/>
      <w:pPr>
        <w:ind w:left="4320" w:hanging="360"/>
      </w:pPr>
      <w:rPr>
        <w:rFonts w:hint="default" w:ascii="Wingdings" w:hAnsi="Wingdings"/>
      </w:rPr>
    </w:lvl>
    <w:lvl w:ilvl="6" w:tplc="ABEE484C">
      <w:start w:val="1"/>
      <w:numFmt w:val="bullet"/>
      <w:lvlText w:val=""/>
      <w:lvlJc w:val="left"/>
      <w:pPr>
        <w:ind w:left="5040" w:hanging="360"/>
      </w:pPr>
      <w:rPr>
        <w:rFonts w:hint="default" w:ascii="Symbol" w:hAnsi="Symbol"/>
      </w:rPr>
    </w:lvl>
    <w:lvl w:ilvl="7" w:tplc="F4C03550">
      <w:start w:val="1"/>
      <w:numFmt w:val="bullet"/>
      <w:lvlText w:val="o"/>
      <w:lvlJc w:val="left"/>
      <w:pPr>
        <w:ind w:left="5760" w:hanging="360"/>
      </w:pPr>
      <w:rPr>
        <w:rFonts w:hint="default" w:ascii="Courier New" w:hAnsi="Courier New"/>
      </w:rPr>
    </w:lvl>
    <w:lvl w:ilvl="8" w:tplc="968C014C">
      <w:start w:val="1"/>
      <w:numFmt w:val="bullet"/>
      <w:lvlText w:val=""/>
      <w:lvlJc w:val="left"/>
      <w:pPr>
        <w:ind w:left="6480" w:hanging="360"/>
      </w:pPr>
      <w:rPr>
        <w:rFonts w:hint="default" w:ascii="Wingdings" w:hAnsi="Wingdings"/>
      </w:rPr>
    </w:lvl>
  </w:abstractNum>
  <w:abstractNum w:abstractNumId="23" w15:restartNumberingAfterBreak="0">
    <w:nsid w:val="4E350B99"/>
    <w:multiLevelType w:val="hybridMultilevel"/>
    <w:tmpl w:val="DAA6BA8C"/>
    <w:lvl w:ilvl="0" w:tplc="2A8A68AE">
      <w:start w:val="1"/>
      <w:numFmt w:val="bullet"/>
      <w:pStyle w:val="PSBulletedList"/>
      <w:lvlText w:val=""/>
      <w:lvlJc w:val="left"/>
      <w:pPr>
        <w:ind w:left="720" w:hanging="360"/>
      </w:pPr>
      <w:rPr>
        <w:rFonts w:hint="default" w:ascii="Symbol" w:hAnsi="Symbol"/>
        <w:color w:val="64C0D2"/>
        <w:sz w:val="20"/>
        <w:szCs w:val="20"/>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60EB55BC"/>
    <w:multiLevelType w:val="hybridMultilevel"/>
    <w:tmpl w:val="8BC233DC"/>
    <w:lvl w:ilvl="0" w:tplc="FA3ED018">
      <w:start w:val="1"/>
      <w:numFmt w:val="bullet"/>
      <w:lvlText w:val=""/>
      <w:lvlJc w:val="left"/>
      <w:pPr>
        <w:ind w:left="720" w:hanging="360"/>
      </w:pPr>
      <w:rPr>
        <w:rFonts w:hint="default" w:ascii="Symbol" w:hAnsi="Symbol"/>
      </w:rPr>
    </w:lvl>
    <w:lvl w:ilvl="1">
      <w:start w:val="1"/>
      <w:numFmt w:val="bullet"/>
      <w:lvlText w:val=""/>
      <w:lvlJc w:val="left"/>
      <w:pPr>
        <w:ind w:left="1440" w:hanging="360"/>
      </w:pPr>
      <w:rPr>
        <w:rFonts w:hint="default" w:ascii="Symbol" w:hAnsi="Symbol"/>
      </w:rPr>
    </w:lvl>
    <w:lvl w:ilvl="2" w:tplc="67686DA6">
      <w:start w:val="1"/>
      <w:numFmt w:val="bullet"/>
      <w:lvlText w:val=""/>
      <w:lvlJc w:val="left"/>
      <w:pPr>
        <w:ind w:left="2160" w:hanging="360"/>
      </w:pPr>
      <w:rPr>
        <w:rFonts w:hint="default" w:ascii="Wingdings" w:hAnsi="Wingdings"/>
      </w:rPr>
    </w:lvl>
    <w:lvl w:ilvl="3" w:tplc="D7E4E37C">
      <w:start w:val="1"/>
      <w:numFmt w:val="bullet"/>
      <w:lvlText w:val=""/>
      <w:lvlJc w:val="left"/>
      <w:pPr>
        <w:ind w:left="2880" w:hanging="360"/>
      </w:pPr>
      <w:rPr>
        <w:rFonts w:hint="default" w:ascii="Symbol" w:hAnsi="Symbol"/>
      </w:rPr>
    </w:lvl>
    <w:lvl w:ilvl="4" w:tplc="9C54D036">
      <w:start w:val="1"/>
      <w:numFmt w:val="bullet"/>
      <w:lvlText w:val="o"/>
      <w:lvlJc w:val="left"/>
      <w:pPr>
        <w:ind w:left="3600" w:hanging="360"/>
      </w:pPr>
      <w:rPr>
        <w:rFonts w:hint="default" w:ascii="Courier New" w:hAnsi="Courier New"/>
      </w:rPr>
    </w:lvl>
    <w:lvl w:ilvl="5" w:tplc="28CCA1DC">
      <w:start w:val="1"/>
      <w:numFmt w:val="bullet"/>
      <w:lvlText w:val=""/>
      <w:lvlJc w:val="left"/>
      <w:pPr>
        <w:ind w:left="4320" w:hanging="360"/>
      </w:pPr>
      <w:rPr>
        <w:rFonts w:hint="default" w:ascii="Wingdings" w:hAnsi="Wingdings"/>
      </w:rPr>
    </w:lvl>
    <w:lvl w:ilvl="6" w:tplc="24B4568E">
      <w:start w:val="1"/>
      <w:numFmt w:val="bullet"/>
      <w:lvlText w:val=""/>
      <w:lvlJc w:val="left"/>
      <w:pPr>
        <w:ind w:left="5040" w:hanging="360"/>
      </w:pPr>
      <w:rPr>
        <w:rFonts w:hint="default" w:ascii="Symbol" w:hAnsi="Symbol"/>
      </w:rPr>
    </w:lvl>
    <w:lvl w:ilvl="7" w:tplc="165C2EF8">
      <w:start w:val="1"/>
      <w:numFmt w:val="bullet"/>
      <w:lvlText w:val="o"/>
      <w:lvlJc w:val="left"/>
      <w:pPr>
        <w:ind w:left="5760" w:hanging="360"/>
      </w:pPr>
      <w:rPr>
        <w:rFonts w:hint="default" w:ascii="Courier New" w:hAnsi="Courier New"/>
      </w:rPr>
    </w:lvl>
    <w:lvl w:ilvl="8" w:tplc="4DBA4B38">
      <w:start w:val="1"/>
      <w:numFmt w:val="bullet"/>
      <w:lvlText w:val=""/>
      <w:lvlJc w:val="left"/>
      <w:pPr>
        <w:ind w:left="6480" w:hanging="360"/>
      </w:pPr>
      <w:rPr>
        <w:rFonts w:hint="default" w:ascii="Wingdings" w:hAnsi="Wingdings"/>
      </w:rPr>
    </w:lvl>
  </w:abstractNum>
  <w:abstractNum w:abstractNumId="25" w15:restartNumberingAfterBreak="0">
    <w:nsid w:val="626C1068"/>
    <w:multiLevelType w:val="hybridMultilevel"/>
    <w:tmpl w:val="3B64CD50"/>
    <w:lvl w:ilvl="0" w:tplc="322069C2">
      <w:start w:val="1"/>
      <w:numFmt w:val="bullet"/>
      <w:lvlText w:val=""/>
      <w:lvlJc w:val="left"/>
      <w:pPr>
        <w:ind w:left="720" w:hanging="360"/>
      </w:pPr>
      <w:rPr>
        <w:rFonts w:hint="default" w:ascii="Symbol" w:hAnsi="Symbol"/>
      </w:rPr>
    </w:lvl>
    <w:lvl w:ilvl="1" w:tplc="ACEA4278">
      <w:start w:val="1"/>
      <w:numFmt w:val="bullet"/>
      <w:lvlText w:val="o"/>
      <w:lvlJc w:val="left"/>
      <w:pPr>
        <w:ind w:left="1440" w:hanging="360"/>
      </w:pPr>
      <w:rPr>
        <w:rFonts w:hint="default" w:ascii="Courier New" w:hAnsi="Courier New"/>
      </w:rPr>
    </w:lvl>
    <w:lvl w:ilvl="2" w:tplc="805E250A">
      <w:start w:val="1"/>
      <w:numFmt w:val="bullet"/>
      <w:lvlText w:val=""/>
      <w:lvlJc w:val="left"/>
      <w:pPr>
        <w:ind w:left="2160" w:hanging="360"/>
      </w:pPr>
      <w:rPr>
        <w:rFonts w:hint="default" w:ascii="Wingdings" w:hAnsi="Wingdings"/>
      </w:rPr>
    </w:lvl>
    <w:lvl w:ilvl="3" w:tplc="759C79B6">
      <w:start w:val="1"/>
      <w:numFmt w:val="bullet"/>
      <w:lvlText w:val=""/>
      <w:lvlJc w:val="left"/>
      <w:pPr>
        <w:ind w:left="2880" w:hanging="360"/>
      </w:pPr>
      <w:rPr>
        <w:rFonts w:hint="default" w:ascii="Symbol" w:hAnsi="Symbol"/>
      </w:rPr>
    </w:lvl>
    <w:lvl w:ilvl="4" w:tplc="D1F2D8E6">
      <w:start w:val="1"/>
      <w:numFmt w:val="bullet"/>
      <w:lvlText w:val="o"/>
      <w:lvlJc w:val="left"/>
      <w:pPr>
        <w:ind w:left="3600" w:hanging="360"/>
      </w:pPr>
      <w:rPr>
        <w:rFonts w:hint="default" w:ascii="Courier New" w:hAnsi="Courier New"/>
      </w:rPr>
    </w:lvl>
    <w:lvl w:ilvl="5" w:tplc="AC20FAB2">
      <w:start w:val="1"/>
      <w:numFmt w:val="bullet"/>
      <w:lvlText w:val=""/>
      <w:lvlJc w:val="left"/>
      <w:pPr>
        <w:ind w:left="4320" w:hanging="360"/>
      </w:pPr>
      <w:rPr>
        <w:rFonts w:hint="default" w:ascii="Wingdings" w:hAnsi="Wingdings"/>
      </w:rPr>
    </w:lvl>
    <w:lvl w:ilvl="6" w:tplc="4BEE5496">
      <w:start w:val="1"/>
      <w:numFmt w:val="bullet"/>
      <w:lvlText w:val=""/>
      <w:lvlJc w:val="left"/>
      <w:pPr>
        <w:ind w:left="5040" w:hanging="360"/>
      </w:pPr>
      <w:rPr>
        <w:rFonts w:hint="default" w:ascii="Symbol" w:hAnsi="Symbol"/>
      </w:rPr>
    </w:lvl>
    <w:lvl w:ilvl="7" w:tplc="956CDB0E">
      <w:start w:val="1"/>
      <w:numFmt w:val="bullet"/>
      <w:lvlText w:val="o"/>
      <w:lvlJc w:val="left"/>
      <w:pPr>
        <w:ind w:left="5760" w:hanging="360"/>
      </w:pPr>
      <w:rPr>
        <w:rFonts w:hint="default" w:ascii="Courier New" w:hAnsi="Courier New"/>
      </w:rPr>
    </w:lvl>
    <w:lvl w:ilvl="8" w:tplc="4574C3D4">
      <w:start w:val="1"/>
      <w:numFmt w:val="bullet"/>
      <w:lvlText w:val=""/>
      <w:lvlJc w:val="left"/>
      <w:pPr>
        <w:ind w:left="6480" w:hanging="360"/>
      </w:pPr>
      <w:rPr>
        <w:rFonts w:hint="default" w:ascii="Wingdings" w:hAnsi="Wingdings"/>
      </w:rPr>
    </w:lvl>
  </w:abstractNum>
  <w:abstractNum w:abstractNumId="26" w15:restartNumberingAfterBreak="0">
    <w:nsid w:val="64D9232F"/>
    <w:multiLevelType w:val="hybridMultilevel"/>
    <w:tmpl w:val="C9B4A1F0"/>
    <w:lvl w:ilvl="0" w:tplc="23B2CCA6">
      <w:start w:val="1"/>
      <w:numFmt w:val="decimal"/>
      <w:pStyle w:val="PSNumberedList"/>
      <w:lvlText w:val="%1."/>
      <w:lvlJc w:val="left"/>
      <w:pPr>
        <w:ind w:left="900" w:hanging="360"/>
      </w:pPr>
      <w:rPr>
        <w:rFonts w:hint="default"/>
        <w:color w:val="64C0D2"/>
      </w:rPr>
    </w:lvl>
    <w:lvl w:ilvl="1" w:tplc="04090003" w:tentative="1">
      <w:start w:val="1"/>
      <w:numFmt w:val="bullet"/>
      <w:lvlText w:val="o"/>
      <w:lvlJc w:val="left"/>
      <w:pPr>
        <w:ind w:left="1620" w:hanging="360"/>
      </w:pPr>
      <w:rPr>
        <w:rFonts w:hint="default" w:ascii="Courier New" w:hAnsi="Courier New" w:cs="Courier New"/>
      </w:rPr>
    </w:lvl>
    <w:lvl w:ilvl="2" w:tplc="04090005" w:tentative="1">
      <w:start w:val="1"/>
      <w:numFmt w:val="bullet"/>
      <w:lvlText w:val=""/>
      <w:lvlJc w:val="left"/>
      <w:pPr>
        <w:ind w:left="2340" w:hanging="360"/>
      </w:pPr>
      <w:rPr>
        <w:rFonts w:hint="default" w:ascii="Wingdings" w:hAnsi="Wingdings"/>
      </w:rPr>
    </w:lvl>
    <w:lvl w:ilvl="3" w:tplc="04090001" w:tentative="1">
      <w:start w:val="1"/>
      <w:numFmt w:val="bullet"/>
      <w:lvlText w:val=""/>
      <w:lvlJc w:val="left"/>
      <w:pPr>
        <w:ind w:left="3060" w:hanging="360"/>
      </w:pPr>
      <w:rPr>
        <w:rFonts w:hint="default" w:ascii="Symbol" w:hAnsi="Symbol"/>
      </w:rPr>
    </w:lvl>
    <w:lvl w:ilvl="4" w:tplc="04090003" w:tentative="1">
      <w:start w:val="1"/>
      <w:numFmt w:val="bullet"/>
      <w:lvlText w:val="o"/>
      <w:lvlJc w:val="left"/>
      <w:pPr>
        <w:ind w:left="3780" w:hanging="360"/>
      </w:pPr>
      <w:rPr>
        <w:rFonts w:hint="default" w:ascii="Courier New" w:hAnsi="Courier New" w:cs="Courier New"/>
      </w:rPr>
    </w:lvl>
    <w:lvl w:ilvl="5" w:tplc="04090005" w:tentative="1">
      <w:start w:val="1"/>
      <w:numFmt w:val="bullet"/>
      <w:lvlText w:val=""/>
      <w:lvlJc w:val="left"/>
      <w:pPr>
        <w:ind w:left="4500" w:hanging="360"/>
      </w:pPr>
      <w:rPr>
        <w:rFonts w:hint="default" w:ascii="Wingdings" w:hAnsi="Wingdings"/>
      </w:rPr>
    </w:lvl>
    <w:lvl w:ilvl="6" w:tplc="04090001" w:tentative="1">
      <w:start w:val="1"/>
      <w:numFmt w:val="bullet"/>
      <w:lvlText w:val=""/>
      <w:lvlJc w:val="left"/>
      <w:pPr>
        <w:ind w:left="5220" w:hanging="360"/>
      </w:pPr>
      <w:rPr>
        <w:rFonts w:hint="default" w:ascii="Symbol" w:hAnsi="Symbol"/>
      </w:rPr>
    </w:lvl>
    <w:lvl w:ilvl="7" w:tplc="04090003" w:tentative="1">
      <w:start w:val="1"/>
      <w:numFmt w:val="bullet"/>
      <w:lvlText w:val="o"/>
      <w:lvlJc w:val="left"/>
      <w:pPr>
        <w:ind w:left="5940" w:hanging="360"/>
      </w:pPr>
      <w:rPr>
        <w:rFonts w:hint="default" w:ascii="Courier New" w:hAnsi="Courier New" w:cs="Courier New"/>
      </w:rPr>
    </w:lvl>
    <w:lvl w:ilvl="8" w:tplc="04090005" w:tentative="1">
      <w:start w:val="1"/>
      <w:numFmt w:val="bullet"/>
      <w:lvlText w:val=""/>
      <w:lvlJc w:val="left"/>
      <w:pPr>
        <w:ind w:left="6660" w:hanging="360"/>
      </w:pPr>
      <w:rPr>
        <w:rFonts w:hint="default" w:ascii="Wingdings" w:hAnsi="Wingdings"/>
      </w:rPr>
    </w:lvl>
  </w:abstractNum>
  <w:abstractNum w:abstractNumId="27" w15:restartNumberingAfterBreak="0">
    <w:nsid w:val="6BD525BB"/>
    <w:multiLevelType w:val="hybridMultilevel"/>
    <w:tmpl w:val="4352142E"/>
    <w:lvl w:ilvl="0" w:tplc="9D52F42A">
      <w:start w:val="1"/>
      <w:numFmt w:val="bullet"/>
      <w:lvlText w:val=""/>
      <w:lvlJc w:val="left"/>
      <w:pPr>
        <w:ind w:left="720" w:hanging="360"/>
      </w:pPr>
      <w:rPr>
        <w:rFonts w:hint="default" w:ascii="Symbol" w:hAnsi="Symbol"/>
      </w:rPr>
    </w:lvl>
    <w:lvl w:ilvl="1" w:tplc="861A234A">
      <w:start w:val="1"/>
      <w:numFmt w:val="bullet"/>
      <w:lvlText w:val="o"/>
      <w:lvlJc w:val="left"/>
      <w:pPr>
        <w:ind w:left="1440" w:hanging="360"/>
      </w:pPr>
      <w:rPr>
        <w:rFonts w:hint="default" w:ascii="Courier New" w:hAnsi="Courier New"/>
      </w:rPr>
    </w:lvl>
    <w:lvl w:ilvl="2" w:tplc="57EED8DC">
      <w:start w:val="1"/>
      <w:numFmt w:val="bullet"/>
      <w:lvlText w:val=""/>
      <w:lvlJc w:val="left"/>
      <w:pPr>
        <w:ind w:left="2160" w:hanging="360"/>
      </w:pPr>
      <w:rPr>
        <w:rFonts w:hint="default" w:ascii="Wingdings" w:hAnsi="Wingdings"/>
      </w:rPr>
    </w:lvl>
    <w:lvl w:ilvl="3" w:tplc="0B3E92C8">
      <w:start w:val="1"/>
      <w:numFmt w:val="bullet"/>
      <w:lvlText w:val=""/>
      <w:lvlJc w:val="left"/>
      <w:pPr>
        <w:ind w:left="2880" w:hanging="360"/>
      </w:pPr>
      <w:rPr>
        <w:rFonts w:hint="default" w:ascii="Symbol" w:hAnsi="Symbol"/>
      </w:rPr>
    </w:lvl>
    <w:lvl w:ilvl="4" w:tplc="B08C82F8">
      <w:start w:val="1"/>
      <w:numFmt w:val="bullet"/>
      <w:lvlText w:val="o"/>
      <w:lvlJc w:val="left"/>
      <w:pPr>
        <w:ind w:left="3600" w:hanging="360"/>
      </w:pPr>
      <w:rPr>
        <w:rFonts w:hint="default" w:ascii="Courier New" w:hAnsi="Courier New"/>
      </w:rPr>
    </w:lvl>
    <w:lvl w:ilvl="5" w:tplc="DB284CF8">
      <w:start w:val="1"/>
      <w:numFmt w:val="bullet"/>
      <w:lvlText w:val=""/>
      <w:lvlJc w:val="left"/>
      <w:pPr>
        <w:ind w:left="4320" w:hanging="360"/>
      </w:pPr>
      <w:rPr>
        <w:rFonts w:hint="default" w:ascii="Wingdings" w:hAnsi="Wingdings"/>
      </w:rPr>
    </w:lvl>
    <w:lvl w:ilvl="6" w:tplc="3586DC78">
      <w:start w:val="1"/>
      <w:numFmt w:val="bullet"/>
      <w:lvlText w:val=""/>
      <w:lvlJc w:val="left"/>
      <w:pPr>
        <w:ind w:left="5040" w:hanging="360"/>
      </w:pPr>
      <w:rPr>
        <w:rFonts w:hint="default" w:ascii="Symbol" w:hAnsi="Symbol"/>
      </w:rPr>
    </w:lvl>
    <w:lvl w:ilvl="7" w:tplc="661E11F2">
      <w:start w:val="1"/>
      <w:numFmt w:val="bullet"/>
      <w:lvlText w:val="o"/>
      <w:lvlJc w:val="left"/>
      <w:pPr>
        <w:ind w:left="5760" w:hanging="360"/>
      </w:pPr>
      <w:rPr>
        <w:rFonts w:hint="default" w:ascii="Courier New" w:hAnsi="Courier New"/>
      </w:rPr>
    </w:lvl>
    <w:lvl w:ilvl="8" w:tplc="AF80437E">
      <w:start w:val="1"/>
      <w:numFmt w:val="bullet"/>
      <w:lvlText w:val=""/>
      <w:lvlJc w:val="left"/>
      <w:pPr>
        <w:ind w:left="6480" w:hanging="360"/>
      </w:pPr>
      <w:rPr>
        <w:rFonts w:hint="default" w:ascii="Wingdings" w:hAnsi="Wingdings"/>
      </w:rPr>
    </w:lvl>
  </w:abstractNum>
  <w:abstractNum w:abstractNumId="28" w15:restartNumberingAfterBreak="0">
    <w:nsid w:val="6F2A795C"/>
    <w:multiLevelType w:val="hybridMultilevel"/>
    <w:tmpl w:val="02D06256"/>
    <w:lvl w:ilvl="0" w:tplc="FFFFFFFF">
      <w:start w:val="1"/>
      <w:numFmt w:val="bullet"/>
      <w:lvlText w:val=""/>
      <w:lvlJc w:val="left"/>
      <w:pPr>
        <w:ind w:left="720" w:hanging="360"/>
      </w:pPr>
      <w:rPr>
        <w:rFonts w:hint="default" w:ascii="Symbol" w:hAnsi="Symbol"/>
      </w:rPr>
    </w:lvl>
    <w:lvl w:ilvl="1" w:tplc="4FA872F2">
      <w:start w:val="1"/>
      <w:numFmt w:val="bullet"/>
      <w:lvlText w:val="o"/>
      <w:lvlJc w:val="left"/>
      <w:pPr>
        <w:ind w:left="1440" w:hanging="360"/>
      </w:pPr>
      <w:rPr>
        <w:rFonts w:hint="default" w:ascii="Courier New" w:hAnsi="Courier New"/>
      </w:rPr>
    </w:lvl>
    <w:lvl w:ilvl="2" w:tplc="131EB726">
      <w:start w:val="1"/>
      <w:numFmt w:val="bullet"/>
      <w:lvlText w:val=""/>
      <w:lvlJc w:val="left"/>
      <w:pPr>
        <w:ind w:left="2160" w:hanging="360"/>
      </w:pPr>
      <w:rPr>
        <w:rFonts w:hint="default" w:ascii="Wingdings" w:hAnsi="Wingdings"/>
      </w:rPr>
    </w:lvl>
    <w:lvl w:ilvl="3" w:tplc="9AA06752">
      <w:start w:val="1"/>
      <w:numFmt w:val="bullet"/>
      <w:lvlText w:val=""/>
      <w:lvlJc w:val="left"/>
      <w:pPr>
        <w:ind w:left="2880" w:hanging="360"/>
      </w:pPr>
      <w:rPr>
        <w:rFonts w:hint="default" w:ascii="Symbol" w:hAnsi="Symbol"/>
      </w:rPr>
    </w:lvl>
    <w:lvl w:ilvl="4" w:tplc="25301012">
      <w:start w:val="1"/>
      <w:numFmt w:val="bullet"/>
      <w:lvlText w:val="o"/>
      <w:lvlJc w:val="left"/>
      <w:pPr>
        <w:ind w:left="3600" w:hanging="360"/>
      </w:pPr>
      <w:rPr>
        <w:rFonts w:hint="default" w:ascii="Courier New" w:hAnsi="Courier New"/>
      </w:rPr>
    </w:lvl>
    <w:lvl w:ilvl="5" w:tplc="CAC8138E">
      <w:start w:val="1"/>
      <w:numFmt w:val="bullet"/>
      <w:lvlText w:val=""/>
      <w:lvlJc w:val="left"/>
      <w:pPr>
        <w:ind w:left="4320" w:hanging="360"/>
      </w:pPr>
      <w:rPr>
        <w:rFonts w:hint="default" w:ascii="Wingdings" w:hAnsi="Wingdings"/>
      </w:rPr>
    </w:lvl>
    <w:lvl w:ilvl="6" w:tplc="AA725E72">
      <w:start w:val="1"/>
      <w:numFmt w:val="bullet"/>
      <w:lvlText w:val=""/>
      <w:lvlJc w:val="left"/>
      <w:pPr>
        <w:ind w:left="5040" w:hanging="360"/>
      </w:pPr>
      <w:rPr>
        <w:rFonts w:hint="default" w:ascii="Symbol" w:hAnsi="Symbol"/>
      </w:rPr>
    </w:lvl>
    <w:lvl w:ilvl="7" w:tplc="C8341866">
      <w:start w:val="1"/>
      <w:numFmt w:val="bullet"/>
      <w:lvlText w:val="o"/>
      <w:lvlJc w:val="left"/>
      <w:pPr>
        <w:ind w:left="5760" w:hanging="360"/>
      </w:pPr>
      <w:rPr>
        <w:rFonts w:hint="default" w:ascii="Courier New" w:hAnsi="Courier New"/>
      </w:rPr>
    </w:lvl>
    <w:lvl w:ilvl="8" w:tplc="81007D3A">
      <w:start w:val="1"/>
      <w:numFmt w:val="bullet"/>
      <w:lvlText w:val=""/>
      <w:lvlJc w:val="left"/>
      <w:pPr>
        <w:ind w:left="6480" w:hanging="360"/>
      </w:pPr>
      <w:rPr>
        <w:rFonts w:hint="default" w:ascii="Wingdings" w:hAnsi="Wingdings"/>
      </w:rPr>
    </w:lvl>
  </w:abstractNum>
  <w:abstractNum w:abstractNumId="29" w15:restartNumberingAfterBreak="0">
    <w:nsid w:val="6FEF65CE"/>
    <w:multiLevelType w:val="hybridMultilevel"/>
    <w:tmpl w:val="97D404C0"/>
    <w:lvl w:ilvl="0" w:tplc="9800C3EA">
      <w:start w:val="1"/>
      <w:numFmt w:val="bullet"/>
      <w:lvlText w:val=""/>
      <w:lvlJc w:val="left"/>
      <w:pPr>
        <w:ind w:left="720" w:hanging="360"/>
      </w:pPr>
      <w:rPr>
        <w:rFonts w:hint="default" w:ascii="Symbol" w:hAnsi="Symbol"/>
      </w:rPr>
    </w:lvl>
    <w:lvl w:ilvl="1" w:tplc="5AE8DC84">
      <w:start w:val="1"/>
      <w:numFmt w:val="bullet"/>
      <w:lvlText w:val="o"/>
      <w:lvlJc w:val="left"/>
      <w:pPr>
        <w:ind w:left="1440" w:hanging="360"/>
      </w:pPr>
      <w:rPr>
        <w:rFonts w:hint="default" w:ascii="Courier New" w:hAnsi="Courier New"/>
      </w:rPr>
    </w:lvl>
    <w:lvl w:ilvl="2" w:tplc="46D60F7C">
      <w:start w:val="1"/>
      <w:numFmt w:val="bullet"/>
      <w:lvlText w:val=""/>
      <w:lvlJc w:val="left"/>
      <w:pPr>
        <w:ind w:left="2160" w:hanging="360"/>
      </w:pPr>
      <w:rPr>
        <w:rFonts w:hint="default" w:ascii="Wingdings" w:hAnsi="Wingdings"/>
      </w:rPr>
    </w:lvl>
    <w:lvl w:ilvl="3" w:tplc="7BA284E6">
      <w:start w:val="1"/>
      <w:numFmt w:val="bullet"/>
      <w:lvlText w:val=""/>
      <w:lvlJc w:val="left"/>
      <w:pPr>
        <w:ind w:left="2880" w:hanging="360"/>
      </w:pPr>
      <w:rPr>
        <w:rFonts w:hint="default" w:ascii="Symbol" w:hAnsi="Symbol"/>
      </w:rPr>
    </w:lvl>
    <w:lvl w:ilvl="4" w:tplc="D3CE4456">
      <w:start w:val="1"/>
      <w:numFmt w:val="bullet"/>
      <w:lvlText w:val="o"/>
      <w:lvlJc w:val="left"/>
      <w:pPr>
        <w:ind w:left="3600" w:hanging="360"/>
      </w:pPr>
      <w:rPr>
        <w:rFonts w:hint="default" w:ascii="Courier New" w:hAnsi="Courier New"/>
      </w:rPr>
    </w:lvl>
    <w:lvl w:ilvl="5" w:tplc="074EA3D0">
      <w:start w:val="1"/>
      <w:numFmt w:val="bullet"/>
      <w:lvlText w:val=""/>
      <w:lvlJc w:val="left"/>
      <w:pPr>
        <w:ind w:left="4320" w:hanging="360"/>
      </w:pPr>
      <w:rPr>
        <w:rFonts w:hint="default" w:ascii="Wingdings" w:hAnsi="Wingdings"/>
      </w:rPr>
    </w:lvl>
    <w:lvl w:ilvl="6" w:tplc="078CC784">
      <w:start w:val="1"/>
      <w:numFmt w:val="bullet"/>
      <w:lvlText w:val=""/>
      <w:lvlJc w:val="left"/>
      <w:pPr>
        <w:ind w:left="5040" w:hanging="360"/>
      </w:pPr>
      <w:rPr>
        <w:rFonts w:hint="default" w:ascii="Symbol" w:hAnsi="Symbol"/>
      </w:rPr>
    </w:lvl>
    <w:lvl w:ilvl="7" w:tplc="A34C10D2">
      <w:start w:val="1"/>
      <w:numFmt w:val="bullet"/>
      <w:lvlText w:val="o"/>
      <w:lvlJc w:val="left"/>
      <w:pPr>
        <w:ind w:left="5760" w:hanging="360"/>
      </w:pPr>
      <w:rPr>
        <w:rFonts w:hint="default" w:ascii="Courier New" w:hAnsi="Courier New"/>
      </w:rPr>
    </w:lvl>
    <w:lvl w:ilvl="8" w:tplc="BD947A18">
      <w:start w:val="1"/>
      <w:numFmt w:val="bullet"/>
      <w:lvlText w:val=""/>
      <w:lvlJc w:val="left"/>
      <w:pPr>
        <w:ind w:left="6480" w:hanging="360"/>
      </w:pPr>
      <w:rPr>
        <w:rFonts w:hint="default" w:ascii="Wingdings" w:hAnsi="Wingdings"/>
      </w:rPr>
    </w:lvl>
  </w:abstractNum>
  <w:abstractNum w:abstractNumId="30" w15:restartNumberingAfterBreak="0">
    <w:nsid w:val="71DB3164"/>
    <w:multiLevelType w:val="hybridMultilevel"/>
    <w:tmpl w:val="4F562C4E"/>
    <w:lvl w:ilvl="0" w:tplc="FFFFFFFF">
      <w:start w:val="1"/>
      <w:numFmt w:val="decimal"/>
      <w:pStyle w:val="PSNumberedList0"/>
      <w:lvlText w:val="%1."/>
      <w:lvlJc w:val="left"/>
      <w:pPr>
        <w:ind w:left="720" w:hanging="360"/>
      </w:pPr>
      <w:rPr>
        <w:color w:val="64C0D2"/>
        <w:sz w:val="20"/>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71E77930"/>
    <w:multiLevelType w:val="hybridMultilevel"/>
    <w:tmpl w:val="EB64E8CC"/>
    <w:lvl w:ilvl="0" w:tplc="942E4584">
      <w:start w:val="1"/>
      <w:numFmt w:val="bullet"/>
      <w:lvlText w:val=""/>
      <w:lvlJc w:val="left"/>
      <w:pPr>
        <w:ind w:left="720" w:hanging="360"/>
      </w:pPr>
      <w:rPr>
        <w:rFonts w:hint="default" w:ascii="Symbol" w:hAnsi="Symbol"/>
      </w:rPr>
    </w:lvl>
    <w:lvl w:ilvl="1" w:tplc="4BA693F2">
      <w:start w:val="1"/>
      <w:numFmt w:val="bullet"/>
      <w:lvlText w:val="o"/>
      <w:lvlJc w:val="left"/>
      <w:pPr>
        <w:ind w:left="1440" w:hanging="360"/>
      </w:pPr>
      <w:rPr>
        <w:rFonts w:hint="default" w:ascii="Courier New" w:hAnsi="Courier New"/>
      </w:rPr>
    </w:lvl>
    <w:lvl w:ilvl="2" w:tplc="54F47D8C">
      <w:start w:val="1"/>
      <w:numFmt w:val="bullet"/>
      <w:lvlText w:val=""/>
      <w:lvlJc w:val="left"/>
      <w:pPr>
        <w:ind w:left="2160" w:hanging="360"/>
      </w:pPr>
      <w:rPr>
        <w:rFonts w:hint="default" w:ascii="Wingdings" w:hAnsi="Wingdings"/>
      </w:rPr>
    </w:lvl>
    <w:lvl w:ilvl="3" w:tplc="C6067B5C">
      <w:start w:val="1"/>
      <w:numFmt w:val="bullet"/>
      <w:lvlText w:val=""/>
      <w:lvlJc w:val="left"/>
      <w:pPr>
        <w:ind w:left="2880" w:hanging="360"/>
      </w:pPr>
      <w:rPr>
        <w:rFonts w:hint="default" w:ascii="Symbol" w:hAnsi="Symbol"/>
      </w:rPr>
    </w:lvl>
    <w:lvl w:ilvl="4" w:tplc="016A9782">
      <w:start w:val="1"/>
      <w:numFmt w:val="bullet"/>
      <w:lvlText w:val="o"/>
      <w:lvlJc w:val="left"/>
      <w:pPr>
        <w:ind w:left="3600" w:hanging="360"/>
      </w:pPr>
      <w:rPr>
        <w:rFonts w:hint="default" w:ascii="Courier New" w:hAnsi="Courier New"/>
      </w:rPr>
    </w:lvl>
    <w:lvl w:ilvl="5" w:tplc="F8DE0BC4">
      <w:start w:val="1"/>
      <w:numFmt w:val="bullet"/>
      <w:lvlText w:val=""/>
      <w:lvlJc w:val="left"/>
      <w:pPr>
        <w:ind w:left="4320" w:hanging="360"/>
      </w:pPr>
      <w:rPr>
        <w:rFonts w:hint="default" w:ascii="Wingdings" w:hAnsi="Wingdings"/>
      </w:rPr>
    </w:lvl>
    <w:lvl w:ilvl="6" w:tplc="D23CFE9A">
      <w:start w:val="1"/>
      <w:numFmt w:val="bullet"/>
      <w:lvlText w:val=""/>
      <w:lvlJc w:val="left"/>
      <w:pPr>
        <w:ind w:left="5040" w:hanging="360"/>
      </w:pPr>
      <w:rPr>
        <w:rFonts w:hint="default" w:ascii="Symbol" w:hAnsi="Symbol"/>
      </w:rPr>
    </w:lvl>
    <w:lvl w:ilvl="7" w:tplc="1682BC14">
      <w:start w:val="1"/>
      <w:numFmt w:val="bullet"/>
      <w:lvlText w:val="o"/>
      <w:lvlJc w:val="left"/>
      <w:pPr>
        <w:ind w:left="5760" w:hanging="360"/>
      </w:pPr>
      <w:rPr>
        <w:rFonts w:hint="default" w:ascii="Courier New" w:hAnsi="Courier New"/>
      </w:rPr>
    </w:lvl>
    <w:lvl w:ilvl="8" w:tplc="CBD8BC22">
      <w:start w:val="1"/>
      <w:numFmt w:val="bullet"/>
      <w:lvlText w:val=""/>
      <w:lvlJc w:val="left"/>
      <w:pPr>
        <w:ind w:left="6480" w:hanging="360"/>
      </w:pPr>
      <w:rPr>
        <w:rFonts w:hint="default" w:ascii="Wingdings" w:hAnsi="Wingdings"/>
      </w:rPr>
    </w:lvl>
  </w:abstractNum>
  <w:abstractNum w:abstractNumId="32" w15:restartNumberingAfterBreak="0">
    <w:nsid w:val="748C7EC4"/>
    <w:multiLevelType w:val="hybridMultilevel"/>
    <w:tmpl w:val="DCA652AA"/>
    <w:lvl w:ilvl="0" w:tplc="C05AB61C">
      <w:start w:val="1"/>
      <w:numFmt w:val="bullet"/>
      <w:lvlText w:val=""/>
      <w:lvlJc w:val="left"/>
      <w:pPr>
        <w:ind w:left="720" w:hanging="360"/>
      </w:pPr>
      <w:rPr>
        <w:rFonts w:hint="default" w:ascii="Symbol" w:hAnsi="Symbol"/>
      </w:rPr>
    </w:lvl>
    <w:lvl w:ilvl="1" w:tplc="CE9A67C8">
      <w:start w:val="1"/>
      <w:numFmt w:val="bullet"/>
      <w:lvlText w:val="o"/>
      <w:lvlJc w:val="left"/>
      <w:pPr>
        <w:ind w:left="1440" w:hanging="360"/>
      </w:pPr>
      <w:rPr>
        <w:rFonts w:hint="default" w:ascii="Courier New" w:hAnsi="Courier New"/>
      </w:rPr>
    </w:lvl>
    <w:lvl w:ilvl="2" w:tplc="E54666F2">
      <w:start w:val="1"/>
      <w:numFmt w:val="bullet"/>
      <w:lvlText w:val=""/>
      <w:lvlJc w:val="left"/>
      <w:pPr>
        <w:ind w:left="2160" w:hanging="360"/>
      </w:pPr>
      <w:rPr>
        <w:rFonts w:hint="default" w:ascii="Wingdings" w:hAnsi="Wingdings"/>
      </w:rPr>
    </w:lvl>
    <w:lvl w:ilvl="3" w:tplc="E4B6A5A0">
      <w:start w:val="1"/>
      <w:numFmt w:val="bullet"/>
      <w:lvlText w:val=""/>
      <w:lvlJc w:val="left"/>
      <w:pPr>
        <w:ind w:left="2880" w:hanging="360"/>
      </w:pPr>
      <w:rPr>
        <w:rFonts w:hint="default" w:ascii="Symbol" w:hAnsi="Symbol"/>
      </w:rPr>
    </w:lvl>
    <w:lvl w:ilvl="4" w:tplc="81AAD8AA">
      <w:start w:val="1"/>
      <w:numFmt w:val="bullet"/>
      <w:lvlText w:val="o"/>
      <w:lvlJc w:val="left"/>
      <w:pPr>
        <w:ind w:left="3600" w:hanging="360"/>
      </w:pPr>
      <w:rPr>
        <w:rFonts w:hint="default" w:ascii="Courier New" w:hAnsi="Courier New"/>
      </w:rPr>
    </w:lvl>
    <w:lvl w:ilvl="5" w:tplc="858E0BE0">
      <w:start w:val="1"/>
      <w:numFmt w:val="bullet"/>
      <w:lvlText w:val=""/>
      <w:lvlJc w:val="left"/>
      <w:pPr>
        <w:ind w:left="4320" w:hanging="360"/>
      </w:pPr>
      <w:rPr>
        <w:rFonts w:hint="default" w:ascii="Wingdings" w:hAnsi="Wingdings"/>
      </w:rPr>
    </w:lvl>
    <w:lvl w:ilvl="6" w:tplc="D00C1136">
      <w:start w:val="1"/>
      <w:numFmt w:val="bullet"/>
      <w:lvlText w:val=""/>
      <w:lvlJc w:val="left"/>
      <w:pPr>
        <w:ind w:left="5040" w:hanging="360"/>
      </w:pPr>
      <w:rPr>
        <w:rFonts w:hint="default" w:ascii="Symbol" w:hAnsi="Symbol"/>
      </w:rPr>
    </w:lvl>
    <w:lvl w:ilvl="7" w:tplc="9122732C">
      <w:start w:val="1"/>
      <w:numFmt w:val="bullet"/>
      <w:lvlText w:val="o"/>
      <w:lvlJc w:val="left"/>
      <w:pPr>
        <w:ind w:left="5760" w:hanging="360"/>
      </w:pPr>
      <w:rPr>
        <w:rFonts w:hint="default" w:ascii="Courier New" w:hAnsi="Courier New"/>
      </w:rPr>
    </w:lvl>
    <w:lvl w:ilvl="8" w:tplc="C80862AC">
      <w:start w:val="1"/>
      <w:numFmt w:val="bullet"/>
      <w:lvlText w:val=""/>
      <w:lvlJc w:val="left"/>
      <w:pPr>
        <w:ind w:left="6480" w:hanging="360"/>
      </w:pPr>
      <w:rPr>
        <w:rFonts w:hint="default" w:ascii="Wingdings" w:hAnsi="Wingdings"/>
      </w:rPr>
    </w:lvl>
  </w:abstractNum>
  <w:abstractNum w:abstractNumId="33" w15:restartNumberingAfterBreak="0">
    <w:nsid w:val="77FF4AE6"/>
    <w:multiLevelType w:val="hybridMultilevel"/>
    <w:tmpl w:val="5E9A9802"/>
    <w:lvl w:ilvl="0" w:tplc="13AE7ECA">
      <w:start w:val="1"/>
      <w:numFmt w:val="bullet"/>
      <w:lvlText w:val=""/>
      <w:lvlJc w:val="left"/>
      <w:pPr>
        <w:ind w:left="720" w:hanging="360"/>
      </w:pPr>
      <w:rPr>
        <w:rFonts w:hint="default" w:ascii="Symbol" w:hAnsi="Symbol"/>
      </w:rPr>
    </w:lvl>
    <w:lvl w:ilvl="1" w:tplc="9614E9FA">
      <w:start w:val="1"/>
      <w:numFmt w:val="bullet"/>
      <w:lvlText w:val="o"/>
      <w:lvlJc w:val="left"/>
      <w:pPr>
        <w:ind w:left="1440" w:hanging="360"/>
      </w:pPr>
      <w:rPr>
        <w:rFonts w:hint="default" w:ascii="Courier New" w:hAnsi="Courier New"/>
      </w:rPr>
    </w:lvl>
    <w:lvl w:ilvl="2" w:tplc="A3022990">
      <w:start w:val="1"/>
      <w:numFmt w:val="bullet"/>
      <w:lvlText w:val=""/>
      <w:lvlJc w:val="left"/>
      <w:pPr>
        <w:ind w:left="2160" w:hanging="360"/>
      </w:pPr>
      <w:rPr>
        <w:rFonts w:hint="default" w:ascii="Wingdings" w:hAnsi="Wingdings"/>
      </w:rPr>
    </w:lvl>
    <w:lvl w:ilvl="3" w:tplc="D55259B8">
      <w:start w:val="1"/>
      <w:numFmt w:val="bullet"/>
      <w:lvlText w:val=""/>
      <w:lvlJc w:val="left"/>
      <w:pPr>
        <w:ind w:left="2880" w:hanging="360"/>
      </w:pPr>
      <w:rPr>
        <w:rFonts w:hint="default" w:ascii="Symbol" w:hAnsi="Symbol"/>
      </w:rPr>
    </w:lvl>
    <w:lvl w:ilvl="4" w:tplc="69EC2504">
      <w:start w:val="1"/>
      <w:numFmt w:val="bullet"/>
      <w:lvlText w:val="o"/>
      <w:lvlJc w:val="left"/>
      <w:pPr>
        <w:ind w:left="3600" w:hanging="360"/>
      </w:pPr>
      <w:rPr>
        <w:rFonts w:hint="default" w:ascii="Courier New" w:hAnsi="Courier New"/>
      </w:rPr>
    </w:lvl>
    <w:lvl w:ilvl="5" w:tplc="53B82F34">
      <w:start w:val="1"/>
      <w:numFmt w:val="bullet"/>
      <w:lvlText w:val=""/>
      <w:lvlJc w:val="left"/>
      <w:pPr>
        <w:ind w:left="4320" w:hanging="360"/>
      </w:pPr>
      <w:rPr>
        <w:rFonts w:hint="default" w:ascii="Wingdings" w:hAnsi="Wingdings"/>
      </w:rPr>
    </w:lvl>
    <w:lvl w:ilvl="6" w:tplc="3662B9CA">
      <w:start w:val="1"/>
      <w:numFmt w:val="bullet"/>
      <w:lvlText w:val=""/>
      <w:lvlJc w:val="left"/>
      <w:pPr>
        <w:ind w:left="5040" w:hanging="360"/>
      </w:pPr>
      <w:rPr>
        <w:rFonts w:hint="default" w:ascii="Symbol" w:hAnsi="Symbol"/>
      </w:rPr>
    </w:lvl>
    <w:lvl w:ilvl="7" w:tplc="1EEE1816">
      <w:start w:val="1"/>
      <w:numFmt w:val="bullet"/>
      <w:lvlText w:val="o"/>
      <w:lvlJc w:val="left"/>
      <w:pPr>
        <w:ind w:left="5760" w:hanging="360"/>
      </w:pPr>
      <w:rPr>
        <w:rFonts w:hint="default" w:ascii="Courier New" w:hAnsi="Courier New"/>
      </w:rPr>
    </w:lvl>
    <w:lvl w:ilvl="8" w:tplc="876EFF2E">
      <w:start w:val="1"/>
      <w:numFmt w:val="bullet"/>
      <w:lvlText w:val=""/>
      <w:lvlJc w:val="left"/>
      <w:pPr>
        <w:ind w:left="6480" w:hanging="360"/>
      </w:pPr>
      <w:rPr>
        <w:rFonts w:hint="default" w:ascii="Wingdings" w:hAnsi="Wingdings"/>
      </w:rPr>
    </w:lvl>
  </w:abstractNum>
  <w:abstractNum w:abstractNumId="34" w15:restartNumberingAfterBreak="0">
    <w:nsid w:val="7880154A"/>
    <w:multiLevelType w:val="hybridMultilevel"/>
    <w:tmpl w:val="EDF2F76E"/>
    <w:lvl w:ilvl="0" w:tplc="D2689B6C">
      <w:start w:val="1"/>
      <w:numFmt w:val="bullet"/>
      <w:lvlText w:val=""/>
      <w:lvlJc w:val="left"/>
      <w:pPr>
        <w:ind w:left="720" w:hanging="360"/>
      </w:pPr>
      <w:rPr>
        <w:rFonts w:hint="default" w:ascii="Symbol" w:hAnsi="Symbol"/>
      </w:rPr>
    </w:lvl>
    <w:lvl w:ilvl="1" w:tplc="273ED8E2">
      <w:start w:val="1"/>
      <w:numFmt w:val="bullet"/>
      <w:lvlText w:val="o"/>
      <w:lvlJc w:val="left"/>
      <w:pPr>
        <w:ind w:left="1440" w:hanging="360"/>
      </w:pPr>
      <w:rPr>
        <w:rFonts w:hint="default" w:ascii="Courier New" w:hAnsi="Courier New"/>
      </w:rPr>
    </w:lvl>
    <w:lvl w:ilvl="2" w:tplc="EE70E4F2">
      <w:start w:val="1"/>
      <w:numFmt w:val="bullet"/>
      <w:lvlText w:val=""/>
      <w:lvlJc w:val="left"/>
      <w:pPr>
        <w:ind w:left="2160" w:hanging="360"/>
      </w:pPr>
      <w:rPr>
        <w:rFonts w:hint="default" w:ascii="Wingdings" w:hAnsi="Wingdings"/>
      </w:rPr>
    </w:lvl>
    <w:lvl w:ilvl="3" w:tplc="D812DCD0">
      <w:start w:val="1"/>
      <w:numFmt w:val="bullet"/>
      <w:lvlText w:val=""/>
      <w:lvlJc w:val="left"/>
      <w:pPr>
        <w:ind w:left="2880" w:hanging="360"/>
      </w:pPr>
      <w:rPr>
        <w:rFonts w:hint="default" w:ascii="Symbol" w:hAnsi="Symbol"/>
      </w:rPr>
    </w:lvl>
    <w:lvl w:ilvl="4" w:tplc="D46A71F0">
      <w:start w:val="1"/>
      <w:numFmt w:val="bullet"/>
      <w:lvlText w:val="o"/>
      <w:lvlJc w:val="left"/>
      <w:pPr>
        <w:ind w:left="3600" w:hanging="360"/>
      </w:pPr>
      <w:rPr>
        <w:rFonts w:hint="default" w:ascii="Courier New" w:hAnsi="Courier New"/>
      </w:rPr>
    </w:lvl>
    <w:lvl w:ilvl="5" w:tplc="720462DA">
      <w:start w:val="1"/>
      <w:numFmt w:val="bullet"/>
      <w:lvlText w:val=""/>
      <w:lvlJc w:val="left"/>
      <w:pPr>
        <w:ind w:left="4320" w:hanging="360"/>
      </w:pPr>
      <w:rPr>
        <w:rFonts w:hint="default" w:ascii="Wingdings" w:hAnsi="Wingdings"/>
      </w:rPr>
    </w:lvl>
    <w:lvl w:ilvl="6" w:tplc="DDD0FA16">
      <w:start w:val="1"/>
      <w:numFmt w:val="bullet"/>
      <w:lvlText w:val=""/>
      <w:lvlJc w:val="left"/>
      <w:pPr>
        <w:ind w:left="5040" w:hanging="360"/>
      </w:pPr>
      <w:rPr>
        <w:rFonts w:hint="default" w:ascii="Symbol" w:hAnsi="Symbol"/>
      </w:rPr>
    </w:lvl>
    <w:lvl w:ilvl="7" w:tplc="E5DCEE24">
      <w:start w:val="1"/>
      <w:numFmt w:val="bullet"/>
      <w:lvlText w:val="o"/>
      <w:lvlJc w:val="left"/>
      <w:pPr>
        <w:ind w:left="5760" w:hanging="360"/>
      </w:pPr>
      <w:rPr>
        <w:rFonts w:hint="default" w:ascii="Courier New" w:hAnsi="Courier New"/>
      </w:rPr>
    </w:lvl>
    <w:lvl w:ilvl="8" w:tplc="72D6F780">
      <w:start w:val="1"/>
      <w:numFmt w:val="bullet"/>
      <w:lvlText w:val=""/>
      <w:lvlJc w:val="left"/>
      <w:pPr>
        <w:ind w:left="6480" w:hanging="360"/>
      </w:pPr>
      <w:rPr>
        <w:rFonts w:hint="default" w:ascii="Wingdings" w:hAnsi="Wingdings"/>
      </w:rPr>
    </w:lvl>
  </w:abstractNum>
  <w:abstractNum w:abstractNumId="35" w15:restartNumberingAfterBreak="0">
    <w:nsid w:val="79EB6FB0"/>
    <w:multiLevelType w:val="hybridMultilevel"/>
    <w:tmpl w:val="161A3108"/>
    <w:lvl w:ilvl="0" w:tplc="75605AD4">
      <w:start w:val="1"/>
      <w:numFmt w:val="bullet"/>
      <w:lvlText w:val=""/>
      <w:lvlJc w:val="left"/>
      <w:pPr>
        <w:ind w:left="720" w:hanging="360"/>
      </w:pPr>
      <w:rPr>
        <w:rFonts w:hint="default" w:ascii="Symbol" w:hAnsi="Symbol"/>
      </w:rPr>
    </w:lvl>
    <w:lvl w:ilvl="1" w:tplc="0B8C699C">
      <w:start w:val="1"/>
      <w:numFmt w:val="bullet"/>
      <w:lvlText w:val="o"/>
      <w:lvlJc w:val="left"/>
      <w:pPr>
        <w:ind w:left="1440" w:hanging="360"/>
      </w:pPr>
      <w:rPr>
        <w:rFonts w:hint="default" w:ascii="Courier New" w:hAnsi="Courier New"/>
      </w:rPr>
    </w:lvl>
    <w:lvl w:ilvl="2" w:tplc="E8B2762A">
      <w:start w:val="1"/>
      <w:numFmt w:val="bullet"/>
      <w:lvlText w:val=""/>
      <w:lvlJc w:val="left"/>
      <w:pPr>
        <w:ind w:left="2160" w:hanging="360"/>
      </w:pPr>
      <w:rPr>
        <w:rFonts w:hint="default" w:ascii="Wingdings" w:hAnsi="Wingdings"/>
      </w:rPr>
    </w:lvl>
    <w:lvl w:ilvl="3" w:tplc="8AFA32BC">
      <w:start w:val="1"/>
      <w:numFmt w:val="bullet"/>
      <w:lvlText w:val=""/>
      <w:lvlJc w:val="left"/>
      <w:pPr>
        <w:ind w:left="2880" w:hanging="360"/>
      </w:pPr>
      <w:rPr>
        <w:rFonts w:hint="default" w:ascii="Symbol" w:hAnsi="Symbol"/>
      </w:rPr>
    </w:lvl>
    <w:lvl w:ilvl="4" w:tplc="D056010E">
      <w:start w:val="1"/>
      <w:numFmt w:val="bullet"/>
      <w:lvlText w:val="o"/>
      <w:lvlJc w:val="left"/>
      <w:pPr>
        <w:ind w:left="3600" w:hanging="360"/>
      </w:pPr>
      <w:rPr>
        <w:rFonts w:hint="default" w:ascii="Courier New" w:hAnsi="Courier New"/>
      </w:rPr>
    </w:lvl>
    <w:lvl w:ilvl="5" w:tplc="F008092E">
      <w:start w:val="1"/>
      <w:numFmt w:val="bullet"/>
      <w:lvlText w:val=""/>
      <w:lvlJc w:val="left"/>
      <w:pPr>
        <w:ind w:left="4320" w:hanging="360"/>
      </w:pPr>
      <w:rPr>
        <w:rFonts w:hint="default" w:ascii="Wingdings" w:hAnsi="Wingdings"/>
      </w:rPr>
    </w:lvl>
    <w:lvl w:ilvl="6" w:tplc="9CE22556">
      <w:start w:val="1"/>
      <w:numFmt w:val="bullet"/>
      <w:lvlText w:val=""/>
      <w:lvlJc w:val="left"/>
      <w:pPr>
        <w:ind w:left="5040" w:hanging="360"/>
      </w:pPr>
      <w:rPr>
        <w:rFonts w:hint="default" w:ascii="Symbol" w:hAnsi="Symbol"/>
      </w:rPr>
    </w:lvl>
    <w:lvl w:ilvl="7" w:tplc="D5B4F2EC">
      <w:start w:val="1"/>
      <w:numFmt w:val="bullet"/>
      <w:lvlText w:val="o"/>
      <w:lvlJc w:val="left"/>
      <w:pPr>
        <w:ind w:left="5760" w:hanging="360"/>
      </w:pPr>
      <w:rPr>
        <w:rFonts w:hint="default" w:ascii="Courier New" w:hAnsi="Courier New"/>
      </w:rPr>
    </w:lvl>
    <w:lvl w:ilvl="8" w:tplc="13422C34">
      <w:start w:val="1"/>
      <w:numFmt w:val="bullet"/>
      <w:lvlText w:val=""/>
      <w:lvlJc w:val="left"/>
      <w:pPr>
        <w:ind w:left="6480" w:hanging="360"/>
      </w:pPr>
      <w:rPr>
        <w:rFonts w:hint="default" w:ascii="Wingdings" w:hAnsi="Wingdings"/>
      </w:rPr>
    </w:lvl>
  </w:abstractNum>
  <w:abstractNum w:abstractNumId="36" w15:restartNumberingAfterBreak="0">
    <w:nsid w:val="7C1B7739"/>
    <w:multiLevelType w:val="hybridMultilevel"/>
    <w:tmpl w:val="33FE2520"/>
    <w:lvl w:ilvl="0" w:tplc="B636DC20">
      <w:start w:val="1"/>
      <w:numFmt w:val="bullet"/>
      <w:lvlText w:val=""/>
      <w:lvlJc w:val="left"/>
      <w:pPr>
        <w:ind w:left="720" w:hanging="360"/>
      </w:pPr>
      <w:rPr>
        <w:rFonts w:hint="default" w:ascii="Symbol" w:hAnsi="Symbol"/>
      </w:rPr>
    </w:lvl>
    <w:lvl w:ilvl="1" w:tplc="52588E54">
      <w:start w:val="1"/>
      <w:numFmt w:val="bullet"/>
      <w:lvlText w:val="o"/>
      <w:lvlJc w:val="left"/>
      <w:pPr>
        <w:ind w:left="1440" w:hanging="360"/>
      </w:pPr>
      <w:rPr>
        <w:rFonts w:hint="default" w:ascii="Courier New" w:hAnsi="Courier New"/>
      </w:rPr>
    </w:lvl>
    <w:lvl w:ilvl="2" w:tplc="D78ED9CC">
      <w:start w:val="1"/>
      <w:numFmt w:val="bullet"/>
      <w:lvlText w:val=""/>
      <w:lvlJc w:val="left"/>
      <w:pPr>
        <w:ind w:left="2160" w:hanging="360"/>
      </w:pPr>
      <w:rPr>
        <w:rFonts w:hint="default" w:ascii="Wingdings" w:hAnsi="Wingdings"/>
      </w:rPr>
    </w:lvl>
    <w:lvl w:ilvl="3" w:tplc="EFB20748">
      <w:start w:val="1"/>
      <w:numFmt w:val="bullet"/>
      <w:lvlText w:val=""/>
      <w:lvlJc w:val="left"/>
      <w:pPr>
        <w:ind w:left="2880" w:hanging="360"/>
      </w:pPr>
      <w:rPr>
        <w:rFonts w:hint="default" w:ascii="Symbol" w:hAnsi="Symbol"/>
      </w:rPr>
    </w:lvl>
    <w:lvl w:ilvl="4" w:tplc="D5BAF574">
      <w:start w:val="1"/>
      <w:numFmt w:val="bullet"/>
      <w:lvlText w:val="o"/>
      <w:lvlJc w:val="left"/>
      <w:pPr>
        <w:ind w:left="3600" w:hanging="360"/>
      </w:pPr>
      <w:rPr>
        <w:rFonts w:hint="default" w:ascii="Courier New" w:hAnsi="Courier New"/>
      </w:rPr>
    </w:lvl>
    <w:lvl w:ilvl="5" w:tplc="2520B6EE">
      <w:start w:val="1"/>
      <w:numFmt w:val="bullet"/>
      <w:lvlText w:val=""/>
      <w:lvlJc w:val="left"/>
      <w:pPr>
        <w:ind w:left="4320" w:hanging="360"/>
      </w:pPr>
      <w:rPr>
        <w:rFonts w:hint="default" w:ascii="Wingdings" w:hAnsi="Wingdings"/>
      </w:rPr>
    </w:lvl>
    <w:lvl w:ilvl="6" w:tplc="5574D6C2">
      <w:start w:val="1"/>
      <w:numFmt w:val="bullet"/>
      <w:lvlText w:val=""/>
      <w:lvlJc w:val="left"/>
      <w:pPr>
        <w:ind w:left="5040" w:hanging="360"/>
      </w:pPr>
      <w:rPr>
        <w:rFonts w:hint="default" w:ascii="Symbol" w:hAnsi="Symbol"/>
      </w:rPr>
    </w:lvl>
    <w:lvl w:ilvl="7" w:tplc="5C0EF6B8">
      <w:start w:val="1"/>
      <w:numFmt w:val="bullet"/>
      <w:lvlText w:val="o"/>
      <w:lvlJc w:val="left"/>
      <w:pPr>
        <w:ind w:left="5760" w:hanging="360"/>
      </w:pPr>
      <w:rPr>
        <w:rFonts w:hint="default" w:ascii="Courier New" w:hAnsi="Courier New"/>
      </w:rPr>
    </w:lvl>
    <w:lvl w:ilvl="8" w:tplc="7642312E">
      <w:start w:val="1"/>
      <w:numFmt w:val="bullet"/>
      <w:lvlText w:val=""/>
      <w:lvlJc w:val="left"/>
      <w:pPr>
        <w:ind w:left="6480" w:hanging="360"/>
      </w:pPr>
      <w:rPr>
        <w:rFonts w:hint="default" w:ascii="Wingdings" w:hAnsi="Wingdings"/>
      </w:rPr>
    </w:lvl>
  </w:abstract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1">
    <w:abstractNumId w:val="1"/>
  </w:num>
  <w:num w:numId="2">
    <w:abstractNumId w:val="24"/>
  </w:num>
  <w:num w:numId="3">
    <w:abstractNumId w:val="29"/>
  </w:num>
  <w:num w:numId="4">
    <w:abstractNumId w:val="12"/>
  </w:num>
  <w:num w:numId="5">
    <w:abstractNumId w:val="18"/>
  </w:num>
  <w:num w:numId="6">
    <w:abstractNumId w:val="2"/>
  </w:num>
  <w:num w:numId="7">
    <w:abstractNumId w:val="15"/>
  </w:num>
  <w:num w:numId="8">
    <w:abstractNumId w:val="11"/>
  </w:num>
  <w:num w:numId="9">
    <w:abstractNumId w:val="31"/>
  </w:num>
  <w:num w:numId="10">
    <w:abstractNumId w:val="36"/>
  </w:num>
  <w:num w:numId="11">
    <w:abstractNumId w:val="4"/>
  </w:num>
  <w:num w:numId="12">
    <w:abstractNumId w:val="0"/>
  </w:num>
  <w:num w:numId="13">
    <w:abstractNumId w:val="27"/>
  </w:num>
  <w:num w:numId="14">
    <w:abstractNumId w:val="7"/>
  </w:num>
  <w:num w:numId="15">
    <w:abstractNumId w:val="21"/>
  </w:num>
  <w:num w:numId="16">
    <w:abstractNumId w:val="17"/>
  </w:num>
  <w:num w:numId="17">
    <w:abstractNumId w:val="9"/>
  </w:num>
  <w:num w:numId="18">
    <w:abstractNumId w:val="34"/>
  </w:num>
  <w:num w:numId="19">
    <w:abstractNumId w:val="22"/>
  </w:num>
  <w:num w:numId="20">
    <w:abstractNumId w:val="35"/>
  </w:num>
  <w:num w:numId="21">
    <w:abstractNumId w:val="3"/>
  </w:num>
  <w:num w:numId="22">
    <w:abstractNumId w:val="6"/>
  </w:num>
  <w:num w:numId="23">
    <w:abstractNumId w:val="5"/>
  </w:num>
  <w:num w:numId="24">
    <w:abstractNumId w:val="33"/>
  </w:num>
  <w:num w:numId="25">
    <w:abstractNumId w:val="20"/>
  </w:num>
  <w:num w:numId="26">
    <w:abstractNumId w:val="10"/>
  </w:num>
  <w:num w:numId="27">
    <w:abstractNumId w:val="32"/>
  </w:num>
  <w:num w:numId="28">
    <w:abstractNumId w:val="28"/>
  </w:num>
  <w:num w:numId="29">
    <w:abstractNumId w:val="8"/>
  </w:num>
  <w:num w:numId="30">
    <w:abstractNumId w:val="16"/>
  </w:num>
  <w:num w:numId="31">
    <w:abstractNumId w:val="14"/>
  </w:num>
  <w:num w:numId="32">
    <w:abstractNumId w:val="26"/>
  </w:num>
  <w:num w:numId="33">
    <w:abstractNumId w:val="23"/>
  </w:num>
  <w:num w:numId="34">
    <w:abstractNumId w:val="30"/>
  </w:num>
  <w:num w:numId="35">
    <w:abstractNumId w:val="19"/>
  </w:num>
  <w:num w:numId="36">
    <w:abstractNumId w:val="25"/>
  </w:num>
  <w:num w:numId="37">
    <w:abstractNumId w:val="13"/>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hutosh Kumar">
    <w15:presenceInfo w15:providerId="Windows Live" w15:userId="7a394b720ca642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EA3"/>
    <w:rsid w:val="00000400"/>
    <w:rsid w:val="00000DC3"/>
    <w:rsid w:val="00000F17"/>
    <w:rsid w:val="000020AA"/>
    <w:rsid w:val="00004037"/>
    <w:rsid w:val="0000404F"/>
    <w:rsid w:val="00004FD6"/>
    <w:rsid w:val="00011096"/>
    <w:rsid w:val="0001127C"/>
    <w:rsid w:val="00013245"/>
    <w:rsid w:val="00014511"/>
    <w:rsid w:val="00015384"/>
    <w:rsid w:val="000161CC"/>
    <w:rsid w:val="00017686"/>
    <w:rsid w:val="00020041"/>
    <w:rsid w:val="00020E62"/>
    <w:rsid w:val="000216AD"/>
    <w:rsid w:val="00022D11"/>
    <w:rsid w:val="0002346B"/>
    <w:rsid w:val="000257D5"/>
    <w:rsid w:val="00026149"/>
    <w:rsid w:val="0002651B"/>
    <w:rsid w:val="00030487"/>
    <w:rsid w:val="00030652"/>
    <w:rsid w:val="00031E11"/>
    <w:rsid w:val="000322DC"/>
    <w:rsid w:val="00032CBA"/>
    <w:rsid w:val="000331A4"/>
    <w:rsid w:val="00033917"/>
    <w:rsid w:val="00035763"/>
    <w:rsid w:val="00035983"/>
    <w:rsid w:val="00037892"/>
    <w:rsid w:val="0004142A"/>
    <w:rsid w:val="00042058"/>
    <w:rsid w:val="00042461"/>
    <w:rsid w:val="0004323D"/>
    <w:rsid w:val="000452C5"/>
    <w:rsid w:val="00046070"/>
    <w:rsid w:val="00051B55"/>
    <w:rsid w:val="00052754"/>
    <w:rsid w:val="00052D97"/>
    <w:rsid w:val="00053371"/>
    <w:rsid w:val="000537C9"/>
    <w:rsid w:val="000548AD"/>
    <w:rsid w:val="000569D5"/>
    <w:rsid w:val="00056E82"/>
    <w:rsid w:val="000579CA"/>
    <w:rsid w:val="000600D3"/>
    <w:rsid w:val="000608C4"/>
    <w:rsid w:val="00065764"/>
    <w:rsid w:val="00067511"/>
    <w:rsid w:val="00070A1E"/>
    <w:rsid w:val="00071074"/>
    <w:rsid w:val="00071126"/>
    <w:rsid w:val="00072979"/>
    <w:rsid w:val="00072C1F"/>
    <w:rsid w:val="00073714"/>
    <w:rsid w:val="0007792A"/>
    <w:rsid w:val="00080F75"/>
    <w:rsid w:val="00081B09"/>
    <w:rsid w:val="00081FA3"/>
    <w:rsid w:val="00083331"/>
    <w:rsid w:val="00084762"/>
    <w:rsid w:val="000847AB"/>
    <w:rsid w:val="00084AF9"/>
    <w:rsid w:val="00086C71"/>
    <w:rsid w:val="0009156E"/>
    <w:rsid w:val="00093BB8"/>
    <w:rsid w:val="000942D4"/>
    <w:rsid w:val="0009433A"/>
    <w:rsid w:val="0009512B"/>
    <w:rsid w:val="0009598C"/>
    <w:rsid w:val="0009728D"/>
    <w:rsid w:val="000A096F"/>
    <w:rsid w:val="000A0EAB"/>
    <w:rsid w:val="000A20DA"/>
    <w:rsid w:val="000A3423"/>
    <w:rsid w:val="000A407E"/>
    <w:rsid w:val="000A4707"/>
    <w:rsid w:val="000A5104"/>
    <w:rsid w:val="000A59E0"/>
    <w:rsid w:val="000A6061"/>
    <w:rsid w:val="000A6322"/>
    <w:rsid w:val="000A6D6F"/>
    <w:rsid w:val="000A73DA"/>
    <w:rsid w:val="000B10F0"/>
    <w:rsid w:val="000B19AB"/>
    <w:rsid w:val="000B21E5"/>
    <w:rsid w:val="000B2683"/>
    <w:rsid w:val="000B41E9"/>
    <w:rsid w:val="000B56A1"/>
    <w:rsid w:val="000B57CE"/>
    <w:rsid w:val="000C1909"/>
    <w:rsid w:val="000C32B6"/>
    <w:rsid w:val="000C3771"/>
    <w:rsid w:val="000C4F89"/>
    <w:rsid w:val="000C65DC"/>
    <w:rsid w:val="000D2C69"/>
    <w:rsid w:val="000D306D"/>
    <w:rsid w:val="000D3146"/>
    <w:rsid w:val="000D32CA"/>
    <w:rsid w:val="000D438C"/>
    <w:rsid w:val="000D6657"/>
    <w:rsid w:val="000D7929"/>
    <w:rsid w:val="000E3803"/>
    <w:rsid w:val="000E4339"/>
    <w:rsid w:val="000E4BA7"/>
    <w:rsid w:val="000E6079"/>
    <w:rsid w:val="000E7B32"/>
    <w:rsid w:val="000F0433"/>
    <w:rsid w:val="000F14A5"/>
    <w:rsid w:val="000F4FFA"/>
    <w:rsid w:val="000F5032"/>
    <w:rsid w:val="000F6F3D"/>
    <w:rsid w:val="00101174"/>
    <w:rsid w:val="00101206"/>
    <w:rsid w:val="00101B2C"/>
    <w:rsid w:val="0010205E"/>
    <w:rsid w:val="00103CD8"/>
    <w:rsid w:val="00103ECB"/>
    <w:rsid w:val="0010495F"/>
    <w:rsid w:val="00105192"/>
    <w:rsid w:val="00105B96"/>
    <w:rsid w:val="00107A7C"/>
    <w:rsid w:val="00107FEB"/>
    <w:rsid w:val="00113589"/>
    <w:rsid w:val="00114A72"/>
    <w:rsid w:val="00114BDB"/>
    <w:rsid w:val="00115528"/>
    <w:rsid w:val="00117406"/>
    <w:rsid w:val="00117731"/>
    <w:rsid w:val="00117F3E"/>
    <w:rsid w:val="00117FA3"/>
    <w:rsid w:val="00120B78"/>
    <w:rsid w:val="00121C05"/>
    <w:rsid w:val="00124FA5"/>
    <w:rsid w:val="001255D6"/>
    <w:rsid w:val="00131947"/>
    <w:rsid w:val="0013194F"/>
    <w:rsid w:val="00133EAE"/>
    <w:rsid w:val="001365F0"/>
    <w:rsid w:val="001403B7"/>
    <w:rsid w:val="001409A4"/>
    <w:rsid w:val="001415D4"/>
    <w:rsid w:val="00143588"/>
    <w:rsid w:val="001436C3"/>
    <w:rsid w:val="0014444E"/>
    <w:rsid w:val="00144F62"/>
    <w:rsid w:val="00150B69"/>
    <w:rsid w:val="00151B1B"/>
    <w:rsid w:val="00152088"/>
    <w:rsid w:val="00152377"/>
    <w:rsid w:val="00152E36"/>
    <w:rsid w:val="001539B6"/>
    <w:rsid w:val="00154562"/>
    <w:rsid w:val="00154593"/>
    <w:rsid w:val="00155194"/>
    <w:rsid w:val="0015537E"/>
    <w:rsid w:val="001576B3"/>
    <w:rsid w:val="0016079F"/>
    <w:rsid w:val="001625CD"/>
    <w:rsid w:val="00164586"/>
    <w:rsid w:val="00164D0E"/>
    <w:rsid w:val="00165361"/>
    <w:rsid w:val="00166922"/>
    <w:rsid w:val="00171539"/>
    <w:rsid w:val="00172926"/>
    <w:rsid w:val="00173ED6"/>
    <w:rsid w:val="00174042"/>
    <w:rsid w:val="0017513B"/>
    <w:rsid w:val="00175541"/>
    <w:rsid w:val="00176D61"/>
    <w:rsid w:val="00177724"/>
    <w:rsid w:val="00177F13"/>
    <w:rsid w:val="0018068C"/>
    <w:rsid w:val="00180E34"/>
    <w:rsid w:val="0018141A"/>
    <w:rsid w:val="001815EF"/>
    <w:rsid w:val="00182DE5"/>
    <w:rsid w:val="001835C0"/>
    <w:rsid w:val="0018463F"/>
    <w:rsid w:val="00184B35"/>
    <w:rsid w:val="00185055"/>
    <w:rsid w:val="001869A3"/>
    <w:rsid w:val="00187A14"/>
    <w:rsid w:val="00190318"/>
    <w:rsid w:val="00191472"/>
    <w:rsid w:val="00191EBB"/>
    <w:rsid w:val="00192EF1"/>
    <w:rsid w:val="0019321B"/>
    <w:rsid w:val="001962B3"/>
    <w:rsid w:val="00196618"/>
    <w:rsid w:val="00197521"/>
    <w:rsid w:val="001A0EAE"/>
    <w:rsid w:val="001A1466"/>
    <w:rsid w:val="001A4173"/>
    <w:rsid w:val="001A5668"/>
    <w:rsid w:val="001A6F38"/>
    <w:rsid w:val="001A72DB"/>
    <w:rsid w:val="001A7A84"/>
    <w:rsid w:val="001A7FE1"/>
    <w:rsid w:val="001B471C"/>
    <w:rsid w:val="001B474C"/>
    <w:rsid w:val="001B694A"/>
    <w:rsid w:val="001B75B7"/>
    <w:rsid w:val="001B76EB"/>
    <w:rsid w:val="001B7BF6"/>
    <w:rsid w:val="001B7D34"/>
    <w:rsid w:val="001C1742"/>
    <w:rsid w:val="001C1A14"/>
    <w:rsid w:val="001C1A18"/>
    <w:rsid w:val="001C1B2A"/>
    <w:rsid w:val="001C1FCA"/>
    <w:rsid w:val="001C2805"/>
    <w:rsid w:val="001C2B02"/>
    <w:rsid w:val="001C4BEF"/>
    <w:rsid w:val="001C5450"/>
    <w:rsid w:val="001C6E3A"/>
    <w:rsid w:val="001C7EF9"/>
    <w:rsid w:val="001D0244"/>
    <w:rsid w:val="001D0F73"/>
    <w:rsid w:val="001D50C2"/>
    <w:rsid w:val="001D54F5"/>
    <w:rsid w:val="001D5C53"/>
    <w:rsid w:val="001D5C8C"/>
    <w:rsid w:val="001D5E73"/>
    <w:rsid w:val="001D75CA"/>
    <w:rsid w:val="001E10D1"/>
    <w:rsid w:val="001E1E16"/>
    <w:rsid w:val="001E3E1D"/>
    <w:rsid w:val="001E4D06"/>
    <w:rsid w:val="001E5610"/>
    <w:rsid w:val="001E676E"/>
    <w:rsid w:val="001F1B0B"/>
    <w:rsid w:val="001F2E11"/>
    <w:rsid w:val="001F3A1B"/>
    <w:rsid w:val="001F4C74"/>
    <w:rsid w:val="001F7125"/>
    <w:rsid w:val="001F7DFE"/>
    <w:rsid w:val="00200026"/>
    <w:rsid w:val="00200900"/>
    <w:rsid w:val="00200CD8"/>
    <w:rsid w:val="00200E74"/>
    <w:rsid w:val="00201660"/>
    <w:rsid w:val="002017B2"/>
    <w:rsid w:val="00201E57"/>
    <w:rsid w:val="00202961"/>
    <w:rsid w:val="002051CC"/>
    <w:rsid w:val="002053ED"/>
    <w:rsid w:val="00205E93"/>
    <w:rsid w:val="002064CC"/>
    <w:rsid w:val="002067A5"/>
    <w:rsid w:val="002105E2"/>
    <w:rsid w:val="0021258C"/>
    <w:rsid w:val="00212E9A"/>
    <w:rsid w:val="00213AAC"/>
    <w:rsid w:val="002145C1"/>
    <w:rsid w:val="0021476D"/>
    <w:rsid w:val="00216140"/>
    <w:rsid w:val="00221208"/>
    <w:rsid w:val="002212C5"/>
    <w:rsid w:val="00221355"/>
    <w:rsid w:val="002213F9"/>
    <w:rsid w:val="00222159"/>
    <w:rsid w:val="00222AAF"/>
    <w:rsid w:val="00223B35"/>
    <w:rsid w:val="00224697"/>
    <w:rsid w:val="00225425"/>
    <w:rsid w:val="00225846"/>
    <w:rsid w:val="002268E6"/>
    <w:rsid w:val="002279E9"/>
    <w:rsid w:val="0023083F"/>
    <w:rsid w:val="002325BB"/>
    <w:rsid w:val="00233A84"/>
    <w:rsid w:val="002364F4"/>
    <w:rsid w:val="002365CA"/>
    <w:rsid w:val="00236F3A"/>
    <w:rsid w:val="00241C5F"/>
    <w:rsid w:val="00242526"/>
    <w:rsid w:val="0024269E"/>
    <w:rsid w:val="00242E39"/>
    <w:rsid w:val="002434E7"/>
    <w:rsid w:val="00243EB9"/>
    <w:rsid w:val="00244F0A"/>
    <w:rsid w:val="00245C55"/>
    <w:rsid w:val="00246B64"/>
    <w:rsid w:val="00250AB5"/>
    <w:rsid w:val="00251166"/>
    <w:rsid w:val="002540E5"/>
    <w:rsid w:val="00254967"/>
    <w:rsid w:val="00254DB2"/>
    <w:rsid w:val="0025524E"/>
    <w:rsid w:val="002616F7"/>
    <w:rsid w:val="0026179B"/>
    <w:rsid w:val="00262EB3"/>
    <w:rsid w:val="00263407"/>
    <w:rsid w:val="00263493"/>
    <w:rsid w:val="00266539"/>
    <w:rsid w:val="00267D65"/>
    <w:rsid w:val="002706E3"/>
    <w:rsid w:val="00270D6F"/>
    <w:rsid w:val="00271149"/>
    <w:rsid w:val="0027114B"/>
    <w:rsid w:val="00271CBB"/>
    <w:rsid w:val="00272E35"/>
    <w:rsid w:val="00273F8A"/>
    <w:rsid w:val="002744E3"/>
    <w:rsid w:val="00276591"/>
    <w:rsid w:val="00276E62"/>
    <w:rsid w:val="00281806"/>
    <w:rsid w:val="00281BA0"/>
    <w:rsid w:val="00282891"/>
    <w:rsid w:val="002836BB"/>
    <w:rsid w:val="002845C1"/>
    <w:rsid w:val="00287407"/>
    <w:rsid w:val="002879D7"/>
    <w:rsid w:val="00291CD8"/>
    <w:rsid w:val="00292AD8"/>
    <w:rsid w:val="00292F6E"/>
    <w:rsid w:val="00293893"/>
    <w:rsid w:val="00293898"/>
    <w:rsid w:val="00294A22"/>
    <w:rsid w:val="00296A00"/>
    <w:rsid w:val="00296A0E"/>
    <w:rsid w:val="002971A0"/>
    <w:rsid w:val="002A0ED1"/>
    <w:rsid w:val="002A12A8"/>
    <w:rsid w:val="002A2A96"/>
    <w:rsid w:val="002A34CE"/>
    <w:rsid w:val="002A3564"/>
    <w:rsid w:val="002A3D1C"/>
    <w:rsid w:val="002A3EE2"/>
    <w:rsid w:val="002A3EE8"/>
    <w:rsid w:val="002A3FDE"/>
    <w:rsid w:val="002A42AE"/>
    <w:rsid w:val="002A5E20"/>
    <w:rsid w:val="002A673F"/>
    <w:rsid w:val="002A7439"/>
    <w:rsid w:val="002B1EDF"/>
    <w:rsid w:val="002B37F0"/>
    <w:rsid w:val="002B565F"/>
    <w:rsid w:val="002B5A92"/>
    <w:rsid w:val="002B5F00"/>
    <w:rsid w:val="002B629C"/>
    <w:rsid w:val="002C13A1"/>
    <w:rsid w:val="002C17EB"/>
    <w:rsid w:val="002C19EE"/>
    <w:rsid w:val="002C1B89"/>
    <w:rsid w:val="002C1E6C"/>
    <w:rsid w:val="002C1FD1"/>
    <w:rsid w:val="002C2F34"/>
    <w:rsid w:val="002C635A"/>
    <w:rsid w:val="002C75CD"/>
    <w:rsid w:val="002D082B"/>
    <w:rsid w:val="002D11E8"/>
    <w:rsid w:val="002D2F7F"/>
    <w:rsid w:val="002D50DF"/>
    <w:rsid w:val="002D53CB"/>
    <w:rsid w:val="002D541D"/>
    <w:rsid w:val="002D57BE"/>
    <w:rsid w:val="002D6001"/>
    <w:rsid w:val="002D651D"/>
    <w:rsid w:val="002D676F"/>
    <w:rsid w:val="002D73D7"/>
    <w:rsid w:val="002D76C1"/>
    <w:rsid w:val="002E062D"/>
    <w:rsid w:val="002E18FE"/>
    <w:rsid w:val="002E30A8"/>
    <w:rsid w:val="002E34BE"/>
    <w:rsid w:val="002E4DE8"/>
    <w:rsid w:val="002E508A"/>
    <w:rsid w:val="002E5107"/>
    <w:rsid w:val="002E6E26"/>
    <w:rsid w:val="002E7B01"/>
    <w:rsid w:val="002F0268"/>
    <w:rsid w:val="002F0FE1"/>
    <w:rsid w:val="002F218B"/>
    <w:rsid w:val="002F2B3C"/>
    <w:rsid w:val="002F41DB"/>
    <w:rsid w:val="002F54F6"/>
    <w:rsid w:val="002F5786"/>
    <w:rsid w:val="002F6E1F"/>
    <w:rsid w:val="00300DE1"/>
    <w:rsid w:val="003013C5"/>
    <w:rsid w:val="003015C2"/>
    <w:rsid w:val="00301F85"/>
    <w:rsid w:val="0030402E"/>
    <w:rsid w:val="0030478C"/>
    <w:rsid w:val="0030479F"/>
    <w:rsid w:val="00305BDB"/>
    <w:rsid w:val="003067D1"/>
    <w:rsid w:val="00306D97"/>
    <w:rsid w:val="0031022B"/>
    <w:rsid w:val="0031094B"/>
    <w:rsid w:val="00312854"/>
    <w:rsid w:val="003142A4"/>
    <w:rsid w:val="0031493D"/>
    <w:rsid w:val="003149A8"/>
    <w:rsid w:val="003158EA"/>
    <w:rsid w:val="00315DAC"/>
    <w:rsid w:val="00316AAA"/>
    <w:rsid w:val="003171E5"/>
    <w:rsid w:val="00317F48"/>
    <w:rsid w:val="00320498"/>
    <w:rsid w:val="003215EA"/>
    <w:rsid w:val="003236A0"/>
    <w:rsid w:val="0032385F"/>
    <w:rsid w:val="00324B8A"/>
    <w:rsid w:val="003260E0"/>
    <w:rsid w:val="0032656C"/>
    <w:rsid w:val="00327679"/>
    <w:rsid w:val="00330F52"/>
    <w:rsid w:val="00331E78"/>
    <w:rsid w:val="003327ED"/>
    <w:rsid w:val="00332859"/>
    <w:rsid w:val="00334803"/>
    <w:rsid w:val="00336B1F"/>
    <w:rsid w:val="00337A21"/>
    <w:rsid w:val="00337C86"/>
    <w:rsid w:val="003409C6"/>
    <w:rsid w:val="00340AD2"/>
    <w:rsid w:val="003419A4"/>
    <w:rsid w:val="003440FF"/>
    <w:rsid w:val="00346CB8"/>
    <w:rsid w:val="00346D4F"/>
    <w:rsid w:val="003472C7"/>
    <w:rsid w:val="003500E9"/>
    <w:rsid w:val="00352FB9"/>
    <w:rsid w:val="0035312B"/>
    <w:rsid w:val="00353651"/>
    <w:rsid w:val="0035382A"/>
    <w:rsid w:val="003550C5"/>
    <w:rsid w:val="00355984"/>
    <w:rsid w:val="003564CD"/>
    <w:rsid w:val="0035669A"/>
    <w:rsid w:val="00357C9D"/>
    <w:rsid w:val="00357E4F"/>
    <w:rsid w:val="00357E77"/>
    <w:rsid w:val="00360E99"/>
    <w:rsid w:val="0036145D"/>
    <w:rsid w:val="003645D5"/>
    <w:rsid w:val="0036551B"/>
    <w:rsid w:val="00365A6E"/>
    <w:rsid w:val="00366CA1"/>
    <w:rsid w:val="00367C4B"/>
    <w:rsid w:val="00370055"/>
    <w:rsid w:val="003711E3"/>
    <w:rsid w:val="00373DF4"/>
    <w:rsid w:val="00373FA6"/>
    <w:rsid w:val="00374383"/>
    <w:rsid w:val="00374572"/>
    <w:rsid w:val="00374C7A"/>
    <w:rsid w:val="0037502C"/>
    <w:rsid w:val="00375133"/>
    <w:rsid w:val="00376F92"/>
    <w:rsid w:val="003773C0"/>
    <w:rsid w:val="00377D8B"/>
    <w:rsid w:val="00380AB9"/>
    <w:rsid w:val="00380CF8"/>
    <w:rsid w:val="0038111A"/>
    <w:rsid w:val="003813C2"/>
    <w:rsid w:val="00383346"/>
    <w:rsid w:val="003838CA"/>
    <w:rsid w:val="00383B64"/>
    <w:rsid w:val="00385543"/>
    <w:rsid w:val="00386673"/>
    <w:rsid w:val="003876E0"/>
    <w:rsid w:val="00387D4E"/>
    <w:rsid w:val="00389679"/>
    <w:rsid w:val="003904D7"/>
    <w:rsid w:val="003911BA"/>
    <w:rsid w:val="0039245D"/>
    <w:rsid w:val="003924F0"/>
    <w:rsid w:val="00392B31"/>
    <w:rsid w:val="003934E2"/>
    <w:rsid w:val="00394ABC"/>
    <w:rsid w:val="00394BB5"/>
    <w:rsid w:val="003965AA"/>
    <w:rsid w:val="00396E9B"/>
    <w:rsid w:val="003A014A"/>
    <w:rsid w:val="003A1D4F"/>
    <w:rsid w:val="003A2A27"/>
    <w:rsid w:val="003A3915"/>
    <w:rsid w:val="003A3E64"/>
    <w:rsid w:val="003A45BD"/>
    <w:rsid w:val="003A529E"/>
    <w:rsid w:val="003A57D2"/>
    <w:rsid w:val="003A5E59"/>
    <w:rsid w:val="003A5F5E"/>
    <w:rsid w:val="003A623C"/>
    <w:rsid w:val="003A65C4"/>
    <w:rsid w:val="003A7B2E"/>
    <w:rsid w:val="003B0A14"/>
    <w:rsid w:val="003B6301"/>
    <w:rsid w:val="003B7580"/>
    <w:rsid w:val="003B7F0D"/>
    <w:rsid w:val="003C123B"/>
    <w:rsid w:val="003C28D0"/>
    <w:rsid w:val="003C2E54"/>
    <w:rsid w:val="003C3E7C"/>
    <w:rsid w:val="003C3FA0"/>
    <w:rsid w:val="003C4079"/>
    <w:rsid w:val="003C69C2"/>
    <w:rsid w:val="003C7686"/>
    <w:rsid w:val="003D08A1"/>
    <w:rsid w:val="003D201A"/>
    <w:rsid w:val="003D2F3F"/>
    <w:rsid w:val="003D368C"/>
    <w:rsid w:val="003D6A47"/>
    <w:rsid w:val="003D709C"/>
    <w:rsid w:val="003D7127"/>
    <w:rsid w:val="003D73FC"/>
    <w:rsid w:val="003E36E4"/>
    <w:rsid w:val="003E3732"/>
    <w:rsid w:val="003F0DCF"/>
    <w:rsid w:val="003F1AEE"/>
    <w:rsid w:val="003F1ED9"/>
    <w:rsid w:val="003F28F1"/>
    <w:rsid w:val="003F2DEF"/>
    <w:rsid w:val="003F3AE3"/>
    <w:rsid w:val="003F7231"/>
    <w:rsid w:val="003F7C0C"/>
    <w:rsid w:val="00400146"/>
    <w:rsid w:val="0040027E"/>
    <w:rsid w:val="004010BE"/>
    <w:rsid w:val="00402A5C"/>
    <w:rsid w:val="00402AEC"/>
    <w:rsid w:val="00402CC0"/>
    <w:rsid w:val="0040490F"/>
    <w:rsid w:val="00405174"/>
    <w:rsid w:val="00405A81"/>
    <w:rsid w:val="0040639F"/>
    <w:rsid w:val="00406C96"/>
    <w:rsid w:val="004079A7"/>
    <w:rsid w:val="00407B25"/>
    <w:rsid w:val="00407BDA"/>
    <w:rsid w:val="00410AE0"/>
    <w:rsid w:val="004111C2"/>
    <w:rsid w:val="0041139E"/>
    <w:rsid w:val="00415381"/>
    <w:rsid w:val="004207C0"/>
    <w:rsid w:val="00420BF8"/>
    <w:rsid w:val="00420C44"/>
    <w:rsid w:val="00421365"/>
    <w:rsid w:val="004263DE"/>
    <w:rsid w:val="0042780B"/>
    <w:rsid w:val="004278E4"/>
    <w:rsid w:val="00427A2F"/>
    <w:rsid w:val="004300FD"/>
    <w:rsid w:val="00431328"/>
    <w:rsid w:val="00432D5A"/>
    <w:rsid w:val="004339EB"/>
    <w:rsid w:val="00433B97"/>
    <w:rsid w:val="0043445D"/>
    <w:rsid w:val="00434CFE"/>
    <w:rsid w:val="00436B3B"/>
    <w:rsid w:val="0044025E"/>
    <w:rsid w:val="0044034F"/>
    <w:rsid w:val="0044038B"/>
    <w:rsid w:val="004405EF"/>
    <w:rsid w:val="00442774"/>
    <w:rsid w:val="00442FB9"/>
    <w:rsid w:val="00443263"/>
    <w:rsid w:val="00443F73"/>
    <w:rsid w:val="00444449"/>
    <w:rsid w:val="00445C44"/>
    <w:rsid w:val="0044622D"/>
    <w:rsid w:val="00446363"/>
    <w:rsid w:val="004501D9"/>
    <w:rsid w:val="004507DB"/>
    <w:rsid w:val="004515B3"/>
    <w:rsid w:val="00454FB8"/>
    <w:rsid w:val="004551E9"/>
    <w:rsid w:val="00461259"/>
    <w:rsid w:val="004617F0"/>
    <w:rsid w:val="00461D17"/>
    <w:rsid w:val="00462340"/>
    <w:rsid w:val="004646E9"/>
    <w:rsid w:val="0046547D"/>
    <w:rsid w:val="004660B0"/>
    <w:rsid w:val="004673B8"/>
    <w:rsid w:val="00471D80"/>
    <w:rsid w:val="00471E13"/>
    <w:rsid w:val="00475543"/>
    <w:rsid w:val="0047605E"/>
    <w:rsid w:val="00476620"/>
    <w:rsid w:val="00481609"/>
    <w:rsid w:val="004820E5"/>
    <w:rsid w:val="0048234C"/>
    <w:rsid w:val="00482C6C"/>
    <w:rsid w:val="00482D30"/>
    <w:rsid w:val="00483697"/>
    <w:rsid w:val="00483722"/>
    <w:rsid w:val="00483C62"/>
    <w:rsid w:val="00484FBD"/>
    <w:rsid w:val="00485CFF"/>
    <w:rsid w:val="00485D8A"/>
    <w:rsid w:val="0048602F"/>
    <w:rsid w:val="00487CF4"/>
    <w:rsid w:val="00491576"/>
    <w:rsid w:val="00491C1C"/>
    <w:rsid w:val="00492CF4"/>
    <w:rsid w:val="004952A5"/>
    <w:rsid w:val="00497264"/>
    <w:rsid w:val="00497894"/>
    <w:rsid w:val="004A0A32"/>
    <w:rsid w:val="004A32F0"/>
    <w:rsid w:val="004A40AB"/>
    <w:rsid w:val="004A4232"/>
    <w:rsid w:val="004B154C"/>
    <w:rsid w:val="004B229D"/>
    <w:rsid w:val="004B288F"/>
    <w:rsid w:val="004B47C3"/>
    <w:rsid w:val="004B4E5F"/>
    <w:rsid w:val="004B5A2A"/>
    <w:rsid w:val="004B6BA7"/>
    <w:rsid w:val="004B7B16"/>
    <w:rsid w:val="004C0EA2"/>
    <w:rsid w:val="004C1432"/>
    <w:rsid w:val="004C24AF"/>
    <w:rsid w:val="004C3013"/>
    <w:rsid w:val="004C37D4"/>
    <w:rsid w:val="004C3EA6"/>
    <w:rsid w:val="004C41BF"/>
    <w:rsid w:val="004C46B3"/>
    <w:rsid w:val="004C4E62"/>
    <w:rsid w:val="004C5408"/>
    <w:rsid w:val="004C5A4C"/>
    <w:rsid w:val="004C5CED"/>
    <w:rsid w:val="004C6DD3"/>
    <w:rsid w:val="004C6ED7"/>
    <w:rsid w:val="004C7649"/>
    <w:rsid w:val="004C7721"/>
    <w:rsid w:val="004D05C8"/>
    <w:rsid w:val="004D0C96"/>
    <w:rsid w:val="004D178C"/>
    <w:rsid w:val="004D1905"/>
    <w:rsid w:val="004D42A4"/>
    <w:rsid w:val="004D51F0"/>
    <w:rsid w:val="004D6B6E"/>
    <w:rsid w:val="004D750C"/>
    <w:rsid w:val="004E0377"/>
    <w:rsid w:val="004E03E4"/>
    <w:rsid w:val="004E0537"/>
    <w:rsid w:val="004E1490"/>
    <w:rsid w:val="004E19AB"/>
    <w:rsid w:val="004E19C9"/>
    <w:rsid w:val="004E1BD3"/>
    <w:rsid w:val="004E39C4"/>
    <w:rsid w:val="004E431B"/>
    <w:rsid w:val="004E4580"/>
    <w:rsid w:val="004E4E80"/>
    <w:rsid w:val="004E70D4"/>
    <w:rsid w:val="004E7434"/>
    <w:rsid w:val="004F02E4"/>
    <w:rsid w:val="004F0EAA"/>
    <w:rsid w:val="004F134A"/>
    <w:rsid w:val="004F2266"/>
    <w:rsid w:val="004F30D8"/>
    <w:rsid w:val="004F3A21"/>
    <w:rsid w:val="004F3D52"/>
    <w:rsid w:val="004F3DB8"/>
    <w:rsid w:val="004F44E2"/>
    <w:rsid w:val="004F5AC6"/>
    <w:rsid w:val="0050099E"/>
    <w:rsid w:val="005017A3"/>
    <w:rsid w:val="005019FA"/>
    <w:rsid w:val="00502787"/>
    <w:rsid w:val="005034C1"/>
    <w:rsid w:val="00503575"/>
    <w:rsid w:val="00504AEB"/>
    <w:rsid w:val="005059E7"/>
    <w:rsid w:val="0050684D"/>
    <w:rsid w:val="0050734E"/>
    <w:rsid w:val="005078BE"/>
    <w:rsid w:val="0051005F"/>
    <w:rsid w:val="00512F69"/>
    <w:rsid w:val="00512F88"/>
    <w:rsid w:val="00513F0B"/>
    <w:rsid w:val="0051403E"/>
    <w:rsid w:val="00515845"/>
    <w:rsid w:val="00515863"/>
    <w:rsid w:val="00516E3D"/>
    <w:rsid w:val="00517226"/>
    <w:rsid w:val="00522048"/>
    <w:rsid w:val="00522803"/>
    <w:rsid w:val="0052589E"/>
    <w:rsid w:val="00525DB7"/>
    <w:rsid w:val="00527243"/>
    <w:rsid w:val="005276D1"/>
    <w:rsid w:val="00530266"/>
    <w:rsid w:val="005306FE"/>
    <w:rsid w:val="00532B51"/>
    <w:rsid w:val="005331E4"/>
    <w:rsid w:val="00533674"/>
    <w:rsid w:val="00534512"/>
    <w:rsid w:val="00536B7F"/>
    <w:rsid w:val="00536C47"/>
    <w:rsid w:val="00537F99"/>
    <w:rsid w:val="005409E7"/>
    <w:rsid w:val="00542DA1"/>
    <w:rsid w:val="00543C6E"/>
    <w:rsid w:val="00544576"/>
    <w:rsid w:val="00545A6A"/>
    <w:rsid w:val="00545C9A"/>
    <w:rsid w:val="005465E6"/>
    <w:rsid w:val="00546CA3"/>
    <w:rsid w:val="0054776C"/>
    <w:rsid w:val="00551581"/>
    <w:rsid w:val="005516E4"/>
    <w:rsid w:val="0055268B"/>
    <w:rsid w:val="00552C26"/>
    <w:rsid w:val="00554408"/>
    <w:rsid w:val="00554A57"/>
    <w:rsid w:val="00554D88"/>
    <w:rsid w:val="00554EC8"/>
    <w:rsid w:val="00554F17"/>
    <w:rsid w:val="00555EF6"/>
    <w:rsid w:val="00557B0A"/>
    <w:rsid w:val="00560E3F"/>
    <w:rsid w:val="00561C4F"/>
    <w:rsid w:val="00562067"/>
    <w:rsid w:val="005625AD"/>
    <w:rsid w:val="0056517D"/>
    <w:rsid w:val="00566394"/>
    <w:rsid w:val="005666F7"/>
    <w:rsid w:val="0056693F"/>
    <w:rsid w:val="00566989"/>
    <w:rsid w:val="00566D59"/>
    <w:rsid w:val="005700D8"/>
    <w:rsid w:val="005728A3"/>
    <w:rsid w:val="00572BDE"/>
    <w:rsid w:val="00574590"/>
    <w:rsid w:val="00577BC8"/>
    <w:rsid w:val="00577C05"/>
    <w:rsid w:val="00577D5C"/>
    <w:rsid w:val="00577E72"/>
    <w:rsid w:val="00581E0B"/>
    <w:rsid w:val="005820BC"/>
    <w:rsid w:val="00583A03"/>
    <w:rsid w:val="00584534"/>
    <w:rsid w:val="00584620"/>
    <w:rsid w:val="00585F41"/>
    <w:rsid w:val="00586D96"/>
    <w:rsid w:val="005907C5"/>
    <w:rsid w:val="00592C93"/>
    <w:rsid w:val="00592DEE"/>
    <w:rsid w:val="005948B7"/>
    <w:rsid w:val="0059496A"/>
    <w:rsid w:val="005959FD"/>
    <w:rsid w:val="005961A3"/>
    <w:rsid w:val="005962AD"/>
    <w:rsid w:val="0059632E"/>
    <w:rsid w:val="005966F7"/>
    <w:rsid w:val="00596A11"/>
    <w:rsid w:val="00596D2E"/>
    <w:rsid w:val="0059772F"/>
    <w:rsid w:val="005979EF"/>
    <w:rsid w:val="00597ACF"/>
    <w:rsid w:val="005A0658"/>
    <w:rsid w:val="005A11D1"/>
    <w:rsid w:val="005A2408"/>
    <w:rsid w:val="005A300E"/>
    <w:rsid w:val="005A324C"/>
    <w:rsid w:val="005A3308"/>
    <w:rsid w:val="005A592C"/>
    <w:rsid w:val="005A5C1F"/>
    <w:rsid w:val="005A6D25"/>
    <w:rsid w:val="005A74C3"/>
    <w:rsid w:val="005A761A"/>
    <w:rsid w:val="005A7940"/>
    <w:rsid w:val="005A7A2D"/>
    <w:rsid w:val="005A7CC7"/>
    <w:rsid w:val="005B0CB6"/>
    <w:rsid w:val="005B1E50"/>
    <w:rsid w:val="005B2D43"/>
    <w:rsid w:val="005B305B"/>
    <w:rsid w:val="005B362F"/>
    <w:rsid w:val="005B51D9"/>
    <w:rsid w:val="005B5BA9"/>
    <w:rsid w:val="005B7E3F"/>
    <w:rsid w:val="005C1743"/>
    <w:rsid w:val="005C4A4B"/>
    <w:rsid w:val="005C54ED"/>
    <w:rsid w:val="005C63CB"/>
    <w:rsid w:val="005C6CAF"/>
    <w:rsid w:val="005C6D13"/>
    <w:rsid w:val="005C7E14"/>
    <w:rsid w:val="005D1226"/>
    <w:rsid w:val="005D205C"/>
    <w:rsid w:val="005D3E2A"/>
    <w:rsid w:val="005D5E98"/>
    <w:rsid w:val="005E0267"/>
    <w:rsid w:val="005E05EC"/>
    <w:rsid w:val="005E140D"/>
    <w:rsid w:val="005E215E"/>
    <w:rsid w:val="005E245A"/>
    <w:rsid w:val="005E2D59"/>
    <w:rsid w:val="005E4280"/>
    <w:rsid w:val="005E432E"/>
    <w:rsid w:val="005E4649"/>
    <w:rsid w:val="005E4871"/>
    <w:rsid w:val="005E5D77"/>
    <w:rsid w:val="005E72C2"/>
    <w:rsid w:val="005F0363"/>
    <w:rsid w:val="005F03EB"/>
    <w:rsid w:val="005F1309"/>
    <w:rsid w:val="005F21A5"/>
    <w:rsid w:val="005F7840"/>
    <w:rsid w:val="0060113A"/>
    <w:rsid w:val="00601DC6"/>
    <w:rsid w:val="006051D9"/>
    <w:rsid w:val="00606056"/>
    <w:rsid w:val="00606ECB"/>
    <w:rsid w:val="006077E8"/>
    <w:rsid w:val="00607E42"/>
    <w:rsid w:val="006101BA"/>
    <w:rsid w:val="00611A7E"/>
    <w:rsid w:val="00612394"/>
    <w:rsid w:val="00612E65"/>
    <w:rsid w:val="0061322B"/>
    <w:rsid w:val="00613596"/>
    <w:rsid w:val="006147C4"/>
    <w:rsid w:val="00615E40"/>
    <w:rsid w:val="00616C49"/>
    <w:rsid w:val="00616C87"/>
    <w:rsid w:val="00621102"/>
    <w:rsid w:val="00621679"/>
    <w:rsid w:val="00623CB3"/>
    <w:rsid w:val="0062493A"/>
    <w:rsid w:val="006249B1"/>
    <w:rsid w:val="00625747"/>
    <w:rsid w:val="00625F86"/>
    <w:rsid w:val="0062752C"/>
    <w:rsid w:val="006317A8"/>
    <w:rsid w:val="006318D7"/>
    <w:rsid w:val="00631D39"/>
    <w:rsid w:val="00632595"/>
    <w:rsid w:val="00634267"/>
    <w:rsid w:val="00634530"/>
    <w:rsid w:val="006346B7"/>
    <w:rsid w:val="00634D91"/>
    <w:rsid w:val="00637B83"/>
    <w:rsid w:val="00640DDA"/>
    <w:rsid w:val="00641035"/>
    <w:rsid w:val="00642E8C"/>
    <w:rsid w:val="00642EF2"/>
    <w:rsid w:val="00643811"/>
    <w:rsid w:val="00644743"/>
    <w:rsid w:val="00644AAD"/>
    <w:rsid w:val="00644EA0"/>
    <w:rsid w:val="00645E23"/>
    <w:rsid w:val="006464F1"/>
    <w:rsid w:val="00646B1E"/>
    <w:rsid w:val="0065205E"/>
    <w:rsid w:val="0065250C"/>
    <w:rsid w:val="0065267B"/>
    <w:rsid w:val="00653BD3"/>
    <w:rsid w:val="00653E10"/>
    <w:rsid w:val="006544BD"/>
    <w:rsid w:val="00654BD3"/>
    <w:rsid w:val="0065520C"/>
    <w:rsid w:val="006565C1"/>
    <w:rsid w:val="006578CC"/>
    <w:rsid w:val="006619A3"/>
    <w:rsid w:val="00664445"/>
    <w:rsid w:val="006646EA"/>
    <w:rsid w:val="00665993"/>
    <w:rsid w:val="006662EF"/>
    <w:rsid w:val="00666E9D"/>
    <w:rsid w:val="00667AAE"/>
    <w:rsid w:val="006722DF"/>
    <w:rsid w:val="00672560"/>
    <w:rsid w:val="00672837"/>
    <w:rsid w:val="006756DF"/>
    <w:rsid w:val="00676938"/>
    <w:rsid w:val="00681BAE"/>
    <w:rsid w:val="006829CE"/>
    <w:rsid w:val="00683408"/>
    <w:rsid w:val="00684521"/>
    <w:rsid w:val="0068526B"/>
    <w:rsid w:val="00687A33"/>
    <w:rsid w:val="0069039F"/>
    <w:rsid w:val="00691913"/>
    <w:rsid w:val="0069272B"/>
    <w:rsid w:val="00692F64"/>
    <w:rsid w:val="00694BF1"/>
    <w:rsid w:val="00694CB7"/>
    <w:rsid w:val="00694CBD"/>
    <w:rsid w:val="0069534A"/>
    <w:rsid w:val="00697A7C"/>
    <w:rsid w:val="006A0AEA"/>
    <w:rsid w:val="006A1AC5"/>
    <w:rsid w:val="006A4483"/>
    <w:rsid w:val="006A4935"/>
    <w:rsid w:val="006A50DB"/>
    <w:rsid w:val="006A5A72"/>
    <w:rsid w:val="006A66AF"/>
    <w:rsid w:val="006A7194"/>
    <w:rsid w:val="006A7F19"/>
    <w:rsid w:val="006B15DA"/>
    <w:rsid w:val="006B1A02"/>
    <w:rsid w:val="006B2570"/>
    <w:rsid w:val="006B2AA1"/>
    <w:rsid w:val="006B38D8"/>
    <w:rsid w:val="006B4142"/>
    <w:rsid w:val="006B5A20"/>
    <w:rsid w:val="006B67B6"/>
    <w:rsid w:val="006B6B96"/>
    <w:rsid w:val="006B76A5"/>
    <w:rsid w:val="006C033D"/>
    <w:rsid w:val="006C1641"/>
    <w:rsid w:val="006C28B9"/>
    <w:rsid w:val="006C48F1"/>
    <w:rsid w:val="006C5731"/>
    <w:rsid w:val="006C7003"/>
    <w:rsid w:val="006C722C"/>
    <w:rsid w:val="006C7730"/>
    <w:rsid w:val="006D13AA"/>
    <w:rsid w:val="006D19BD"/>
    <w:rsid w:val="006D1DEC"/>
    <w:rsid w:val="006D2FF1"/>
    <w:rsid w:val="006D33F7"/>
    <w:rsid w:val="006D3FC6"/>
    <w:rsid w:val="006D5AF4"/>
    <w:rsid w:val="006D6C0E"/>
    <w:rsid w:val="006D7114"/>
    <w:rsid w:val="006D783C"/>
    <w:rsid w:val="006E2C13"/>
    <w:rsid w:val="006E3007"/>
    <w:rsid w:val="006E45C5"/>
    <w:rsid w:val="006E5AF0"/>
    <w:rsid w:val="006E721D"/>
    <w:rsid w:val="006E792A"/>
    <w:rsid w:val="006E7EBE"/>
    <w:rsid w:val="006F07AA"/>
    <w:rsid w:val="006F13E3"/>
    <w:rsid w:val="006F1D5D"/>
    <w:rsid w:val="006F2609"/>
    <w:rsid w:val="006F327C"/>
    <w:rsid w:val="006F3ADB"/>
    <w:rsid w:val="006F5BE2"/>
    <w:rsid w:val="006F6C53"/>
    <w:rsid w:val="006F7944"/>
    <w:rsid w:val="00701600"/>
    <w:rsid w:val="00702AA9"/>
    <w:rsid w:val="00703D9C"/>
    <w:rsid w:val="0070469C"/>
    <w:rsid w:val="007046B7"/>
    <w:rsid w:val="00705700"/>
    <w:rsid w:val="00705F2C"/>
    <w:rsid w:val="007106F8"/>
    <w:rsid w:val="00710867"/>
    <w:rsid w:val="007117DD"/>
    <w:rsid w:val="00711882"/>
    <w:rsid w:val="00711D9C"/>
    <w:rsid w:val="0071200F"/>
    <w:rsid w:val="00713895"/>
    <w:rsid w:val="0071516B"/>
    <w:rsid w:val="007175A3"/>
    <w:rsid w:val="00717773"/>
    <w:rsid w:val="00717C4D"/>
    <w:rsid w:val="00720B5B"/>
    <w:rsid w:val="00721265"/>
    <w:rsid w:val="007219D4"/>
    <w:rsid w:val="00722E89"/>
    <w:rsid w:val="00723CF7"/>
    <w:rsid w:val="00726680"/>
    <w:rsid w:val="00726931"/>
    <w:rsid w:val="00726E49"/>
    <w:rsid w:val="007273F5"/>
    <w:rsid w:val="00727668"/>
    <w:rsid w:val="007315BE"/>
    <w:rsid w:val="00732E36"/>
    <w:rsid w:val="00734DAF"/>
    <w:rsid w:val="00734F62"/>
    <w:rsid w:val="00735E88"/>
    <w:rsid w:val="00735ED3"/>
    <w:rsid w:val="00736058"/>
    <w:rsid w:val="00736808"/>
    <w:rsid w:val="00736AFB"/>
    <w:rsid w:val="00740147"/>
    <w:rsid w:val="00741B73"/>
    <w:rsid w:val="0074280A"/>
    <w:rsid w:val="0074307A"/>
    <w:rsid w:val="0074363F"/>
    <w:rsid w:val="007437D5"/>
    <w:rsid w:val="00744623"/>
    <w:rsid w:val="00745335"/>
    <w:rsid w:val="007475A6"/>
    <w:rsid w:val="00747A88"/>
    <w:rsid w:val="007502DC"/>
    <w:rsid w:val="00750C37"/>
    <w:rsid w:val="00752290"/>
    <w:rsid w:val="007529B5"/>
    <w:rsid w:val="00755892"/>
    <w:rsid w:val="00756FAD"/>
    <w:rsid w:val="00757403"/>
    <w:rsid w:val="007601B8"/>
    <w:rsid w:val="0076027E"/>
    <w:rsid w:val="007605D9"/>
    <w:rsid w:val="007607B3"/>
    <w:rsid w:val="00761F7E"/>
    <w:rsid w:val="00762220"/>
    <w:rsid w:val="0076251E"/>
    <w:rsid w:val="00763EFC"/>
    <w:rsid w:val="007640AF"/>
    <w:rsid w:val="00764B26"/>
    <w:rsid w:val="00766524"/>
    <w:rsid w:val="00766A0E"/>
    <w:rsid w:val="007703AA"/>
    <w:rsid w:val="00770C2F"/>
    <w:rsid w:val="00770CA3"/>
    <w:rsid w:val="007714AC"/>
    <w:rsid w:val="007737CF"/>
    <w:rsid w:val="007738DF"/>
    <w:rsid w:val="00774141"/>
    <w:rsid w:val="007754D4"/>
    <w:rsid w:val="00776208"/>
    <w:rsid w:val="00776831"/>
    <w:rsid w:val="00781B1F"/>
    <w:rsid w:val="00782854"/>
    <w:rsid w:val="00783016"/>
    <w:rsid w:val="00783367"/>
    <w:rsid w:val="0078373E"/>
    <w:rsid w:val="007837BB"/>
    <w:rsid w:val="00784A21"/>
    <w:rsid w:val="007850E0"/>
    <w:rsid w:val="00786A30"/>
    <w:rsid w:val="007874DD"/>
    <w:rsid w:val="007875F6"/>
    <w:rsid w:val="007877AE"/>
    <w:rsid w:val="00787E5F"/>
    <w:rsid w:val="007901FB"/>
    <w:rsid w:val="007902E1"/>
    <w:rsid w:val="007909C8"/>
    <w:rsid w:val="00790E19"/>
    <w:rsid w:val="00792510"/>
    <w:rsid w:val="0079285A"/>
    <w:rsid w:val="00793007"/>
    <w:rsid w:val="0079340A"/>
    <w:rsid w:val="007940FB"/>
    <w:rsid w:val="00794B14"/>
    <w:rsid w:val="007975D2"/>
    <w:rsid w:val="007A038D"/>
    <w:rsid w:val="007A16D1"/>
    <w:rsid w:val="007A1E50"/>
    <w:rsid w:val="007A4372"/>
    <w:rsid w:val="007A56E4"/>
    <w:rsid w:val="007A6896"/>
    <w:rsid w:val="007A6D6E"/>
    <w:rsid w:val="007A755C"/>
    <w:rsid w:val="007B0242"/>
    <w:rsid w:val="007B08A6"/>
    <w:rsid w:val="007B11E6"/>
    <w:rsid w:val="007B1E6C"/>
    <w:rsid w:val="007B1E82"/>
    <w:rsid w:val="007B2291"/>
    <w:rsid w:val="007B2C85"/>
    <w:rsid w:val="007B2E1D"/>
    <w:rsid w:val="007B3253"/>
    <w:rsid w:val="007B5921"/>
    <w:rsid w:val="007B63ED"/>
    <w:rsid w:val="007C1706"/>
    <w:rsid w:val="007C244E"/>
    <w:rsid w:val="007C25DA"/>
    <w:rsid w:val="007C2B5F"/>
    <w:rsid w:val="007C4C96"/>
    <w:rsid w:val="007C5A73"/>
    <w:rsid w:val="007C7B05"/>
    <w:rsid w:val="007D017E"/>
    <w:rsid w:val="007D05CB"/>
    <w:rsid w:val="007D2387"/>
    <w:rsid w:val="007D3A7F"/>
    <w:rsid w:val="007D6341"/>
    <w:rsid w:val="007D734C"/>
    <w:rsid w:val="007E0516"/>
    <w:rsid w:val="007E22EA"/>
    <w:rsid w:val="007E27DA"/>
    <w:rsid w:val="007E41A4"/>
    <w:rsid w:val="007E452C"/>
    <w:rsid w:val="007E5DD9"/>
    <w:rsid w:val="007E5F13"/>
    <w:rsid w:val="007E6179"/>
    <w:rsid w:val="007E6CA8"/>
    <w:rsid w:val="007E6DD1"/>
    <w:rsid w:val="007E7BF3"/>
    <w:rsid w:val="007F04EC"/>
    <w:rsid w:val="007F11B1"/>
    <w:rsid w:val="007F3B89"/>
    <w:rsid w:val="007F41CF"/>
    <w:rsid w:val="007F465C"/>
    <w:rsid w:val="007F6139"/>
    <w:rsid w:val="007F75FD"/>
    <w:rsid w:val="007F76ED"/>
    <w:rsid w:val="007F79C7"/>
    <w:rsid w:val="00801EDC"/>
    <w:rsid w:val="00801FA2"/>
    <w:rsid w:val="008028F2"/>
    <w:rsid w:val="00803459"/>
    <w:rsid w:val="00803E13"/>
    <w:rsid w:val="00803F73"/>
    <w:rsid w:val="008054C0"/>
    <w:rsid w:val="00807094"/>
    <w:rsid w:val="008105C7"/>
    <w:rsid w:val="0081079F"/>
    <w:rsid w:val="008111D2"/>
    <w:rsid w:val="008124EF"/>
    <w:rsid w:val="008125CC"/>
    <w:rsid w:val="00813C04"/>
    <w:rsid w:val="0081400F"/>
    <w:rsid w:val="008153A9"/>
    <w:rsid w:val="008155E5"/>
    <w:rsid w:val="00815B26"/>
    <w:rsid w:val="00815FAD"/>
    <w:rsid w:val="00817E9D"/>
    <w:rsid w:val="00817EFE"/>
    <w:rsid w:val="00821110"/>
    <w:rsid w:val="008216A5"/>
    <w:rsid w:val="008224C1"/>
    <w:rsid w:val="0082305A"/>
    <w:rsid w:val="00826616"/>
    <w:rsid w:val="008301D9"/>
    <w:rsid w:val="00831C48"/>
    <w:rsid w:val="00831EA2"/>
    <w:rsid w:val="00832F49"/>
    <w:rsid w:val="0083447C"/>
    <w:rsid w:val="0083493A"/>
    <w:rsid w:val="008367DB"/>
    <w:rsid w:val="00837AE2"/>
    <w:rsid w:val="00837FC3"/>
    <w:rsid w:val="00840B64"/>
    <w:rsid w:val="008446CD"/>
    <w:rsid w:val="00845146"/>
    <w:rsid w:val="00845168"/>
    <w:rsid w:val="0084533D"/>
    <w:rsid w:val="00846008"/>
    <w:rsid w:val="0084626C"/>
    <w:rsid w:val="00846407"/>
    <w:rsid w:val="00846EB8"/>
    <w:rsid w:val="00847584"/>
    <w:rsid w:val="0084795B"/>
    <w:rsid w:val="00847E6E"/>
    <w:rsid w:val="00850DA1"/>
    <w:rsid w:val="008517A0"/>
    <w:rsid w:val="00852461"/>
    <w:rsid w:val="00855B29"/>
    <w:rsid w:val="00856B98"/>
    <w:rsid w:val="008579B8"/>
    <w:rsid w:val="00862FC3"/>
    <w:rsid w:val="00864DBB"/>
    <w:rsid w:val="00866F42"/>
    <w:rsid w:val="0086787E"/>
    <w:rsid w:val="00870733"/>
    <w:rsid w:val="00870EA3"/>
    <w:rsid w:val="008710AA"/>
    <w:rsid w:val="008717C0"/>
    <w:rsid w:val="00872883"/>
    <w:rsid w:val="00873CB4"/>
    <w:rsid w:val="0087400B"/>
    <w:rsid w:val="0087504A"/>
    <w:rsid w:val="008750EB"/>
    <w:rsid w:val="0087550C"/>
    <w:rsid w:val="0087640C"/>
    <w:rsid w:val="0087734E"/>
    <w:rsid w:val="00877370"/>
    <w:rsid w:val="00877754"/>
    <w:rsid w:val="00877AA8"/>
    <w:rsid w:val="00877AAE"/>
    <w:rsid w:val="00882647"/>
    <w:rsid w:val="008831C2"/>
    <w:rsid w:val="00883467"/>
    <w:rsid w:val="00884124"/>
    <w:rsid w:val="008856CF"/>
    <w:rsid w:val="00885B8A"/>
    <w:rsid w:val="0088704F"/>
    <w:rsid w:val="0088714E"/>
    <w:rsid w:val="008876BE"/>
    <w:rsid w:val="008904C3"/>
    <w:rsid w:val="00891CAA"/>
    <w:rsid w:val="00892866"/>
    <w:rsid w:val="008952A5"/>
    <w:rsid w:val="00896E42"/>
    <w:rsid w:val="008972D2"/>
    <w:rsid w:val="008A11A7"/>
    <w:rsid w:val="008A1516"/>
    <w:rsid w:val="008A2075"/>
    <w:rsid w:val="008A24A2"/>
    <w:rsid w:val="008A35F0"/>
    <w:rsid w:val="008A4EC1"/>
    <w:rsid w:val="008A542B"/>
    <w:rsid w:val="008A5BE4"/>
    <w:rsid w:val="008A5C29"/>
    <w:rsid w:val="008A6154"/>
    <w:rsid w:val="008A66E6"/>
    <w:rsid w:val="008A7688"/>
    <w:rsid w:val="008A7D62"/>
    <w:rsid w:val="008B088B"/>
    <w:rsid w:val="008B0B0E"/>
    <w:rsid w:val="008B1550"/>
    <w:rsid w:val="008B1A4F"/>
    <w:rsid w:val="008B282F"/>
    <w:rsid w:val="008B2D5A"/>
    <w:rsid w:val="008B3C11"/>
    <w:rsid w:val="008B452F"/>
    <w:rsid w:val="008B4DA3"/>
    <w:rsid w:val="008B5A26"/>
    <w:rsid w:val="008B5AEA"/>
    <w:rsid w:val="008C0A3E"/>
    <w:rsid w:val="008C0F2E"/>
    <w:rsid w:val="008C2030"/>
    <w:rsid w:val="008C2BD3"/>
    <w:rsid w:val="008C307E"/>
    <w:rsid w:val="008C3AEF"/>
    <w:rsid w:val="008C4CC7"/>
    <w:rsid w:val="008C559E"/>
    <w:rsid w:val="008C6918"/>
    <w:rsid w:val="008C7002"/>
    <w:rsid w:val="008D006C"/>
    <w:rsid w:val="008D0D3D"/>
    <w:rsid w:val="008D1687"/>
    <w:rsid w:val="008D1797"/>
    <w:rsid w:val="008D2934"/>
    <w:rsid w:val="008D2B02"/>
    <w:rsid w:val="008D3D6D"/>
    <w:rsid w:val="008D4207"/>
    <w:rsid w:val="008D4C38"/>
    <w:rsid w:val="008D4FF7"/>
    <w:rsid w:val="008D5F73"/>
    <w:rsid w:val="008D736E"/>
    <w:rsid w:val="008D7C93"/>
    <w:rsid w:val="008E0147"/>
    <w:rsid w:val="008E06A0"/>
    <w:rsid w:val="008E0D90"/>
    <w:rsid w:val="008E1134"/>
    <w:rsid w:val="008E11FC"/>
    <w:rsid w:val="008E2E48"/>
    <w:rsid w:val="008E32CF"/>
    <w:rsid w:val="008E456E"/>
    <w:rsid w:val="008E4D4D"/>
    <w:rsid w:val="008E59CA"/>
    <w:rsid w:val="008E60EF"/>
    <w:rsid w:val="008E6376"/>
    <w:rsid w:val="008E67A5"/>
    <w:rsid w:val="008E70FE"/>
    <w:rsid w:val="008E7DE4"/>
    <w:rsid w:val="008E7E46"/>
    <w:rsid w:val="008F08F9"/>
    <w:rsid w:val="008F1DC6"/>
    <w:rsid w:val="008F1FD3"/>
    <w:rsid w:val="008F2917"/>
    <w:rsid w:val="008F2AA7"/>
    <w:rsid w:val="008F2E9D"/>
    <w:rsid w:val="008F36F6"/>
    <w:rsid w:val="008F519B"/>
    <w:rsid w:val="00901606"/>
    <w:rsid w:val="00902C45"/>
    <w:rsid w:val="00903DC5"/>
    <w:rsid w:val="00903EDB"/>
    <w:rsid w:val="00905C5E"/>
    <w:rsid w:val="00905FED"/>
    <w:rsid w:val="009065C3"/>
    <w:rsid w:val="00911B77"/>
    <w:rsid w:val="0091234B"/>
    <w:rsid w:val="00912483"/>
    <w:rsid w:val="00912AAB"/>
    <w:rsid w:val="00913A4D"/>
    <w:rsid w:val="00914766"/>
    <w:rsid w:val="009161C9"/>
    <w:rsid w:val="009177E2"/>
    <w:rsid w:val="00920A5C"/>
    <w:rsid w:val="00920F3A"/>
    <w:rsid w:val="00921C69"/>
    <w:rsid w:val="00923012"/>
    <w:rsid w:val="0092395D"/>
    <w:rsid w:val="0092587B"/>
    <w:rsid w:val="0093079F"/>
    <w:rsid w:val="00930C5C"/>
    <w:rsid w:val="00931EC4"/>
    <w:rsid w:val="009323AB"/>
    <w:rsid w:val="00932735"/>
    <w:rsid w:val="00935F13"/>
    <w:rsid w:val="00936252"/>
    <w:rsid w:val="00940E9E"/>
    <w:rsid w:val="009418E7"/>
    <w:rsid w:val="00941B84"/>
    <w:rsid w:val="0094487F"/>
    <w:rsid w:val="009456AF"/>
    <w:rsid w:val="00945A00"/>
    <w:rsid w:val="00945A75"/>
    <w:rsid w:val="00950202"/>
    <w:rsid w:val="00951129"/>
    <w:rsid w:val="00951329"/>
    <w:rsid w:val="009532EB"/>
    <w:rsid w:val="00954844"/>
    <w:rsid w:val="00954D39"/>
    <w:rsid w:val="00955213"/>
    <w:rsid w:val="00956183"/>
    <w:rsid w:val="009561CC"/>
    <w:rsid w:val="00956A99"/>
    <w:rsid w:val="00956CC4"/>
    <w:rsid w:val="009574F6"/>
    <w:rsid w:val="009579E1"/>
    <w:rsid w:val="009613B6"/>
    <w:rsid w:val="00962578"/>
    <w:rsid w:val="00962AF1"/>
    <w:rsid w:val="00964829"/>
    <w:rsid w:val="00965F89"/>
    <w:rsid w:val="00966A3B"/>
    <w:rsid w:val="00967007"/>
    <w:rsid w:val="00967DA1"/>
    <w:rsid w:val="00970ABC"/>
    <w:rsid w:val="009745DE"/>
    <w:rsid w:val="009746FD"/>
    <w:rsid w:val="00980ECD"/>
    <w:rsid w:val="00983768"/>
    <w:rsid w:val="0099235A"/>
    <w:rsid w:val="00992E58"/>
    <w:rsid w:val="00994B27"/>
    <w:rsid w:val="009964B1"/>
    <w:rsid w:val="00997B40"/>
    <w:rsid w:val="009A1607"/>
    <w:rsid w:val="009A1A6B"/>
    <w:rsid w:val="009A1FFB"/>
    <w:rsid w:val="009A483B"/>
    <w:rsid w:val="009A489D"/>
    <w:rsid w:val="009A510B"/>
    <w:rsid w:val="009A61ED"/>
    <w:rsid w:val="009A68C4"/>
    <w:rsid w:val="009A6961"/>
    <w:rsid w:val="009B041E"/>
    <w:rsid w:val="009B2329"/>
    <w:rsid w:val="009B3C78"/>
    <w:rsid w:val="009B3F68"/>
    <w:rsid w:val="009B4EE0"/>
    <w:rsid w:val="009B5C2B"/>
    <w:rsid w:val="009B5F1E"/>
    <w:rsid w:val="009C006E"/>
    <w:rsid w:val="009C1683"/>
    <w:rsid w:val="009C3A45"/>
    <w:rsid w:val="009C4DCC"/>
    <w:rsid w:val="009C4F89"/>
    <w:rsid w:val="009C50A0"/>
    <w:rsid w:val="009D0F35"/>
    <w:rsid w:val="009D1109"/>
    <w:rsid w:val="009D376D"/>
    <w:rsid w:val="009D59AD"/>
    <w:rsid w:val="009D5E0D"/>
    <w:rsid w:val="009D6D4A"/>
    <w:rsid w:val="009D722E"/>
    <w:rsid w:val="009D753B"/>
    <w:rsid w:val="009E0130"/>
    <w:rsid w:val="009E01F2"/>
    <w:rsid w:val="009E35B6"/>
    <w:rsid w:val="009E3C15"/>
    <w:rsid w:val="009E4183"/>
    <w:rsid w:val="009E56F2"/>
    <w:rsid w:val="009E5C17"/>
    <w:rsid w:val="009E79E0"/>
    <w:rsid w:val="009E7EB4"/>
    <w:rsid w:val="009F0135"/>
    <w:rsid w:val="009F0C51"/>
    <w:rsid w:val="009F0DCA"/>
    <w:rsid w:val="009F2157"/>
    <w:rsid w:val="009F261C"/>
    <w:rsid w:val="009F285C"/>
    <w:rsid w:val="009F45BD"/>
    <w:rsid w:val="009F562B"/>
    <w:rsid w:val="00A0044D"/>
    <w:rsid w:val="00A00D35"/>
    <w:rsid w:val="00A016A7"/>
    <w:rsid w:val="00A01FA0"/>
    <w:rsid w:val="00A02E3A"/>
    <w:rsid w:val="00A02EE0"/>
    <w:rsid w:val="00A03D9C"/>
    <w:rsid w:val="00A04B23"/>
    <w:rsid w:val="00A06250"/>
    <w:rsid w:val="00A069F3"/>
    <w:rsid w:val="00A06D58"/>
    <w:rsid w:val="00A078A1"/>
    <w:rsid w:val="00A11D1A"/>
    <w:rsid w:val="00A1206F"/>
    <w:rsid w:val="00A120CC"/>
    <w:rsid w:val="00A12D1E"/>
    <w:rsid w:val="00A13691"/>
    <w:rsid w:val="00A1643D"/>
    <w:rsid w:val="00A168FA"/>
    <w:rsid w:val="00A172F0"/>
    <w:rsid w:val="00A22F08"/>
    <w:rsid w:val="00A23256"/>
    <w:rsid w:val="00A2351B"/>
    <w:rsid w:val="00A2419A"/>
    <w:rsid w:val="00A2441B"/>
    <w:rsid w:val="00A264D7"/>
    <w:rsid w:val="00A26BBF"/>
    <w:rsid w:val="00A3261F"/>
    <w:rsid w:val="00A32903"/>
    <w:rsid w:val="00A36474"/>
    <w:rsid w:val="00A364F4"/>
    <w:rsid w:val="00A36613"/>
    <w:rsid w:val="00A36678"/>
    <w:rsid w:val="00A36B66"/>
    <w:rsid w:val="00A36CBC"/>
    <w:rsid w:val="00A36DC0"/>
    <w:rsid w:val="00A37C91"/>
    <w:rsid w:val="00A4017D"/>
    <w:rsid w:val="00A40AA3"/>
    <w:rsid w:val="00A41521"/>
    <w:rsid w:val="00A4169C"/>
    <w:rsid w:val="00A4189A"/>
    <w:rsid w:val="00A4654D"/>
    <w:rsid w:val="00A4775D"/>
    <w:rsid w:val="00A47DF9"/>
    <w:rsid w:val="00A50305"/>
    <w:rsid w:val="00A52553"/>
    <w:rsid w:val="00A53E04"/>
    <w:rsid w:val="00A542A6"/>
    <w:rsid w:val="00A56205"/>
    <w:rsid w:val="00A579DF"/>
    <w:rsid w:val="00A60E97"/>
    <w:rsid w:val="00A634C7"/>
    <w:rsid w:val="00A63753"/>
    <w:rsid w:val="00A64890"/>
    <w:rsid w:val="00A66732"/>
    <w:rsid w:val="00A667BC"/>
    <w:rsid w:val="00A71FEC"/>
    <w:rsid w:val="00A72058"/>
    <w:rsid w:val="00A72D6E"/>
    <w:rsid w:val="00A744E1"/>
    <w:rsid w:val="00A760E3"/>
    <w:rsid w:val="00A76318"/>
    <w:rsid w:val="00A76F44"/>
    <w:rsid w:val="00A774FF"/>
    <w:rsid w:val="00A77FC0"/>
    <w:rsid w:val="00A8099D"/>
    <w:rsid w:val="00A82C0A"/>
    <w:rsid w:val="00A84217"/>
    <w:rsid w:val="00A84E32"/>
    <w:rsid w:val="00A8559B"/>
    <w:rsid w:val="00A85726"/>
    <w:rsid w:val="00A860B1"/>
    <w:rsid w:val="00A9044A"/>
    <w:rsid w:val="00A906DC"/>
    <w:rsid w:val="00A917DF"/>
    <w:rsid w:val="00A91EBF"/>
    <w:rsid w:val="00A92690"/>
    <w:rsid w:val="00A92AE6"/>
    <w:rsid w:val="00A93789"/>
    <w:rsid w:val="00A95A07"/>
    <w:rsid w:val="00A96195"/>
    <w:rsid w:val="00A96677"/>
    <w:rsid w:val="00A97BC7"/>
    <w:rsid w:val="00A97CEA"/>
    <w:rsid w:val="00AA2BF1"/>
    <w:rsid w:val="00AA391A"/>
    <w:rsid w:val="00AA4420"/>
    <w:rsid w:val="00AA44B2"/>
    <w:rsid w:val="00AB1130"/>
    <w:rsid w:val="00AB13B8"/>
    <w:rsid w:val="00AB1B60"/>
    <w:rsid w:val="00AB1DD0"/>
    <w:rsid w:val="00AB30EB"/>
    <w:rsid w:val="00AB338D"/>
    <w:rsid w:val="00AB44C7"/>
    <w:rsid w:val="00AB6F1D"/>
    <w:rsid w:val="00AB74F8"/>
    <w:rsid w:val="00AB7B6E"/>
    <w:rsid w:val="00AC0AFE"/>
    <w:rsid w:val="00AC0C01"/>
    <w:rsid w:val="00AC27F4"/>
    <w:rsid w:val="00AC3783"/>
    <w:rsid w:val="00AC41EA"/>
    <w:rsid w:val="00AC63A8"/>
    <w:rsid w:val="00AC7A2F"/>
    <w:rsid w:val="00AD01B6"/>
    <w:rsid w:val="00AD0BC1"/>
    <w:rsid w:val="00AD0EF4"/>
    <w:rsid w:val="00AD1964"/>
    <w:rsid w:val="00AD1DF7"/>
    <w:rsid w:val="00AD26C4"/>
    <w:rsid w:val="00AD3648"/>
    <w:rsid w:val="00AD37D7"/>
    <w:rsid w:val="00AD4142"/>
    <w:rsid w:val="00AD4419"/>
    <w:rsid w:val="00AD50FD"/>
    <w:rsid w:val="00AD6037"/>
    <w:rsid w:val="00AD6F24"/>
    <w:rsid w:val="00AD6F97"/>
    <w:rsid w:val="00AD77E4"/>
    <w:rsid w:val="00AE1734"/>
    <w:rsid w:val="00AE241A"/>
    <w:rsid w:val="00AE2F20"/>
    <w:rsid w:val="00AE382A"/>
    <w:rsid w:val="00AE48B4"/>
    <w:rsid w:val="00AE7F94"/>
    <w:rsid w:val="00AF0849"/>
    <w:rsid w:val="00AF0908"/>
    <w:rsid w:val="00AF0B93"/>
    <w:rsid w:val="00AF23D1"/>
    <w:rsid w:val="00AF27E8"/>
    <w:rsid w:val="00AF36BE"/>
    <w:rsid w:val="00AF4DC3"/>
    <w:rsid w:val="00AF676C"/>
    <w:rsid w:val="00AF75FA"/>
    <w:rsid w:val="00AF7E7D"/>
    <w:rsid w:val="00B04488"/>
    <w:rsid w:val="00B04DC1"/>
    <w:rsid w:val="00B05C12"/>
    <w:rsid w:val="00B06217"/>
    <w:rsid w:val="00B06FAD"/>
    <w:rsid w:val="00B126BC"/>
    <w:rsid w:val="00B14015"/>
    <w:rsid w:val="00B1449A"/>
    <w:rsid w:val="00B15F8C"/>
    <w:rsid w:val="00B2070C"/>
    <w:rsid w:val="00B20946"/>
    <w:rsid w:val="00B20CE5"/>
    <w:rsid w:val="00B25087"/>
    <w:rsid w:val="00B251C3"/>
    <w:rsid w:val="00B25395"/>
    <w:rsid w:val="00B254D3"/>
    <w:rsid w:val="00B258DF"/>
    <w:rsid w:val="00B259B0"/>
    <w:rsid w:val="00B261DF"/>
    <w:rsid w:val="00B2680A"/>
    <w:rsid w:val="00B27C17"/>
    <w:rsid w:val="00B31954"/>
    <w:rsid w:val="00B32523"/>
    <w:rsid w:val="00B32B68"/>
    <w:rsid w:val="00B343D9"/>
    <w:rsid w:val="00B34B1A"/>
    <w:rsid w:val="00B34B81"/>
    <w:rsid w:val="00B36106"/>
    <w:rsid w:val="00B429C2"/>
    <w:rsid w:val="00B42E05"/>
    <w:rsid w:val="00B432ED"/>
    <w:rsid w:val="00B4457E"/>
    <w:rsid w:val="00B44CA0"/>
    <w:rsid w:val="00B45D9F"/>
    <w:rsid w:val="00B45FDC"/>
    <w:rsid w:val="00B47A0D"/>
    <w:rsid w:val="00B47F68"/>
    <w:rsid w:val="00B514AE"/>
    <w:rsid w:val="00B5363C"/>
    <w:rsid w:val="00B53E7E"/>
    <w:rsid w:val="00B54690"/>
    <w:rsid w:val="00B5538A"/>
    <w:rsid w:val="00B56EBE"/>
    <w:rsid w:val="00B56F88"/>
    <w:rsid w:val="00B600D1"/>
    <w:rsid w:val="00B644D7"/>
    <w:rsid w:val="00B648A8"/>
    <w:rsid w:val="00B65CF2"/>
    <w:rsid w:val="00B67445"/>
    <w:rsid w:val="00B700E5"/>
    <w:rsid w:val="00B7354E"/>
    <w:rsid w:val="00B75A58"/>
    <w:rsid w:val="00B75B36"/>
    <w:rsid w:val="00B75CF5"/>
    <w:rsid w:val="00B75FE8"/>
    <w:rsid w:val="00B7712B"/>
    <w:rsid w:val="00B77322"/>
    <w:rsid w:val="00B817FD"/>
    <w:rsid w:val="00B825E5"/>
    <w:rsid w:val="00B829E7"/>
    <w:rsid w:val="00B83555"/>
    <w:rsid w:val="00B838CE"/>
    <w:rsid w:val="00B846BA"/>
    <w:rsid w:val="00B85227"/>
    <w:rsid w:val="00B8546D"/>
    <w:rsid w:val="00B86243"/>
    <w:rsid w:val="00B87BD5"/>
    <w:rsid w:val="00B92D4A"/>
    <w:rsid w:val="00B93498"/>
    <w:rsid w:val="00B936EC"/>
    <w:rsid w:val="00B94C84"/>
    <w:rsid w:val="00B95D9A"/>
    <w:rsid w:val="00B95DAC"/>
    <w:rsid w:val="00B97203"/>
    <w:rsid w:val="00BA0663"/>
    <w:rsid w:val="00BA0C10"/>
    <w:rsid w:val="00BA1417"/>
    <w:rsid w:val="00BA1973"/>
    <w:rsid w:val="00BA37D4"/>
    <w:rsid w:val="00BA3965"/>
    <w:rsid w:val="00BA3BB3"/>
    <w:rsid w:val="00BA4A66"/>
    <w:rsid w:val="00BA6634"/>
    <w:rsid w:val="00BA7024"/>
    <w:rsid w:val="00BB0F4D"/>
    <w:rsid w:val="00BB2328"/>
    <w:rsid w:val="00BB2F8A"/>
    <w:rsid w:val="00BB325A"/>
    <w:rsid w:val="00BB5A66"/>
    <w:rsid w:val="00BB61D0"/>
    <w:rsid w:val="00BC0909"/>
    <w:rsid w:val="00BC1041"/>
    <w:rsid w:val="00BC110A"/>
    <w:rsid w:val="00BC1491"/>
    <w:rsid w:val="00BC22CE"/>
    <w:rsid w:val="00BC4423"/>
    <w:rsid w:val="00BC4554"/>
    <w:rsid w:val="00BC49E4"/>
    <w:rsid w:val="00BC5A16"/>
    <w:rsid w:val="00BC6464"/>
    <w:rsid w:val="00BC7066"/>
    <w:rsid w:val="00BD04B8"/>
    <w:rsid w:val="00BD0701"/>
    <w:rsid w:val="00BD0A2E"/>
    <w:rsid w:val="00BD1551"/>
    <w:rsid w:val="00BD2587"/>
    <w:rsid w:val="00BD75A3"/>
    <w:rsid w:val="00BE0A08"/>
    <w:rsid w:val="00BE1729"/>
    <w:rsid w:val="00BE1A6C"/>
    <w:rsid w:val="00BE3FFD"/>
    <w:rsid w:val="00BE4455"/>
    <w:rsid w:val="00BE530A"/>
    <w:rsid w:val="00BE5AF7"/>
    <w:rsid w:val="00BE6EE9"/>
    <w:rsid w:val="00BF06FF"/>
    <w:rsid w:val="00BF0B1E"/>
    <w:rsid w:val="00BF0F70"/>
    <w:rsid w:val="00BF14E7"/>
    <w:rsid w:val="00BF1570"/>
    <w:rsid w:val="00BF228D"/>
    <w:rsid w:val="00BF229B"/>
    <w:rsid w:val="00BF24D1"/>
    <w:rsid w:val="00BF24D7"/>
    <w:rsid w:val="00BF42EA"/>
    <w:rsid w:val="00BF49BE"/>
    <w:rsid w:val="00BF679C"/>
    <w:rsid w:val="00BF7CB9"/>
    <w:rsid w:val="00C002A4"/>
    <w:rsid w:val="00C01408"/>
    <w:rsid w:val="00C01B75"/>
    <w:rsid w:val="00C02370"/>
    <w:rsid w:val="00C02842"/>
    <w:rsid w:val="00C02CA5"/>
    <w:rsid w:val="00C0366C"/>
    <w:rsid w:val="00C050E3"/>
    <w:rsid w:val="00C05591"/>
    <w:rsid w:val="00C067B1"/>
    <w:rsid w:val="00C06FBC"/>
    <w:rsid w:val="00C070DB"/>
    <w:rsid w:val="00C07FE3"/>
    <w:rsid w:val="00C104C4"/>
    <w:rsid w:val="00C134DF"/>
    <w:rsid w:val="00C136B8"/>
    <w:rsid w:val="00C15074"/>
    <w:rsid w:val="00C15B18"/>
    <w:rsid w:val="00C1619C"/>
    <w:rsid w:val="00C16E7E"/>
    <w:rsid w:val="00C17650"/>
    <w:rsid w:val="00C17CC0"/>
    <w:rsid w:val="00C23462"/>
    <w:rsid w:val="00C2513B"/>
    <w:rsid w:val="00C25B1E"/>
    <w:rsid w:val="00C27B7D"/>
    <w:rsid w:val="00C27FE4"/>
    <w:rsid w:val="00C30AFE"/>
    <w:rsid w:val="00C3252B"/>
    <w:rsid w:val="00C332F4"/>
    <w:rsid w:val="00C33984"/>
    <w:rsid w:val="00C34073"/>
    <w:rsid w:val="00C351EA"/>
    <w:rsid w:val="00C35639"/>
    <w:rsid w:val="00C37756"/>
    <w:rsid w:val="00C378A3"/>
    <w:rsid w:val="00C414B5"/>
    <w:rsid w:val="00C41573"/>
    <w:rsid w:val="00C41F10"/>
    <w:rsid w:val="00C42B7E"/>
    <w:rsid w:val="00C43435"/>
    <w:rsid w:val="00C43954"/>
    <w:rsid w:val="00C43D9E"/>
    <w:rsid w:val="00C43DAC"/>
    <w:rsid w:val="00C47AC3"/>
    <w:rsid w:val="00C50727"/>
    <w:rsid w:val="00C51989"/>
    <w:rsid w:val="00C51F0A"/>
    <w:rsid w:val="00C52D9C"/>
    <w:rsid w:val="00C53CAD"/>
    <w:rsid w:val="00C54574"/>
    <w:rsid w:val="00C566A8"/>
    <w:rsid w:val="00C56F42"/>
    <w:rsid w:val="00C57A3D"/>
    <w:rsid w:val="00C57B4B"/>
    <w:rsid w:val="00C60E32"/>
    <w:rsid w:val="00C625A0"/>
    <w:rsid w:val="00C63715"/>
    <w:rsid w:val="00C64859"/>
    <w:rsid w:val="00C65E7D"/>
    <w:rsid w:val="00C66B77"/>
    <w:rsid w:val="00C67057"/>
    <w:rsid w:val="00C67129"/>
    <w:rsid w:val="00C6789E"/>
    <w:rsid w:val="00C70308"/>
    <w:rsid w:val="00C7085D"/>
    <w:rsid w:val="00C72480"/>
    <w:rsid w:val="00C72A0F"/>
    <w:rsid w:val="00C73385"/>
    <w:rsid w:val="00C7499B"/>
    <w:rsid w:val="00C74C43"/>
    <w:rsid w:val="00C77F94"/>
    <w:rsid w:val="00C83D86"/>
    <w:rsid w:val="00C85327"/>
    <w:rsid w:val="00C85652"/>
    <w:rsid w:val="00C86BDC"/>
    <w:rsid w:val="00C86ECF"/>
    <w:rsid w:val="00C87EE8"/>
    <w:rsid w:val="00C913D8"/>
    <w:rsid w:val="00C93352"/>
    <w:rsid w:val="00C94A64"/>
    <w:rsid w:val="00C95F65"/>
    <w:rsid w:val="00C96D68"/>
    <w:rsid w:val="00C9753F"/>
    <w:rsid w:val="00C97B3B"/>
    <w:rsid w:val="00CA158A"/>
    <w:rsid w:val="00CA270B"/>
    <w:rsid w:val="00CA2AE2"/>
    <w:rsid w:val="00CA3E73"/>
    <w:rsid w:val="00CA40A0"/>
    <w:rsid w:val="00CA41B2"/>
    <w:rsid w:val="00CA5401"/>
    <w:rsid w:val="00CA54D8"/>
    <w:rsid w:val="00CA6683"/>
    <w:rsid w:val="00CA6A76"/>
    <w:rsid w:val="00CA6AEF"/>
    <w:rsid w:val="00CA7A64"/>
    <w:rsid w:val="00CA7EE8"/>
    <w:rsid w:val="00CB0B24"/>
    <w:rsid w:val="00CB0BFF"/>
    <w:rsid w:val="00CB0C73"/>
    <w:rsid w:val="00CB0ECB"/>
    <w:rsid w:val="00CB236F"/>
    <w:rsid w:val="00CB2C21"/>
    <w:rsid w:val="00CB2F82"/>
    <w:rsid w:val="00CB4FB4"/>
    <w:rsid w:val="00CC0271"/>
    <w:rsid w:val="00CC0A2A"/>
    <w:rsid w:val="00CC1240"/>
    <w:rsid w:val="00CC1F20"/>
    <w:rsid w:val="00CC1F54"/>
    <w:rsid w:val="00CC2D35"/>
    <w:rsid w:val="00CC310E"/>
    <w:rsid w:val="00CC73B6"/>
    <w:rsid w:val="00CD2A8B"/>
    <w:rsid w:val="00CD3E13"/>
    <w:rsid w:val="00CD3F9A"/>
    <w:rsid w:val="00CD5531"/>
    <w:rsid w:val="00CD67D6"/>
    <w:rsid w:val="00CD72C0"/>
    <w:rsid w:val="00CD72E9"/>
    <w:rsid w:val="00CE4551"/>
    <w:rsid w:val="00CE57FB"/>
    <w:rsid w:val="00CE6179"/>
    <w:rsid w:val="00CE77AF"/>
    <w:rsid w:val="00CF0516"/>
    <w:rsid w:val="00CF07C5"/>
    <w:rsid w:val="00CF3766"/>
    <w:rsid w:val="00CF45BC"/>
    <w:rsid w:val="00CF5BEE"/>
    <w:rsid w:val="00CF6D41"/>
    <w:rsid w:val="00D000DB"/>
    <w:rsid w:val="00D01EE2"/>
    <w:rsid w:val="00D02E50"/>
    <w:rsid w:val="00D02ECE"/>
    <w:rsid w:val="00D035FA"/>
    <w:rsid w:val="00D044F2"/>
    <w:rsid w:val="00D05A2B"/>
    <w:rsid w:val="00D0744B"/>
    <w:rsid w:val="00D07466"/>
    <w:rsid w:val="00D10536"/>
    <w:rsid w:val="00D114BF"/>
    <w:rsid w:val="00D12BDF"/>
    <w:rsid w:val="00D12D06"/>
    <w:rsid w:val="00D13327"/>
    <w:rsid w:val="00D13A91"/>
    <w:rsid w:val="00D14FA4"/>
    <w:rsid w:val="00D1520A"/>
    <w:rsid w:val="00D15714"/>
    <w:rsid w:val="00D15C41"/>
    <w:rsid w:val="00D166B5"/>
    <w:rsid w:val="00D17384"/>
    <w:rsid w:val="00D20940"/>
    <w:rsid w:val="00D209B6"/>
    <w:rsid w:val="00D21762"/>
    <w:rsid w:val="00D22C14"/>
    <w:rsid w:val="00D249F5"/>
    <w:rsid w:val="00D256B5"/>
    <w:rsid w:val="00D26113"/>
    <w:rsid w:val="00D31F64"/>
    <w:rsid w:val="00D329A8"/>
    <w:rsid w:val="00D3310F"/>
    <w:rsid w:val="00D33BEB"/>
    <w:rsid w:val="00D352D1"/>
    <w:rsid w:val="00D35638"/>
    <w:rsid w:val="00D35E7C"/>
    <w:rsid w:val="00D36849"/>
    <w:rsid w:val="00D369C7"/>
    <w:rsid w:val="00D36E52"/>
    <w:rsid w:val="00D3742D"/>
    <w:rsid w:val="00D4056B"/>
    <w:rsid w:val="00D4080D"/>
    <w:rsid w:val="00D41584"/>
    <w:rsid w:val="00D41C8F"/>
    <w:rsid w:val="00D45AE2"/>
    <w:rsid w:val="00D4622E"/>
    <w:rsid w:val="00D501C7"/>
    <w:rsid w:val="00D505B0"/>
    <w:rsid w:val="00D50C0F"/>
    <w:rsid w:val="00D5166D"/>
    <w:rsid w:val="00D52692"/>
    <w:rsid w:val="00D52AFF"/>
    <w:rsid w:val="00D539D8"/>
    <w:rsid w:val="00D53CD9"/>
    <w:rsid w:val="00D548DD"/>
    <w:rsid w:val="00D55811"/>
    <w:rsid w:val="00D57361"/>
    <w:rsid w:val="00D57E59"/>
    <w:rsid w:val="00D60228"/>
    <w:rsid w:val="00D6063F"/>
    <w:rsid w:val="00D60A5C"/>
    <w:rsid w:val="00D60ACA"/>
    <w:rsid w:val="00D614DF"/>
    <w:rsid w:val="00D615E0"/>
    <w:rsid w:val="00D617A9"/>
    <w:rsid w:val="00D63545"/>
    <w:rsid w:val="00D63C0A"/>
    <w:rsid w:val="00D641F2"/>
    <w:rsid w:val="00D6421E"/>
    <w:rsid w:val="00D67282"/>
    <w:rsid w:val="00D71B64"/>
    <w:rsid w:val="00D71EDE"/>
    <w:rsid w:val="00D75A37"/>
    <w:rsid w:val="00D7684A"/>
    <w:rsid w:val="00D770E2"/>
    <w:rsid w:val="00D777EE"/>
    <w:rsid w:val="00D77FBE"/>
    <w:rsid w:val="00D81836"/>
    <w:rsid w:val="00D81CB9"/>
    <w:rsid w:val="00D82724"/>
    <w:rsid w:val="00D827D2"/>
    <w:rsid w:val="00D83C08"/>
    <w:rsid w:val="00D83E5F"/>
    <w:rsid w:val="00D83F98"/>
    <w:rsid w:val="00D85F97"/>
    <w:rsid w:val="00D870AD"/>
    <w:rsid w:val="00D87BEE"/>
    <w:rsid w:val="00D908C9"/>
    <w:rsid w:val="00D91403"/>
    <w:rsid w:val="00D920CE"/>
    <w:rsid w:val="00D94F69"/>
    <w:rsid w:val="00D96F92"/>
    <w:rsid w:val="00D97B97"/>
    <w:rsid w:val="00D97E2D"/>
    <w:rsid w:val="00DA2285"/>
    <w:rsid w:val="00DA3029"/>
    <w:rsid w:val="00DA3826"/>
    <w:rsid w:val="00DA3C64"/>
    <w:rsid w:val="00DA4576"/>
    <w:rsid w:val="00DA4769"/>
    <w:rsid w:val="00DA60EF"/>
    <w:rsid w:val="00DA6E30"/>
    <w:rsid w:val="00DA76F5"/>
    <w:rsid w:val="00DA7F3E"/>
    <w:rsid w:val="00DB201E"/>
    <w:rsid w:val="00DB3C02"/>
    <w:rsid w:val="00DB40E1"/>
    <w:rsid w:val="00DB5E89"/>
    <w:rsid w:val="00DB6412"/>
    <w:rsid w:val="00DB7646"/>
    <w:rsid w:val="00DC218A"/>
    <w:rsid w:val="00DC2D9C"/>
    <w:rsid w:val="00DC6716"/>
    <w:rsid w:val="00DC7BCC"/>
    <w:rsid w:val="00DD0407"/>
    <w:rsid w:val="00DD232E"/>
    <w:rsid w:val="00DD27EE"/>
    <w:rsid w:val="00DD336D"/>
    <w:rsid w:val="00DD527E"/>
    <w:rsid w:val="00DD58DF"/>
    <w:rsid w:val="00DD73CD"/>
    <w:rsid w:val="00DD7601"/>
    <w:rsid w:val="00DE0784"/>
    <w:rsid w:val="00DE0A7F"/>
    <w:rsid w:val="00DE16F6"/>
    <w:rsid w:val="00DE322A"/>
    <w:rsid w:val="00DE3499"/>
    <w:rsid w:val="00DE37F4"/>
    <w:rsid w:val="00DE7714"/>
    <w:rsid w:val="00DF0466"/>
    <w:rsid w:val="00DF053C"/>
    <w:rsid w:val="00DF0615"/>
    <w:rsid w:val="00DF24BA"/>
    <w:rsid w:val="00DF30AB"/>
    <w:rsid w:val="00DF4954"/>
    <w:rsid w:val="00DF4D43"/>
    <w:rsid w:val="00DF6440"/>
    <w:rsid w:val="00DF6D72"/>
    <w:rsid w:val="00DF7755"/>
    <w:rsid w:val="00DF7FB1"/>
    <w:rsid w:val="00E0144D"/>
    <w:rsid w:val="00E027E5"/>
    <w:rsid w:val="00E03FEC"/>
    <w:rsid w:val="00E04D9D"/>
    <w:rsid w:val="00E05041"/>
    <w:rsid w:val="00E05985"/>
    <w:rsid w:val="00E06653"/>
    <w:rsid w:val="00E06B76"/>
    <w:rsid w:val="00E06EC7"/>
    <w:rsid w:val="00E07345"/>
    <w:rsid w:val="00E07992"/>
    <w:rsid w:val="00E07D58"/>
    <w:rsid w:val="00E12828"/>
    <w:rsid w:val="00E133CA"/>
    <w:rsid w:val="00E13B8B"/>
    <w:rsid w:val="00E143A8"/>
    <w:rsid w:val="00E17AD5"/>
    <w:rsid w:val="00E24D10"/>
    <w:rsid w:val="00E260D7"/>
    <w:rsid w:val="00E2650B"/>
    <w:rsid w:val="00E26794"/>
    <w:rsid w:val="00E26BC5"/>
    <w:rsid w:val="00E30472"/>
    <w:rsid w:val="00E30E7A"/>
    <w:rsid w:val="00E30EB4"/>
    <w:rsid w:val="00E31D1A"/>
    <w:rsid w:val="00E3273B"/>
    <w:rsid w:val="00E329A2"/>
    <w:rsid w:val="00E32A8D"/>
    <w:rsid w:val="00E3341C"/>
    <w:rsid w:val="00E37CA0"/>
    <w:rsid w:val="00E41221"/>
    <w:rsid w:val="00E41611"/>
    <w:rsid w:val="00E42E92"/>
    <w:rsid w:val="00E44196"/>
    <w:rsid w:val="00E446F4"/>
    <w:rsid w:val="00E44EE1"/>
    <w:rsid w:val="00E459CD"/>
    <w:rsid w:val="00E45FC2"/>
    <w:rsid w:val="00E47B0D"/>
    <w:rsid w:val="00E50D4F"/>
    <w:rsid w:val="00E50E96"/>
    <w:rsid w:val="00E51CD8"/>
    <w:rsid w:val="00E52069"/>
    <w:rsid w:val="00E52EDE"/>
    <w:rsid w:val="00E53661"/>
    <w:rsid w:val="00E539CC"/>
    <w:rsid w:val="00E5450B"/>
    <w:rsid w:val="00E558BE"/>
    <w:rsid w:val="00E55FD6"/>
    <w:rsid w:val="00E566F4"/>
    <w:rsid w:val="00E570CE"/>
    <w:rsid w:val="00E5735C"/>
    <w:rsid w:val="00E57B17"/>
    <w:rsid w:val="00E608C9"/>
    <w:rsid w:val="00E61162"/>
    <w:rsid w:val="00E6199D"/>
    <w:rsid w:val="00E635C7"/>
    <w:rsid w:val="00E64577"/>
    <w:rsid w:val="00E71904"/>
    <w:rsid w:val="00E72ED1"/>
    <w:rsid w:val="00E73A58"/>
    <w:rsid w:val="00E73BE1"/>
    <w:rsid w:val="00E75563"/>
    <w:rsid w:val="00E755B0"/>
    <w:rsid w:val="00E75FA2"/>
    <w:rsid w:val="00E763CD"/>
    <w:rsid w:val="00E76FB0"/>
    <w:rsid w:val="00E77509"/>
    <w:rsid w:val="00E80949"/>
    <w:rsid w:val="00E81894"/>
    <w:rsid w:val="00E837C6"/>
    <w:rsid w:val="00E84106"/>
    <w:rsid w:val="00E85943"/>
    <w:rsid w:val="00E90CEB"/>
    <w:rsid w:val="00E940EB"/>
    <w:rsid w:val="00E94EF5"/>
    <w:rsid w:val="00E963A7"/>
    <w:rsid w:val="00E96B54"/>
    <w:rsid w:val="00E96FEA"/>
    <w:rsid w:val="00E9746D"/>
    <w:rsid w:val="00EA025B"/>
    <w:rsid w:val="00EA1D65"/>
    <w:rsid w:val="00EA356F"/>
    <w:rsid w:val="00EA5821"/>
    <w:rsid w:val="00EA5DF4"/>
    <w:rsid w:val="00EB3FB1"/>
    <w:rsid w:val="00EB638A"/>
    <w:rsid w:val="00EC0D3D"/>
    <w:rsid w:val="00EC0FEF"/>
    <w:rsid w:val="00EC1914"/>
    <w:rsid w:val="00EC2285"/>
    <w:rsid w:val="00EC26E0"/>
    <w:rsid w:val="00EC4A14"/>
    <w:rsid w:val="00EC4E1A"/>
    <w:rsid w:val="00EC68DA"/>
    <w:rsid w:val="00EC73BD"/>
    <w:rsid w:val="00EC73CA"/>
    <w:rsid w:val="00ED0680"/>
    <w:rsid w:val="00ED30EC"/>
    <w:rsid w:val="00ED354F"/>
    <w:rsid w:val="00ED3B9B"/>
    <w:rsid w:val="00ED3D39"/>
    <w:rsid w:val="00ED6F69"/>
    <w:rsid w:val="00EE0DE3"/>
    <w:rsid w:val="00EE1AA5"/>
    <w:rsid w:val="00EE4FBA"/>
    <w:rsid w:val="00EE5D74"/>
    <w:rsid w:val="00EF0B9D"/>
    <w:rsid w:val="00EF4670"/>
    <w:rsid w:val="00EF546C"/>
    <w:rsid w:val="00EF5CDC"/>
    <w:rsid w:val="00EF5E1A"/>
    <w:rsid w:val="00EF6572"/>
    <w:rsid w:val="00F01DC6"/>
    <w:rsid w:val="00F02860"/>
    <w:rsid w:val="00F03DCA"/>
    <w:rsid w:val="00F06478"/>
    <w:rsid w:val="00F07C57"/>
    <w:rsid w:val="00F1027A"/>
    <w:rsid w:val="00F105C5"/>
    <w:rsid w:val="00F135F7"/>
    <w:rsid w:val="00F13650"/>
    <w:rsid w:val="00F13990"/>
    <w:rsid w:val="00F14520"/>
    <w:rsid w:val="00F1614B"/>
    <w:rsid w:val="00F16712"/>
    <w:rsid w:val="00F173BA"/>
    <w:rsid w:val="00F216EE"/>
    <w:rsid w:val="00F225AD"/>
    <w:rsid w:val="00F25995"/>
    <w:rsid w:val="00F2706E"/>
    <w:rsid w:val="00F27722"/>
    <w:rsid w:val="00F3149A"/>
    <w:rsid w:val="00F319D2"/>
    <w:rsid w:val="00F31BDB"/>
    <w:rsid w:val="00F33E7C"/>
    <w:rsid w:val="00F346C3"/>
    <w:rsid w:val="00F3674D"/>
    <w:rsid w:val="00F37D63"/>
    <w:rsid w:val="00F40122"/>
    <w:rsid w:val="00F410C5"/>
    <w:rsid w:val="00F41ECF"/>
    <w:rsid w:val="00F43E72"/>
    <w:rsid w:val="00F44204"/>
    <w:rsid w:val="00F4520C"/>
    <w:rsid w:val="00F454FE"/>
    <w:rsid w:val="00F46DD5"/>
    <w:rsid w:val="00F47865"/>
    <w:rsid w:val="00F51AE6"/>
    <w:rsid w:val="00F52B2F"/>
    <w:rsid w:val="00F539F5"/>
    <w:rsid w:val="00F5678C"/>
    <w:rsid w:val="00F61CD8"/>
    <w:rsid w:val="00F621B8"/>
    <w:rsid w:val="00F62874"/>
    <w:rsid w:val="00F62C1D"/>
    <w:rsid w:val="00F635F8"/>
    <w:rsid w:val="00F63E06"/>
    <w:rsid w:val="00F64A42"/>
    <w:rsid w:val="00F6524D"/>
    <w:rsid w:val="00F6581E"/>
    <w:rsid w:val="00F65D72"/>
    <w:rsid w:val="00F6651B"/>
    <w:rsid w:val="00F66A81"/>
    <w:rsid w:val="00F67027"/>
    <w:rsid w:val="00F700AF"/>
    <w:rsid w:val="00F7181F"/>
    <w:rsid w:val="00F71C48"/>
    <w:rsid w:val="00F743F8"/>
    <w:rsid w:val="00F7547D"/>
    <w:rsid w:val="00F76D33"/>
    <w:rsid w:val="00F77D87"/>
    <w:rsid w:val="00F81549"/>
    <w:rsid w:val="00F81723"/>
    <w:rsid w:val="00F81C13"/>
    <w:rsid w:val="00F8208D"/>
    <w:rsid w:val="00F824FA"/>
    <w:rsid w:val="00F82716"/>
    <w:rsid w:val="00F83706"/>
    <w:rsid w:val="00F83C8D"/>
    <w:rsid w:val="00F83F2C"/>
    <w:rsid w:val="00F84455"/>
    <w:rsid w:val="00F8447A"/>
    <w:rsid w:val="00F875A5"/>
    <w:rsid w:val="00F877AC"/>
    <w:rsid w:val="00F903EC"/>
    <w:rsid w:val="00F91B42"/>
    <w:rsid w:val="00F9279C"/>
    <w:rsid w:val="00F92908"/>
    <w:rsid w:val="00F9432A"/>
    <w:rsid w:val="00F94D97"/>
    <w:rsid w:val="00F95E9A"/>
    <w:rsid w:val="00F9751F"/>
    <w:rsid w:val="00F97E9E"/>
    <w:rsid w:val="00FA0C13"/>
    <w:rsid w:val="00FA1892"/>
    <w:rsid w:val="00FA2E18"/>
    <w:rsid w:val="00FA3551"/>
    <w:rsid w:val="00FA39A8"/>
    <w:rsid w:val="00FA43B8"/>
    <w:rsid w:val="00FA46A0"/>
    <w:rsid w:val="00FA5F12"/>
    <w:rsid w:val="00FA6202"/>
    <w:rsid w:val="00FA68E5"/>
    <w:rsid w:val="00FA72FF"/>
    <w:rsid w:val="00FA7406"/>
    <w:rsid w:val="00FB0839"/>
    <w:rsid w:val="00FB2305"/>
    <w:rsid w:val="00FB4911"/>
    <w:rsid w:val="00FB4E26"/>
    <w:rsid w:val="00FB52BB"/>
    <w:rsid w:val="00FB6429"/>
    <w:rsid w:val="00FB6F43"/>
    <w:rsid w:val="00FB7953"/>
    <w:rsid w:val="00FC07AC"/>
    <w:rsid w:val="00FC0AF1"/>
    <w:rsid w:val="00FC0F01"/>
    <w:rsid w:val="00FC1447"/>
    <w:rsid w:val="00FC319E"/>
    <w:rsid w:val="00FC42D0"/>
    <w:rsid w:val="00FC4AC8"/>
    <w:rsid w:val="00FC706A"/>
    <w:rsid w:val="00FC796C"/>
    <w:rsid w:val="00FD098A"/>
    <w:rsid w:val="00FD1B6E"/>
    <w:rsid w:val="00FD1CA1"/>
    <w:rsid w:val="00FD223F"/>
    <w:rsid w:val="00FD2E6F"/>
    <w:rsid w:val="00FD462D"/>
    <w:rsid w:val="00FD54A4"/>
    <w:rsid w:val="00FD5CE3"/>
    <w:rsid w:val="00FD5D8D"/>
    <w:rsid w:val="00FD6A92"/>
    <w:rsid w:val="00FD73A3"/>
    <w:rsid w:val="00FE0BB9"/>
    <w:rsid w:val="00FE1085"/>
    <w:rsid w:val="00FE220D"/>
    <w:rsid w:val="00FE310B"/>
    <w:rsid w:val="00FE3EC0"/>
    <w:rsid w:val="00FE4884"/>
    <w:rsid w:val="00FE4928"/>
    <w:rsid w:val="00FE64CF"/>
    <w:rsid w:val="00FE6874"/>
    <w:rsid w:val="00FE73C9"/>
    <w:rsid w:val="00FE7880"/>
    <w:rsid w:val="00FF00F5"/>
    <w:rsid w:val="00FF2859"/>
    <w:rsid w:val="00FF2F90"/>
    <w:rsid w:val="00FF4A0F"/>
    <w:rsid w:val="00FF502B"/>
    <w:rsid w:val="00FF536F"/>
    <w:rsid w:val="00FF62C1"/>
    <w:rsid w:val="00FF669E"/>
    <w:rsid w:val="00FF7725"/>
    <w:rsid w:val="00FF781E"/>
    <w:rsid w:val="00FF7C73"/>
    <w:rsid w:val="00FF7F40"/>
    <w:rsid w:val="0253D77C"/>
    <w:rsid w:val="036EDFBB"/>
    <w:rsid w:val="0453AA07"/>
    <w:rsid w:val="04A7422F"/>
    <w:rsid w:val="0509EC3D"/>
    <w:rsid w:val="0572CBAE"/>
    <w:rsid w:val="06371560"/>
    <w:rsid w:val="0651A637"/>
    <w:rsid w:val="08C689F0"/>
    <w:rsid w:val="0FEFBB7E"/>
    <w:rsid w:val="13B35887"/>
    <w:rsid w:val="14299C9B"/>
    <w:rsid w:val="1874F0E0"/>
    <w:rsid w:val="1AB2C208"/>
    <w:rsid w:val="1C2089E4"/>
    <w:rsid w:val="27B433A2"/>
    <w:rsid w:val="2910B087"/>
    <w:rsid w:val="29894D63"/>
    <w:rsid w:val="3106F28B"/>
    <w:rsid w:val="32578FAF"/>
    <w:rsid w:val="3455A98E"/>
    <w:rsid w:val="34FB14CE"/>
    <w:rsid w:val="35DBAF44"/>
    <w:rsid w:val="35EF8981"/>
    <w:rsid w:val="363B2165"/>
    <w:rsid w:val="374F19C7"/>
    <w:rsid w:val="37B45738"/>
    <w:rsid w:val="37D94B89"/>
    <w:rsid w:val="3B78E73E"/>
    <w:rsid w:val="3E5120C0"/>
    <w:rsid w:val="3EDCE51E"/>
    <w:rsid w:val="3F1EB0C2"/>
    <w:rsid w:val="3F8EC73D"/>
    <w:rsid w:val="4083C7D5"/>
    <w:rsid w:val="41221448"/>
    <w:rsid w:val="42DF0CBF"/>
    <w:rsid w:val="4A4266E8"/>
    <w:rsid w:val="4E3E1D3C"/>
    <w:rsid w:val="4F86ED70"/>
    <w:rsid w:val="556C4791"/>
    <w:rsid w:val="5582315F"/>
    <w:rsid w:val="572C5D6A"/>
    <w:rsid w:val="5940FD78"/>
    <w:rsid w:val="64B1FE8A"/>
    <w:rsid w:val="6815E63E"/>
    <w:rsid w:val="6A2754C7"/>
    <w:rsid w:val="6A87F1BB"/>
    <w:rsid w:val="6AB63AD3"/>
    <w:rsid w:val="6BEFA3BB"/>
    <w:rsid w:val="6BF2499C"/>
    <w:rsid w:val="6E0E3EBD"/>
    <w:rsid w:val="710669EB"/>
    <w:rsid w:val="78C6D0B5"/>
    <w:rsid w:val="7E5C1ECB"/>
    <w:rsid w:val="7F01EAF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5C3273"/>
  <w15:docId w15:val="{7484D35C-D6DE-4FD0-AAFB-8C925F98F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sz w:val="24"/>
        <w:szCs w:val="24"/>
        <w:lang w:val="en-US" w:eastAsia="en-US" w:bidi="ar-SA"/>
      </w:rPr>
    </w:rPrDefault>
    <w:pPrDefault>
      <w:pPr>
        <w:spacing w:before="240" w:after="240"/>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qFormat="1"/>
    <w:lsdException w:name="heading 4" w:uiPriority="9" w:qFormat="1"/>
    <w:lsdException w:name="heading 5" w:uiPriority="9"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22E89"/>
    <w:rPr>
      <w:rFonts w:ascii="Proxima Nova Regular" w:hAnsi="Proxima Nova Regular" w:cs="MyriadPro-Regular"/>
      <w:color w:val="808080" w:themeColor="background1" w:themeShade="80"/>
      <w:sz w:val="22"/>
      <w:szCs w:val="22"/>
    </w:rPr>
  </w:style>
  <w:style w:type="paragraph" w:styleId="Heading1">
    <w:name w:val="heading 1"/>
    <w:aliases w:val="PS Heading 1"/>
    <w:basedOn w:val="Normal"/>
    <w:next w:val="PSBody"/>
    <w:link w:val="Heading1Char"/>
    <w:autoRedefine/>
    <w:uiPriority w:val="9"/>
    <w:qFormat/>
    <w:rsid w:val="006A1AC5"/>
    <w:pPr>
      <w:keepNext/>
      <w:keepLines/>
      <w:pBdr>
        <w:bottom w:val="single" w:color="A6A6A6" w:themeColor="background1" w:themeShade="A6" w:sz="4" w:space="1"/>
      </w:pBdr>
      <w:outlineLvl w:val="0"/>
    </w:pPr>
    <w:rPr>
      <w:rFonts w:ascii="Proxima Nova" w:hAnsi="Proxima Nova" w:eastAsiaTheme="majorEastAsia" w:cstheme="majorBidi"/>
      <w:color w:val="FD5000"/>
      <w:sz w:val="36"/>
      <w:szCs w:val="32"/>
    </w:rPr>
  </w:style>
  <w:style w:type="paragraph" w:styleId="Heading2">
    <w:name w:val="heading 2"/>
    <w:aliases w:val="PS Heading 2"/>
    <w:basedOn w:val="PSHeader2"/>
    <w:next w:val="PSBody"/>
    <w:link w:val="Heading2Char"/>
    <w:autoRedefine/>
    <w:uiPriority w:val="9"/>
    <w:qFormat/>
    <w:rsid w:val="00654BD3"/>
    <w:pPr>
      <w:outlineLvl w:val="1"/>
    </w:pPr>
    <w:rPr>
      <w:rFonts w:ascii="Proxima Nova" w:hAnsi="Proxima Nova"/>
      <w:noProof/>
      <w:color w:val="auto"/>
    </w:rPr>
  </w:style>
  <w:style w:type="paragraph" w:styleId="Heading3">
    <w:name w:val="heading 3"/>
    <w:aliases w:val="PS Heading 3"/>
    <w:basedOn w:val="Normal"/>
    <w:next w:val="Normal"/>
    <w:link w:val="Heading3Char"/>
    <w:autoRedefine/>
    <w:uiPriority w:val="9"/>
    <w:qFormat/>
    <w:rsid w:val="00654BD3"/>
    <w:pPr>
      <w:keepNext/>
      <w:keepLines/>
      <w:spacing w:before="40" w:after="0"/>
      <w:outlineLvl w:val="2"/>
    </w:pPr>
    <w:rPr>
      <w:rFonts w:ascii="Proxima Nova Thin" w:hAnsi="Proxima Nova Thin" w:eastAsiaTheme="majorEastAsia" w:cstheme="majorBidi"/>
      <w:color w:val="4BACC6" w:themeColor="accent5"/>
      <w:sz w:val="24"/>
      <w:szCs w:val="24"/>
    </w:rPr>
  </w:style>
  <w:style w:type="paragraph" w:styleId="Heading4">
    <w:name w:val="heading 4"/>
    <w:aliases w:val="PS Heading 4"/>
    <w:basedOn w:val="Normal"/>
    <w:next w:val="Normal"/>
    <w:link w:val="Heading4Char"/>
    <w:uiPriority w:val="9"/>
    <w:qFormat/>
    <w:rsid w:val="00654BD3"/>
    <w:pPr>
      <w:keepNext/>
      <w:keepLines/>
      <w:spacing w:before="40" w:after="0"/>
      <w:outlineLvl w:val="3"/>
    </w:pPr>
    <w:rPr>
      <w:rFonts w:ascii="Proxima Nova" w:hAnsi="Proxima Nova" w:eastAsiaTheme="majorEastAsia" w:cstheme="majorBidi"/>
      <w:i/>
      <w:iCs/>
      <w:color w:val="auto"/>
    </w:rPr>
  </w:style>
  <w:style w:type="paragraph" w:styleId="Heading5">
    <w:name w:val="heading 5"/>
    <w:basedOn w:val="Normal"/>
    <w:next w:val="Normal"/>
    <w:link w:val="Heading5Char"/>
    <w:uiPriority w:val="9"/>
    <w:qFormat/>
    <w:rsid w:val="00380AB9"/>
    <w:pPr>
      <w:keepNext/>
      <w:keepLines/>
      <w:spacing w:before="40" w:after="0"/>
      <w:outlineLvl w:val="4"/>
    </w:pPr>
    <w:rPr>
      <w:rFonts w:asciiTheme="majorHAnsi" w:hAnsiTheme="majorHAnsi" w:eastAsiaTheme="majorEastAsia" w:cstheme="majorBidi"/>
      <w:color w:val="365F91"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SCover1" w:customStyle="1">
    <w:name w:val="PS_Cover1"/>
    <w:basedOn w:val="Normal"/>
    <w:next w:val="PSCover2"/>
    <w:qFormat/>
    <w:rsid w:val="00AB1130"/>
    <w:pPr>
      <w:jc w:val="right"/>
    </w:pPr>
    <w:rPr>
      <w:rFonts w:ascii="Proxima Nova Bold" w:hAnsi="Proxima Nova Bold"/>
      <w:sz w:val="60"/>
      <w:szCs w:val="60"/>
    </w:rPr>
  </w:style>
  <w:style w:type="paragraph" w:styleId="PSCover2" w:customStyle="1">
    <w:name w:val="PS_Cover2"/>
    <w:basedOn w:val="Heading1"/>
    <w:qFormat/>
    <w:rsid w:val="00EC73CA"/>
  </w:style>
  <w:style w:type="paragraph" w:styleId="PSHeader1" w:customStyle="1">
    <w:name w:val="PS_Header1"/>
    <w:basedOn w:val="Normal"/>
    <w:next w:val="PSBody"/>
    <w:rsid w:val="00C104C4"/>
    <w:pPr>
      <w:pBdr>
        <w:bottom w:val="single" w:color="A6A6A6" w:themeColor="background1" w:themeShade="A6" w:sz="4" w:space="1"/>
      </w:pBdr>
    </w:pPr>
    <w:rPr>
      <w:rFonts w:ascii="Proxima Nova Bold" w:hAnsi="Proxima Nova Bold" w:cs="ProximaNova-Bold"/>
      <w:color w:val="04B0C7"/>
      <w:sz w:val="36"/>
      <w:szCs w:val="36"/>
    </w:rPr>
  </w:style>
  <w:style w:type="paragraph" w:styleId="PSBody" w:customStyle="1">
    <w:name w:val="PS_Body"/>
    <w:basedOn w:val="Normal"/>
    <w:link w:val="PSBodyChar"/>
    <w:qFormat/>
    <w:rsid w:val="00491576"/>
    <w:rPr>
      <w:rFonts w:ascii="Proxima Nova" w:hAnsi="Proxima Nova"/>
    </w:rPr>
  </w:style>
  <w:style w:type="paragraph" w:styleId="PSBulletlist" w:customStyle="1">
    <w:name w:val="PS_Bulletlist"/>
    <w:basedOn w:val="Normal"/>
    <w:rsid w:val="00A4169C"/>
    <w:pPr>
      <w:spacing w:after="80"/>
    </w:pPr>
  </w:style>
  <w:style w:type="paragraph" w:styleId="PSSignature" w:customStyle="1">
    <w:name w:val="PS_Signature"/>
    <w:basedOn w:val="PSBody"/>
    <w:qFormat/>
    <w:rsid w:val="00EC73BD"/>
    <w:pPr>
      <w:spacing w:after="0"/>
      <w:contextualSpacing/>
    </w:pPr>
  </w:style>
  <w:style w:type="paragraph" w:styleId="PSFooter" w:customStyle="1">
    <w:name w:val="PS_Footer"/>
    <w:basedOn w:val="Normal"/>
    <w:rsid w:val="0035382A"/>
    <w:pPr>
      <w:tabs>
        <w:tab w:val="center" w:pos="4320"/>
        <w:tab w:val="right" w:pos="8640"/>
      </w:tabs>
      <w:jc w:val="right"/>
    </w:pPr>
    <w:rPr>
      <w:noProof/>
      <w:color w:val="BFBFBF" w:themeColor="background1" w:themeShade="BF"/>
      <w:sz w:val="20"/>
    </w:rPr>
  </w:style>
  <w:style w:type="paragraph" w:styleId="PSHeader2" w:customStyle="1">
    <w:name w:val="PS_Header2"/>
    <w:basedOn w:val="PSSignature"/>
    <w:next w:val="PSBody"/>
    <w:qFormat/>
    <w:rsid w:val="00276E62"/>
    <w:rPr>
      <w:rFonts w:ascii="Proxima Nova Bold" w:hAnsi="Proxima Nova Bold" w:cs="ProximaNova-Bold"/>
      <w:bCs/>
      <w:color w:val="FB7A4E"/>
      <w:sz w:val="26"/>
      <w:szCs w:val="26"/>
    </w:rPr>
  </w:style>
  <w:style w:type="paragraph" w:styleId="PSHeader3" w:customStyle="1">
    <w:name w:val="PS_Header3"/>
    <w:basedOn w:val="PSBody"/>
    <w:next w:val="PSBody"/>
    <w:rsid w:val="00276E62"/>
    <w:rPr>
      <w:rFonts w:ascii="Proxima Nova Semibold" w:hAnsi="Proxima Nova Semibold"/>
      <w:color w:val="434243"/>
      <w:sz w:val="26"/>
      <w:szCs w:val="26"/>
    </w:rPr>
  </w:style>
  <w:style w:type="paragraph" w:styleId="PSSidebarBoxTitle" w:customStyle="1">
    <w:name w:val="PS_SidebarBox_Title"/>
    <w:basedOn w:val="Normal"/>
    <w:qFormat/>
    <w:rsid w:val="00346D4F"/>
    <w:pPr>
      <w:spacing w:before="120" w:after="120"/>
    </w:pPr>
    <w:rPr>
      <w:rFonts w:cs="MyriadPro-Bold"/>
      <w:b/>
      <w:bCs/>
      <w:color w:val="FFFFFF"/>
      <w:sz w:val="20"/>
      <w:szCs w:val="20"/>
    </w:rPr>
  </w:style>
  <w:style w:type="paragraph" w:styleId="PSSidebarBoxBody" w:customStyle="1">
    <w:name w:val="PS_SidebarBox_Body"/>
    <w:basedOn w:val="Normal"/>
    <w:rsid w:val="00346D4F"/>
    <w:pPr>
      <w:spacing w:line="240" w:lineRule="exact"/>
    </w:pPr>
    <w:rPr>
      <w:rFonts w:cs="MyriadPro-Bold"/>
      <w:color w:val="FFFFFF"/>
      <w:sz w:val="20"/>
      <w:szCs w:val="20"/>
    </w:rPr>
  </w:style>
  <w:style w:type="paragraph" w:styleId="PSTableBulletlist" w:customStyle="1">
    <w:name w:val="PS_Table_Bulletlist"/>
    <w:basedOn w:val="PSBody"/>
    <w:qFormat/>
    <w:rsid w:val="00A760E3"/>
    <w:pPr>
      <w:numPr>
        <w:numId w:val="31"/>
      </w:numPr>
      <w:spacing w:before="0" w:after="60"/>
      <w:ind w:left="374" w:hanging="187"/>
    </w:pPr>
    <w:rPr>
      <w:color w:val="434243"/>
      <w:sz w:val="18"/>
    </w:rPr>
  </w:style>
  <w:style w:type="paragraph" w:styleId="PSTableBulletSub" w:customStyle="1">
    <w:name w:val="PS_Table_Bullet_Sub"/>
    <w:basedOn w:val="PSBody"/>
    <w:qFormat/>
    <w:rsid w:val="00B514AE"/>
    <w:pPr>
      <w:spacing w:before="0" w:after="0"/>
      <w:ind w:left="547"/>
    </w:pPr>
    <w:rPr>
      <w:color w:val="0F0F0F"/>
    </w:rPr>
  </w:style>
  <w:style w:type="paragraph" w:styleId="PSTableBulletDetail" w:customStyle="1">
    <w:name w:val="PS_Table_Bullet_Detail"/>
    <w:basedOn w:val="PSTableBulletlist"/>
    <w:qFormat/>
    <w:rsid w:val="00A760E3"/>
    <w:pPr>
      <w:numPr>
        <w:numId w:val="0"/>
      </w:numPr>
      <w:spacing w:before="120"/>
    </w:pPr>
  </w:style>
  <w:style w:type="paragraph" w:styleId="BalloonText">
    <w:name w:val="Balloon Text"/>
    <w:basedOn w:val="Normal"/>
    <w:link w:val="BalloonTextChar"/>
    <w:uiPriority w:val="99"/>
    <w:semiHidden/>
    <w:unhideWhenUsed/>
    <w:rsid w:val="00D870AD"/>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D870AD"/>
    <w:rPr>
      <w:rFonts w:ascii="Lucida Grande" w:hAnsi="Lucida Grande" w:cs="Lucida Grande"/>
      <w:sz w:val="18"/>
      <w:szCs w:val="18"/>
    </w:rPr>
  </w:style>
  <w:style w:type="paragraph" w:styleId="Header">
    <w:name w:val="header"/>
    <w:basedOn w:val="Normal"/>
    <w:link w:val="HeaderChar"/>
    <w:uiPriority w:val="99"/>
    <w:unhideWhenUsed/>
    <w:rsid w:val="00D870AD"/>
    <w:pPr>
      <w:tabs>
        <w:tab w:val="center" w:pos="4320"/>
        <w:tab w:val="right" w:pos="8640"/>
      </w:tabs>
    </w:pPr>
  </w:style>
  <w:style w:type="character" w:styleId="HeaderChar" w:customStyle="1">
    <w:name w:val="Header Char"/>
    <w:basedOn w:val="DefaultParagraphFont"/>
    <w:link w:val="Header"/>
    <w:uiPriority w:val="99"/>
    <w:rsid w:val="00D870AD"/>
  </w:style>
  <w:style w:type="paragraph" w:styleId="Footer">
    <w:name w:val="footer"/>
    <w:basedOn w:val="Normal"/>
    <w:link w:val="FooterChar"/>
    <w:uiPriority w:val="99"/>
    <w:unhideWhenUsed/>
    <w:rsid w:val="00D870AD"/>
    <w:pPr>
      <w:tabs>
        <w:tab w:val="center" w:pos="4320"/>
        <w:tab w:val="right" w:pos="8640"/>
      </w:tabs>
    </w:pPr>
  </w:style>
  <w:style w:type="character" w:styleId="FooterChar" w:customStyle="1">
    <w:name w:val="Footer Char"/>
    <w:basedOn w:val="DefaultParagraphFont"/>
    <w:link w:val="Footer"/>
    <w:uiPriority w:val="99"/>
    <w:rsid w:val="00D870AD"/>
  </w:style>
  <w:style w:type="paragraph" w:styleId="PSBackcover" w:customStyle="1">
    <w:name w:val="PS_Backcover"/>
    <w:basedOn w:val="Normal"/>
    <w:qFormat/>
    <w:rsid w:val="001B7BF6"/>
    <w:pPr>
      <w:jc w:val="right"/>
    </w:pPr>
    <w:rPr>
      <w:rFonts w:ascii="Proxima Nova Light" w:hAnsi="Proxima Nova Light"/>
      <w:color w:val="A6A6A6" w:themeColor="background1" w:themeShade="A6"/>
      <w:sz w:val="20"/>
      <w:szCs w:val="20"/>
    </w:rPr>
  </w:style>
  <w:style w:type="paragraph" w:styleId="PSNumberedList" w:customStyle="1">
    <w:name w:val="PS_Numbered_List"/>
    <w:basedOn w:val="PSBulletlist"/>
    <w:next w:val="PSBody"/>
    <w:qFormat/>
    <w:rsid w:val="00C104C4"/>
    <w:pPr>
      <w:numPr>
        <w:numId w:val="32"/>
      </w:numPr>
      <w:ind w:left="540"/>
    </w:pPr>
  </w:style>
  <w:style w:type="table" w:styleId="TableGrid">
    <w:name w:val="Table Grid"/>
    <w:basedOn w:val="TableNormal"/>
    <w:uiPriority w:val="59"/>
    <w:rsid w:val="002D76C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FootnoteText">
    <w:name w:val="footnote text"/>
    <w:basedOn w:val="Normal"/>
    <w:link w:val="FootnoteTextChar"/>
    <w:uiPriority w:val="99"/>
    <w:semiHidden/>
    <w:unhideWhenUsed/>
    <w:rsid w:val="002D76C1"/>
    <w:rPr>
      <w:sz w:val="20"/>
      <w:szCs w:val="20"/>
    </w:rPr>
  </w:style>
  <w:style w:type="character" w:styleId="FootnoteTextChar" w:customStyle="1">
    <w:name w:val="Footnote Text Char"/>
    <w:basedOn w:val="DefaultParagraphFont"/>
    <w:link w:val="FootnoteText"/>
    <w:uiPriority w:val="99"/>
    <w:semiHidden/>
    <w:rsid w:val="002D76C1"/>
    <w:rPr>
      <w:sz w:val="20"/>
      <w:szCs w:val="20"/>
    </w:rPr>
  </w:style>
  <w:style w:type="character" w:styleId="FootnoteReference">
    <w:name w:val="footnote reference"/>
    <w:basedOn w:val="DefaultParagraphFont"/>
    <w:uiPriority w:val="99"/>
    <w:semiHidden/>
    <w:unhideWhenUsed/>
    <w:rsid w:val="002D76C1"/>
    <w:rPr>
      <w:vertAlign w:val="superscript"/>
    </w:rPr>
  </w:style>
  <w:style w:type="paragraph" w:styleId="Caption">
    <w:name w:val="caption"/>
    <w:basedOn w:val="Normal"/>
    <w:next w:val="Normal"/>
    <w:uiPriority w:val="35"/>
    <w:unhideWhenUsed/>
    <w:qFormat/>
    <w:rsid w:val="002F41DB"/>
    <w:pPr>
      <w:spacing w:after="200"/>
    </w:pPr>
    <w:rPr>
      <w:rFonts w:ascii="Proxima Nova" w:hAnsi="Proxima Nova"/>
      <w:iCs/>
      <w:noProof/>
      <w:color w:val="1F497D" w:themeColor="text2"/>
      <w:sz w:val="18"/>
      <w:szCs w:val="18"/>
    </w:rPr>
  </w:style>
  <w:style w:type="character" w:styleId="Hyperlink">
    <w:name w:val="Hyperlink"/>
    <w:basedOn w:val="DefaultParagraphFont"/>
    <w:uiPriority w:val="99"/>
    <w:unhideWhenUsed/>
    <w:rsid w:val="006051D9"/>
    <w:rPr>
      <w:color w:val="0000FF" w:themeColor="hyperlink"/>
      <w:u w:val="single"/>
    </w:rPr>
  </w:style>
  <w:style w:type="character" w:styleId="FollowedHyperlink">
    <w:name w:val="FollowedHyperlink"/>
    <w:basedOn w:val="DefaultParagraphFont"/>
    <w:uiPriority w:val="99"/>
    <w:semiHidden/>
    <w:unhideWhenUsed/>
    <w:rsid w:val="00200CD8"/>
    <w:rPr>
      <w:color w:val="800080" w:themeColor="followedHyperlink"/>
      <w:u w:val="single"/>
    </w:rPr>
  </w:style>
  <w:style w:type="paragraph" w:styleId="ListParagraph">
    <w:name w:val="List Paragraph"/>
    <w:basedOn w:val="Normal"/>
    <w:uiPriority w:val="34"/>
    <w:qFormat/>
    <w:rsid w:val="00200CD8"/>
    <w:pPr>
      <w:ind w:left="720"/>
      <w:contextualSpacing/>
    </w:pPr>
    <w:rPr>
      <w:rFonts w:ascii="Times New Roman" w:hAnsi="Times New Roman" w:eastAsia="Times New Roman" w:cs="Times New Roman"/>
    </w:rPr>
  </w:style>
  <w:style w:type="character" w:styleId="Emphasis">
    <w:name w:val="Emphasis"/>
    <w:basedOn w:val="DefaultParagraphFont"/>
    <w:uiPriority w:val="20"/>
    <w:qFormat/>
    <w:rsid w:val="00723CF7"/>
    <w:rPr>
      <w:i/>
      <w:iCs/>
    </w:rPr>
  </w:style>
  <w:style w:type="paragraph" w:styleId="SQLIOCommand" w:customStyle="1">
    <w:name w:val="SQLIO Command"/>
    <w:basedOn w:val="Normal"/>
    <w:link w:val="SQLIOCommandChar"/>
    <w:qFormat/>
    <w:rsid w:val="00233A84"/>
    <w:rPr>
      <w:rFonts w:ascii="Courier New" w:hAnsi="Courier New" w:cs="Courier New"/>
      <w:sz w:val="20"/>
    </w:rPr>
  </w:style>
  <w:style w:type="character" w:styleId="SQLIOCommandChar" w:customStyle="1">
    <w:name w:val="SQLIO Command Char"/>
    <w:basedOn w:val="DefaultParagraphFont"/>
    <w:link w:val="SQLIOCommand"/>
    <w:rsid w:val="00233A84"/>
    <w:rPr>
      <w:rFonts w:ascii="Courier New" w:hAnsi="Courier New" w:cs="Courier New"/>
      <w:color w:val="808080" w:themeColor="background1" w:themeShade="80"/>
      <w:sz w:val="20"/>
    </w:rPr>
  </w:style>
  <w:style w:type="paragraph" w:styleId="NormalWeb">
    <w:name w:val="Normal (Web)"/>
    <w:basedOn w:val="Normal"/>
    <w:uiPriority w:val="99"/>
    <w:semiHidden/>
    <w:unhideWhenUsed/>
    <w:rsid w:val="009E35B6"/>
    <w:pPr>
      <w:spacing w:before="100" w:beforeAutospacing="1" w:after="100" w:afterAutospacing="1"/>
    </w:pPr>
    <w:rPr>
      <w:rFonts w:ascii="Times New Roman" w:hAnsi="Times New Roman" w:eastAsia="Times New Roman" w:cs="Times New Roman"/>
    </w:rPr>
  </w:style>
  <w:style w:type="character" w:styleId="Strong">
    <w:name w:val="Strong"/>
    <w:basedOn w:val="DefaultParagraphFont"/>
    <w:uiPriority w:val="22"/>
    <w:qFormat/>
    <w:rsid w:val="009E35B6"/>
    <w:rPr>
      <w:b/>
      <w:bCs/>
    </w:rPr>
  </w:style>
  <w:style w:type="character" w:styleId="apple-converted-space" w:customStyle="1">
    <w:name w:val="apple-converted-space"/>
    <w:basedOn w:val="DefaultParagraphFont"/>
    <w:rsid w:val="009E35B6"/>
  </w:style>
  <w:style w:type="character" w:styleId="HTMLCode">
    <w:name w:val="HTML Code"/>
    <w:basedOn w:val="DefaultParagraphFont"/>
    <w:uiPriority w:val="99"/>
    <w:semiHidden/>
    <w:unhideWhenUsed/>
    <w:rsid w:val="009E35B6"/>
    <w:rPr>
      <w:rFonts w:ascii="Courier New" w:hAnsi="Courier New" w:eastAsia="Times New Roman" w:cs="Courier New"/>
      <w:sz w:val="20"/>
      <w:szCs w:val="20"/>
    </w:rPr>
  </w:style>
  <w:style w:type="character" w:styleId="PlaceholderText">
    <w:name w:val="Placeholder Text"/>
    <w:basedOn w:val="DefaultParagraphFont"/>
    <w:uiPriority w:val="99"/>
    <w:semiHidden/>
    <w:rsid w:val="00B65CF2"/>
    <w:rPr>
      <w:color w:val="808080"/>
    </w:rPr>
  </w:style>
  <w:style w:type="character" w:styleId="Heading1Char" w:customStyle="1">
    <w:name w:val="Heading 1 Char"/>
    <w:aliases w:val="PS Heading 1 Char"/>
    <w:basedOn w:val="DefaultParagraphFont"/>
    <w:link w:val="Heading1"/>
    <w:uiPriority w:val="9"/>
    <w:rsid w:val="006A1AC5"/>
    <w:rPr>
      <w:rFonts w:ascii="Proxima Nova" w:hAnsi="Proxima Nova" w:eastAsiaTheme="majorEastAsia" w:cstheme="majorBidi"/>
      <w:color w:val="FD5000"/>
      <w:sz w:val="36"/>
      <w:szCs w:val="32"/>
    </w:rPr>
  </w:style>
  <w:style w:type="paragraph" w:styleId="TOC1">
    <w:name w:val="toc 1"/>
    <w:next w:val="Normal"/>
    <w:autoRedefine/>
    <w:uiPriority w:val="39"/>
    <w:unhideWhenUsed/>
    <w:rsid w:val="00912AAB"/>
    <w:pPr>
      <w:spacing w:after="100"/>
    </w:pPr>
    <w:rPr>
      <w:rFonts w:ascii="Proxima Nova" w:hAnsi="Proxima Nova" w:cs="ProximaNova-Bold"/>
      <w:color w:val="FD5000"/>
      <w:szCs w:val="36"/>
    </w:rPr>
  </w:style>
  <w:style w:type="paragraph" w:styleId="TOCHeading">
    <w:name w:val="TOC Heading"/>
    <w:basedOn w:val="Heading1"/>
    <w:next w:val="Normal"/>
    <w:autoRedefine/>
    <w:uiPriority w:val="39"/>
    <w:unhideWhenUsed/>
    <w:qFormat/>
    <w:rsid w:val="00732E36"/>
    <w:pPr>
      <w:spacing w:line="259" w:lineRule="auto"/>
      <w:outlineLvl w:val="9"/>
    </w:pPr>
    <w:rPr>
      <w:color w:val="auto"/>
    </w:rPr>
  </w:style>
  <w:style w:type="paragraph" w:styleId="TOC2">
    <w:name w:val="toc 2"/>
    <w:basedOn w:val="Normal"/>
    <w:next w:val="Normal"/>
    <w:autoRedefine/>
    <w:uiPriority w:val="39"/>
    <w:unhideWhenUsed/>
    <w:rsid w:val="00912AAB"/>
    <w:pPr>
      <w:tabs>
        <w:tab w:val="right" w:leader="dot" w:pos="10149"/>
      </w:tabs>
      <w:spacing w:after="100" w:line="259" w:lineRule="auto"/>
      <w:ind w:left="220"/>
    </w:pPr>
    <w:rPr>
      <w:rFonts w:ascii="Proxima Nova" w:hAnsi="Proxima Nova" w:cs="Times New Roman"/>
      <w:noProof/>
      <w:color w:val="000000" w:themeColor="text1"/>
      <w:sz w:val="20"/>
    </w:rPr>
  </w:style>
  <w:style w:type="paragraph" w:styleId="TOC3">
    <w:name w:val="toc 3"/>
    <w:basedOn w:val="Normal"/>
    <w:next w:val="Normal"/>
    <w:autoRedefine/>
    <w:uiPriority w:val="39"/>
    <w:unhideWhenUsed/>
    <w:rsid w:val="00654BD3"/>
    <w:pPr>
      <w:spacing w:after="100" w:line="259" w:lineRule="auto"/>
      <w:ind w:left="440"/>
    </w:pPr>
    <w:rPr>
      <w:rFonts w:ascii="Proxima Nova" w:hAnsi="Proxima Nova" w:cs="Times New Roman"/>
      <w:sz w:val="20"/>
    </w:rPr>
  </w:style>
  <w:style w:type="paragraph" w:styleId="PSBulletedList" w:customStyle="1">
    <w:name w:val="PS Bulleted List"/>
    <w:basedOn w:val="PSBody"/>
    <w:link w:val="PSBulletedListChar"/>
    <w:qFormat/>
    <w:rsid w:val="00FF669E"/>
    <w:pPr>
      <w:numPr>
        <w:numId w:val="33"/>
      </w:numPr>
    </w:pPr>
  </w:style>
  <w:style w:type="paragraph" w:styleId="PSNumberedList0" w:customStyle="1">
    <w:name w:val="PS Numbered List"/>
    <w:basedOn w:val="PSBulletedList"/>
    <w:link w:val="PSNumberedListChar"/>
    <w:qFormat/>
    <w:rsid w:val="0018141A"/>
    <w:pPr>
      <w:numPr>
        <w:numId w:val="34"/>
      </w:numPr>
    </w:pPr>
    <w:rPr>
      <w:noProof/>
    </w:rPr>
  </w:style>
  <w:style w:type="character" w:styleId="PSBodyChar" w:customStyle="1">
    <w:name w:val="PS_Body Char"/>
    <w:basedOn w:val="DefaultParagraphFont"/>
    <w:link w:val="PSBody"/>
    <w:rsid w:val="00491576"/>
    <w:rPr>
      <w:rFonts w:ascii="Proxima Nova" w:hAnsi="Proxima Nova" w:cs="MyriadPro-Regular"/>
      <w:color w:val="808080" w:themeColor="background1" w:themeShade="80"/>
      <w:sz w:val="22"/>
      <w:szCs w:val="22"/>
    </w:rPr>
  </w:style>
  <w:style w:type="character" w:styleId="PSBulletedListChar" w:customStyle="1">
    <w:name w:val="PS Bulleted List Char"/>
    <w:basedOn w:val="PSBodyChar"/>
    <w:link w:val="PSBulletedList"/>
    <w:rsid w:val="00FF669E"/>
    <w:rPr>
      <w:rFonts w:ascii="Proxima Nova" w:hAnsi="Proxima Nova" w:cs="MyriadPro-Regular"/>
      <w:color w:val="808080" w:themeColor="background1" w:themeShade="80"/>
      <w:sz w:val="22"/>
      <w:szCs w:val="22"/>
    </w:rPr>
  </w:style>
  <w:style w:type="character" w:styleId="Heading2Char" w:customStyle="1">
    <w:name w:val="Heading 2 Char"/>
    <w:aliases w:val="PS Heading 2 Char"/>
    <w:basedOn w:val="DefaultParagraphFont"/>
    <w:link w:val="Heading2"/>
    <w:uiPriority w:val="9"/>
    <w:rsid w:val="00654BD3"/>
    <w:rPr>
      <w:rFonts w:ascii="Proxima Nova" w:hAnsi="Proxima Nova" w:cs="ProximaNova-Bold"/>
      <w:bCs/>
      <w:noProof/>
      <w:sz w:val="26"/>
      <w:szCs w:val="26"/>
    </w:rPr>
  </w:style>
  <w:style w:type="character" w:styleId="PSNumberedListChar" w:customStyle="1">
    <w:name w:val="PS Numbered List Char"/>
    <w:basedOn w:val="PSBulletedListChar"/>
    <w:link w:val="PSNumberedList0"/>
    <w:rsid w:val="0018141A"/>
    <w:rPr>
      <w:rFonts w:ascii="Proxima Nova" w:hAnsi="Proxima Nova" w:cs="MyriadPro-Regular"/>
      <w:noProof/>
      <w:color w:val="808080" w:themeColor="background1" w:themeShade="80"/>
      <w:sz w:val="22"/>
      <w:szCs w:val="22"/>
    </w:rPr>
  </w:style>
  <w:style w:type="paragraph" w:styleId="PSBackCover0" w:customStyle="1">
    <w:name w:val="PS Back Cover"/>
    <w:basedOn w:val="Normal"/>
    <w:link w:val="PSBackCoverChar"/>
    <w:qFormat/>
    <w:rsid w:val="0018141A"/>
    <w:pPr>
      <w:spacing w:before="0" w:after="0"/>
      <w:jc w:val="right"/>
    </w:pPr>
    <w:rPr>
      <w:sz w:val="20"/>
    </w:rPr>
  </w:style>
  <w:style w:type="character" w:styleId="PSBackCoverChar" w:customStyle="1">
    <w:name w:val="PS Back Cover Char"/>
    <w:basedOn w:val="DefaultParagraphFont"/>
    <w:link w:val="PSBackCover0"/>
    <w:rsid w:val="0018141A"/>
    <w:rPr>
      <w:rFonts w:ascii="Proxima Nova Regular" w:hAnsi="Proxima Nova Regular" w:cs="MyriadPro-Regular"/>
      <w:color w:val="808080" w:themeColor="background1" w:themeShade="80"/>
      <w:sz w:val="20"/>
      <w:szCs w:val="22"/>
    </w:rPr>
  </w:style>
  <w:style w:type="table" w:styleId="TableGrid1" w:customStyle="1">
    <w:name w:val="Table Grid1"/>
    <w:basedOn w:val="TableNormal"/>
    <w:next w:val="TableGrid"/>
    <w:uiPriority w:val="59"/>
    <w:rsid w:val="004F0EA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CommentReference">
    <w:name w:val="annotation reference"/>
    <w:basedOn w:val="DefaultParagraphFont"/>
    <w:uiPriority w:val="99"/>
    <w:semiHidden/>
    <w:unhideWhenUsed/>
    <w:rsid w:val="00015384"/>
    <w:rPr>
      <w:sz w:val="18"/>
      <w:szCs w:val="18"/>
    </w:rPr>
  </w:style>
  <w:style w:type="paragraph" w:styleId="CommentText">
    <w:name w:val="annotation text"/>
    <w:basedOn w:val="Normal"/>
    <w:link w:val="CommentTextChar"/>
    <w:uiPriority w:val="99"/>
    <w:semiHidden/>
    <w:unhideWhenUsed/>
    <w:rsid w:val="00015384"/>
    <w:rPr>
      <w:sz w:val="24"/>
      <w:szCs w:val="24"/>
    </w:rPr>
  </w:style>
  <w:style w:type="character" w:styleId="CommentTextChar" w:customStyle="1">
    <w:name w:val="Comment Text Char"/>
    <w:basedOn w:val="DefaultParagraphFont"/>
    <w:link w:val="CommentText"/>
    <w:uiPriority w:val="99"/>
    <w:semiHidden/>
    <w:rsid w:val="00015384"/>
    <w:rPr>
      <w:rFonts w:ascii="Proxima Nova Regular" w:hAnsi="Proxima Nova Regular" w:cs="MyriadPro-Regular"/>
      <w:color w:val="808080" w:themeColor="background1" w:themeShade="80"/>
    </w:rPr>
  </w:style>
  <w:style w:type="paragraph" w:styleId="CommentSubject">
    <w:name w:val="annotation subject"/>
    <w:basedOn w:val="CommentText"/>
    <w:next w:val="CommentText"/>
    <w:link w:val="CommentSubjectChar"/>
    <w:uiPriority w:val="99"/>
    <w:semiHidden/>
    <w:unhideWhenUsed/>
    <w:rsid w:val="00015384"/>
    <w:rPr>
      <w:b/>
      <w:bCs/>
      <w:sz w:val="20"/>
      <w:szCs w:val="20"/>
    </w:rPr>
  </w:style>
  <w:style w:type="character" w:styleId="CommentSubjectChar" w:customStyle="1">
    <w:name w:val="Comment Subject Char"/>
    <w:basedOn w:val="CommentTextChar"/>
    <w:link w:val="CommentSubject"/>
    <w:uiPriority w:val="99"/>
    <w:semiHidden/>
    <w:rsid w:val="00015384"/>
    <w:rPr>
      <w:rFonts w:ascii="Proxima Nova Regular" w:hAnsi="Proxima Nova Regular" w:cs="MyriadPro-Regular"/>
      <w:b/>
      <w:bCs/>
      <w:color w:val="808080" w:themeColor="background1" w:themeShade="80"/>
      <w:sz w:val="20"/>
      <w:szCs w:val="20"/>
    </w:rPr>
  </w:style>
  <w:style w:type="paragraph" w:styleId="Revision">
    <w:name w:val="Revision"/>
    <w:hidden/>
    <w:uiPriority w:val="99"/>
    <w:semiHidden/>
    <w:rsid w:val="00015384"/>
    <w:rPr>
      <w:rFonts w:ascii="Proxima Nova Regular" w:hAnsi="Proxima Nova Regular" w:cs="MyriadPro-Regular"/>
      <w:color w:val="808080" w:themeColor="background1" w:themeShade="80"/>
      <w:sz w:val="22"/>
      <w:szCs w:val="22"/>
    </w:rPr>
  </w:style>
  <w:style w:type="paragraph" w:styleId="EndnoteText">
    <w:name w:val="endnote text"/>
    <w:basedOn w:val="Normal"/>
    <w:link w:val="EndnoteTextChar"/>
    <w:uiPriority w:val="99"/>
    <w:semiHidden/>
    <w:unhideWhenUsed/>
    <w:rsid w:val="00DA3029"/>
    <w:pPr>
      <w:spacing w:before="0" w:after="0"/>
    </w:pPr>
    <w:rPr>
      <w:sz w:val="20"/>
      <w:szCs w:val="20"/>
    </w:rPr>
  </w:style>
  <w:style w:type="character" w:styleId="EndnoteTextChar" w:customStyle="1">
    <w:name w:val="Endnote Text Char"/>
    <w:basedOn w:val="DefaultParagraphFont"/>
    <w:link w:val="EndnoteText"/>
    <w:uiPriority w:val="99"/>
    <w:semiHidden/>
    <w:rsid w:val="00DA3029"/>
    <w:rPr>
      <w:rFonts w:ascii="Proxima Nova Regular" w:hAnsi="Proxima Nova Regular" w:cs="MyriadPro-Regular"/>
      <w:color w:val="808080" w:themeColor="background1" w:themeShade="80"/>
      <w:sz w:val="20"/>
      <w:szCs w:val="20"/>
    </w:rPr>
  </w:style>
  <w:style w:type="character" w:styleId="EndnoteReference">
    <w:name w:val="endnote reference"/>
    <w:basedOn w:val="DefaultParagraphFont"/>
    <w:uiPriority w:val="99"/>
    <w:semiHidden/>
    <w:unhideWhenUsed/>
    <w:rsid w:val="00DA3029"/>
    <w:rPr>
      <w:vertAlign w:val="superscript"/>
    </w:rPr>
  </w:style>
  <w:style w:type="table" w:styleId="GridTable4-Accent2">
    <w:name w:val="Grid Table 4 Accent 2"/>
    <w:basedOn w:val="TableNormal"/>
    <w:uiPriority w:val="49"/>
    <w:rsid w:val="00846EB8"/>
    <w:pPr>
      <w:spacing w:before="0" w:after="0"/>
    </w:pPr>
    <w:rPr>
      <w:rFonts w:eastAsiaTheme="minorHAnsi"/>
      <w:sz w:val="22"/>
      <w:szCs w:val="22"/>
    </w:rPr>
    <w:tblPr>
      <w:tblStyleRowBandSize w:val="1"/>
      <w:tblStyleColBandSize w:val="1"/>
      <w:tblBorders>
        <w:top w:val="single" w:color="D99594" w:themeColor="accent2" w:themeTint="99" w:sz="4" w:space="0"/>
        <w:left w:val="single" w:color="D99594" w:themeColor="accent2" w:themeTint="99" w:sz="4" w:space="0"/>
        <w:bottom w:val="single" w:color="D99594" w:themeColor="accent2" w:themeTint="99" w:sz="4" w:space="0"/>
        <w:right w:val="single" w:color="D99594" w:themeColor="accent2" w:themeTint="99" w:sz="4" w:space="0"/>
        <w:insideH w:val="single" w:color="D99594" w:themeColor="accent2" w:themeTint="99" w:sz="4" w:space="0"/>
        <w:insideV w:val="single" w:color="D99594" w:themeColor="accent2" w:themeTint="99" w:sz="4" w:space="0"/>
      </w:tblBorders>
    </w:tblPr>
    <w:tblStylePr w:type="firstRow">
      <w:rPr>
        <w:b/>
        <w:bCs/>
        <w:color w:val="FFFFFF" w:themeColor="background1"/>
      </w:rPr>
      <w:tblPr/>
      <w:tcPr>
        <w:tcBorders>
          <w:top w:val="single" w:color="C0504D" w:themeColor="accent2" w:sz="4" w:space="0"/>
          <w:left w:val="single" w:color="C0504D" w:themeColor="accent2" w:sz="4" w:space="0"/>
          <w:bottom w:val="single" w:color="C0504D" w:themeColor="accent2" w:sz="4" w:space="0"/>
          <w:right w:val="single" w:color="C0504D" w:themeColor="accent2" w:sz="4" w:space="0"/>
          <w:insideH w:val="nil"/>
          <w:insideV w:val="nil"/>
        </w:tcBorders>
        <w:shd w:val="clear" w:color="auto" w:fill="C0504D" w:themeFill="accent2"/>
      </w:tcPr>
    </w:tblStylePr>
    <w:tblStylePr w:type="lastRow">
      <w:rPr>
        <w:b/>
        <w:bCs/>
      </w:rPr>
      <w:tblPr/>
      <w:tcPr>
        <w:tcBorders>
          <w:top w:val="double" w:color="C0504D" w:themeColor="accent2" w:sz="4" w:space="0"/>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PowerShell" w:customStyle="1">
    <w:name w:val="PowerShell"/>
    <w:basedOn w:val="Normal"/>
    <w:link w:val="PowerShellChar"/>
    <w:autoRedefine/>
    <w:qFormat/>
    <w:rsid w:val="00E76FB0"/>
    <w:pPr>
      <w:ind w:right="-11"/>
    </w:pPr>
    <w:rPr>
      <w:rFonts w:ascii="Courier New" w:hAnsi="Courier New" w:cs="Courier New"/>
      <w:sz w:val="24"/>
      <w:lang w:val="en-IN"/>
    </w:rPr>
  </w:style>
  <w:style w:type="paragraph" w:styleId="Quote">
    <w:name w:val="Quote"/>
    <w:basedOn w:val="Normal"/>
    <w:next w:val="Normal"/>
    <w:link w:val="QuoteChar"/>
    <w:uiPriority w:val="29"/>
    <w:qFormat/>
    <w:rsid w:val="00846EB8"/>
    <w:pPr>
      <w:spacing w:before="200" w:after="160" w:line="259" w:lineRule="auto"/>
      <w:ind w:left="864" w:right="864"/>
      <w:jc w:val="center"/>
    </w:pPr>
    <w:rPr>
      <w:rFonts w:asciiTheme="minorHAnsi" w:hAnsiTheme="minorHAnsi" w:eastAsiaTheme="minorHAnsi" w:cstheme="minorBidi"/>
      <w:i/>
      <w:iCs/>
      <w:color w:val="404040" w:themeColor="text1" w:themeTint="BF"/>
    </w:rPr>
  </w:style>
  <w:style w:type="character" w:styleId="QuoteChar" w:customStyle="1">
    <w:name w:val="Quote Char"/>
    <w:basedOn w:val="DefaultParagraphFont"/>
    <w:link w:val="Quote"/>
    <w:uiPriority w:val="29"/>
    <w:rsid w:val="00846EB8"/>
    <w:rPr>
      <w:rFonts w:eastAsiaTheme="minorHAnsi"/>
      <w:i/>
      <w:iCs/>
      <w:color w:val="404040" w:themeColor="text1" w:themeTint="BF"/>
      <w:sz w:val="22"/>
      <w:szCs w:val="22"/>
    </w:rPr>
  </w:style>
  <w:style w:type="character" w:styleId="PowerShellChar" w:customStyle="1">
    <w:name w:val="PowerShell Char"/>
    <w:basedOn w:val="DefaultParagraphFont"/>
    <w:link w:val="PowerShell"/>
    <w:rsid w:val="00E76FB0"/>
    <w:rPr>
      <w:rFonts w:ascii="Courier New" w:hAnsi="Courier New" w:cs="Courier New"/>
      <w:color w:val="808080" w:themeColor="background1" w:themeShade="80"/>
      <w:szCs w:val="22"/>
      <w:lang w:val="en-IN"/>
    </w:rPr>
  </w:style>
  <w:style w:type="table" w:styleId="GridTable4-Accent6">
    <w:name w:val="Grid Table 4 Accent 6"/>
    <w:basedOn w:val="TableNormal"/>
    <w:uiPriority w:val="49"/>
    <w:rsid w:val="00846EB8"/>
    <w:pPr>
      <w:spacing w:after="0"/>
    </w:p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color w:val="FFFFFF" w:themeColor="background1"/>
      </w:rPr>
      <w:tbl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insideV w:val="nil"/>
        </w:tcBorders>
        <w:shd w:val="clear" w:color="auto" w:fill="F79646" w:themeFill="accent6"/>
      </w:tcPr>
    </w:tblStylePr>
    <w:tblStylePr w:type="lastRow">
      <w:rPr>
        <w:b/>
        <w:bCs/>
      </w:rPr>
      <w:tblPr/>
      <w:tcPr>
        <w:tcBorders>
          <w:top w:val="double" w:color="F79646" w:themeColor="accent6"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1PowerShellStep" w:customStyle="1">
    <w:name w:val="1. PowerShell Step"/>
    <w:basedOn w:val="PSNumberedList0"/>
    <w:link w:val="1PowerShellStepChar"/>
    <w:qFormat/>
    <w:rsid w:val="00F07C57"/>
    <w:rPr>
      <w:rFonts w:ascii="Courier New" w:hAnsi="Courier New" w:cs="Courier New"/>
      <w:sz w:val="24"/>
    </w:rPr>
  </w:style>
  <w:style w:type="table" w:styleId="TableGrid11" w:customStyle="1">
    <w:name w:val="Table Grid11"/>
    <w:basedOn w:val="TableNormal"/>
    <w:next w:val="TableGrid"/>
    <w:uiPriority w:val="59"/>
    <w:rsid w:val="0019147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PowerShellStepChar" w:customStyle="1">
    <w:name w:val="1. PowerShell Step Char"/>
    <w:basedOn w:val="PSNumberedListChar"/>
    <w:link w:val="1PowerShellStep"/>
    <w:rsid w:val="00F07C57"/>
    <w:rPr>
      <w:rFonts w:ascii="Courier New" w:hAnsi="Courier New" w:cs="Courier New"/>
      <w:noProof/>
      <w:color w:val="808080" w:themeColor="background1" w:themeShade="80"/>
      <w:sz w:val="22"/>
      <w:szCs w:val="22"/>
    </w:rPr>
  </w:style>
  <w:style w:type="paragraph" w:styleId="BodyText">
    <w:name w:val="Body Text"/>
    <w:basedOn w:val="Normal"/>
    <w:link w:val="BodyTextChar"/>
    <w:uiPriority w:val="1"/>
    <w:qFormat/>
    <w:rsid w:val="00CA158A"/>
    <w:pPr>
      <w:widowControl w:val="0"/>
      <w:spacing w:before="0" w:after="0"/>
    </w:pPr>
    <w:rPr>
      <w:rFonts w:ascii="Proxima Nova" w:hAnsi="Proxima Nova" w:eastAsia="Proxima Nova" w:cstheme="minorBidi"/>
      <w:color w:val="auto"/>
      <w:sz w:val="18"/>
      <w:szCs w:val="18"/>
    </w:rPr>
  </w:style>
  <w:style w:type="character" w:styleId="BodyTextChar" w:customStyle="1">
    <w:name w:val="Body Text Char"/>
    <w:basedOn w:val="DefaultParagraphFont"/>
    <w:link w:val="BodyText"/>
    <w:uiPriority w:val="1"/>
    <w:rsid w:val="00CA158A"/>
    <w:rPr>
      <w:rFonts w:ascii="Proxima Nova" w:hAnsi="Proxima Nova" w:eastAsia="Proxima Nova"/>
      <w:sz w:val="18"/>
      <w:szCs w:val="18"/>
    </w:rPr>
  </w:style>
  <w:style w:type="paragraph" w:styleId="StylePSBodyLatinCourier" w:customStyle="1">
    <w:name w:val="Style PS_Body + (Latin) Courier"/>
    <w:basedOn w:val="PSBody"/>
    <w:rsid w:val="00394ABC"/>
    <w:pPr>
      <w:widowControl w:val="0"/>
      <w:autoSpaceDE w:val="0"/>
      <w:autoSpaceDN w:val="0"/>
      <w:adjustRightInd w:val="0"/>
      <w:spacing w:before="200" w:after="160" w:line="280" w:lineRule="exact"/>
    </w:pPr>
    <w:rPr>
      <w:rFonts w:ascii="Courier" w:hAnsi="Courier"/>
      <w:sz w:val="18"/>
      <w:szCs w:val="20"/>
    </w:rPr>
  </w:style>
  <w:style w:type="paragraph" w:styleId="StylePSBodyLatinCourierNew" w:customStyle="1">
    <w:name w:val="Style PS_Body + (Latin) Courier New"/>
    <w:basedOn w:val="PSBody"/>
    <w:rsid w:val="00C02842"/>
    <w:pPr>
      <w:widowControl w:val="0"/>
      <w:autoSpaceDE w:val="0"/>
      <w:autoSpaceDN w:val="0"/>
      <w:adjustRightInd w:val="0"/>
      <w:spacing w:before="200" w:after="160" w:line="280" w:lineRule="exact"/>
    </w:pPr>
    <w:rPr>
      <w:rFonts w:ascii="Courier New" w:hAnsi="Courier New"/>
      <w:sz w:val="18"/>
      <w:szCs w:val="20"/>
    </w:rPr>
  </w:style>
  <w:style w:type="paragraph" w:styleId="TableParagraph" w:customStyle="1">
    <w:name w:val="Table Paragraph"/>
    <w:basedOn w:val="Normal"/>
    <w:uiPriority w:val="1"/>
    <w:qFormat/>
    <w:rsid w:val="00491576"/>
    <w:pPr>
      <w:widowControl w:val="0"/>
      <w:spacing w:before="0" w:after="0"/>
    </w:pPr>
    <w:rPr>
      <w:rFonts w:asciiTheme="minorHAnsi" w:hAnsiTheme="minorHAnsi" w:eastAsiaTheme="minorHAnsi" w:cstheme="minorBidi"/>
      <w:color w:val="auto"/>
    </w:rPr>
  </w:style>
  <w:style w:type="character" w:styleId="Heading3Char" w:customStyle="1">
    <w:name w:val="Heading 3 Char"/>
    <w:aliases w:val="PS Heading 3 Char"/>
    <w:basedOn w:val="DefaultParagraphFont"/>
    <w:link w:val="Heading3"/>
    <w:uiPriority w:val="9"/>
    <w:rsid w:val="00654BD3"/>
    <w:rPr>
      <w:rFonts w:ascii="Proxima Nova Thin" w:hAnsi="Proxima Nova Thin" w:eastAsiaTheme="majorEastAsia" w:cstheme="majorBidi"/>
      <w:color w:val="4BACC6" w:themeColor="accent5"/>
    </w:rPr>
  </w:style>
  <w:style w:type="character" w:styleId="Heading4Char" w:customStyle="1">
    <w:name w:val="Heading 4 Char"/>
    <w:aliases w:val="PS Heading 4 Char"/>
    <w:basedOn w:val="DefaultParagraphFont"/>
    <w:link w:val="Heading4"/>
    <w:uiPriority w:val="9"/>
    <w:rsid w:val="00654BD3"/>
    <w:rPr>
      <w:rFonts w:ascii="Proxima Nova" w:hAnsi="Proxima Nova" w:eastAsiaTheme="majorEastAsia" w:cstheme="majorBidi"/>
      <w:i/>
      <w:iCs/>
      <w:sz w:val="22"/>
      <w:szCs w:val="22"/>
    </w:rPr>
  </w:style>
  <w:style w:type="paragraph" w:styleId="Default" w:customStyle="1">
    <w:name w:val="Default"/>
    <w:basedOn w:val="Normal"/>
    <w:rsid w:val="006101BA"/>
    <w:pPr>
      <w:autoSpaceDE w:val="0"/>
      <w:autoSpaceDN w:val="0"/>
      <w:spacing w:before="0" w:after="0"/>
    </w:pPr>
    <w:rPr>
      <w:rFonts w:ascii="Proxima Nova" w:hAnsi="Proxima Nova" w:cs="Times New Roman" w:eastAsiaTheme="minorHAnsi"/>
      <w:color w:val="000000"/>
      <w:sz w:val="24"/>
      <w:szCs w:val="24"/>
    </w:rPr>
  </w:style>
  <w:style w:type="paragraph" w:styleId="StyleBefore5ptAfter3pt" w:customStyle="1">
    <w:name w:val="Style Before:  5 pt After:  3 pt"/>
    <w:basedOn w:val="PSBody"/>
    <w:autoRedefine/>
    <w:rsid w:val="00D77FBE"/>
    <w:pPr>
      <w:spacing w:before="100" w:after="60"/>
    </w:pPr>
    <w:rPr>
      <w:rFonts w:eastAsia="Times New Roman" w:cs="Times New Roman"/>
      <w:szCs w:val="20"/>
    </w:rPr>
  </w:style>
  <w:style w:type="character" w:styleId="UnresolvedMention">
    <w:name w:val="Unresolved Mention"/>
    <w:basedOn w:val="DefaultParagraphFont"/>
    <w:uiPriority w:val="99"/>
    <w:semiHidden/>
    <w:unhideWhenUsed/>
    <w:rsid w:val="00FE3EC0"/>
    <w:rPr>
      <w:color w:val="808080"/>
      <w:shd w:val="clear" w:color="auto" w:fill="E6E6E6"/>
    </w:rPr>
  </w:style>
  <w:style w:type="paragraph" w:styleId="shortdesc" w:customStyle="1">
    <w:name w:val="shortdesc"/>
    <w:basedOn w:val="Normal"/>
    <w:rsid w:val="00E05041"/>
    <w:pPr>
      <w:spacing w:before="100" w:beforeAutospacing="1" w:after="100" w:afterAutospacing="1"/>
    </w:pPr>
    <w:rPr>
      <w:rFonts w:ascii="Times New Roman" w:hAnsi="Times New Roman" w:eastAsia="Times New Roman" w:cs="Times New Roman"/>
      <w:color w:val="auto"/>
      <w:sz w:val="24"/>
      <w:szCs w:val="24"/>
    </w:rPr>
  </w:style>
  <w:style w:type="character" w:styleId="keyword" w:customStyle="1">
    <w:name w:val="keyword"/>
    <w:basedOn w:val="DefaultParagraphFont"/>
    <w:rsid w:val="00E05041"/>
  </w:style>
  <w:style w:type="paragraph" w:styleId="p" w:customStyle="1">
    <w:name w:val="p"/>
    <w:basedOn w:val="Normal"/>
    <w:rsid w:val="00E05041"/>
    <w:pPr>
      <w:spacing w:before="100" w:beforeAutospacing="1" w:after="100" w:afterAutospacing="1"/>
    </w:pPr>
    <w:rPr>
      <w:rFonts w:ascii="Times New Roman" w:hAnsi="Times New Roman" w:eastAsia="Times New Roman" w:cs="Times New Roman"/>
      <w:color w:val="auto"/>
      <w:sz w:val="24"/>
      <w:szCs w:val="24"/>
    </w:rPr>
  </w:style>
  <w:style w:type="character" w:styleId="Title1" w:customStyle="1">
    <w:name w:val="Title1"/>
    <w:basedOn w:val="DefaultParagraphFont"/>
    <w:rsid w:val="00E05041"/>
  </w:style>
  <w:style w:type="paragraph" w:styleId="HTMLPreformatted">
    <w:name w:val="HTML Preformatted"/>
    <w:basedOn w:val="Normal"/>
    <w:link w:val="HTMLPreformattedChar"/>
    <w:uiPriority w:val="99"/>
    <w:unhideWhenUsed/>
    <w:rsid w:val="00C77F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color w:val="auto"/>
      <w:sz w:val="20"/>
      <w:szCs w:val="20"/>
      <w:lang w:val="en-IN"/>
    </w:rPr>
  </w:style>
  <w:style w:type="character" w:styleId="HTMLPreformattedChar" w:customStyle="1">
    <w:name w:val="HTML Preformatted Char"/>
    <w:basedOn w:val="DefaultParagraphFont"/>
    <w:link w:val="HTMLPreformatted"/>
    <w:uiPriority w:val="99"/>
    <w:rsid w:val="00C77F94"/>
    <w:rPr>
      <w:rFonts w:ascii="Courier New" w:hAnsi="Courier New" w:eastAsia="Times New Roman" w:cs="Courier New"/>
      <w:sz w:val="20"/>
      <w:szCs w:val="20"/>
      <w:lang w:val="en-IN"/>
    </w:rPr>
  </w:style>
  <w:style w:type="character" w:styleId="Heading5Char" w:customStyle="1">
    <w:name w:val="Heading 5 Char"/>
    <w:basedOn w:val="DefaultParagraphFont"/>
    <w:link w:val="Heading5"/>
    <w:uiPriority w:val="9"/>
    <w:rsid w:val="00380AB9"/>
    <w:rPr>
      <w:rFonts w:asciiTheme="majorHAnsi" w:hAnsiTheme="majorHAnsi" w:eastAsiaTheme="majorEastAsia" w:cstheme="majorBidi"/>
      <w:color w:val="365F91" w:themeColor="accent1" w:themeShade="BF"/>
      <w:sz w:val="22"/>
      <w:szCs w:val="22"/>
    </w:rPr>
  </w:style>
  <w:style w:type="paragraph" w:styleId="NoSpacing">
    <w:name w:val="No Spacing"/>
    <w:uiPriority w:val="1"/>
    <w:qFormat/>
    <w:rsid w:val="001576B3"/>
    <w:pPr>
      <w:spacing w:before="0" w:after="0"/>
    </w:pPr>
    <w:rPr>
      <w:rFonts w:ascii="Proxima Nova Regular" w:hAnsi="Proxima Nova Regular" w:cs="MyriadPro-Regular"/>
      <w:color w:val="808080" w:themeColor="background1" w:themeShade="8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36545">
      <w:bodyDiv w:val="1"/>
      <w:marLeft w:val="0"/>
      <w:marRight w:val="0"/>
      <w:marTop w:val="0"/>
      <w:marBottom w:val="0"/>
      <w:divBdr>
        <w:top w:val="none" w:sz="0" w:space="0" w:color="auto"/>
        <w:left w:val="none" w:sz="0" w:space="0" w:color="auto"/>
        <w:bottom w:val="none" w:sz="0" w:space="0" w:color="auto"/>
        <w:right w:val="none" w:sz="0" w:space="0" w:color="auto"/>
      </w:divBdr>
    </w:div>
    <w:div w:id="129171588">
      <w:bodyDiv w:val="1"/>
      <w:marLeft w:val="0"/>
      <w:marRight w:val="0"/>
      <w:marTop w:val="0"/>
      <w:marBottom w:val="0"/>
      <w:divBdr>
        <w:top w:val="none" w:sz="0" w:space="0" w:color="auto"/>
        <w:left w:val="none" w:sz="0" w:space="0" w:color="auto"/>
        <w:bottom w:val="none" w:sz="0" w:space="0" w:color="auto"/>
        <w:right w:val="none" w:sz="0" w:space="0" w:color="auto"/>
      </w:divBdr>
    </w:div>
    <w:div w:id="155150667">
      <w:bodyDiv w:val="1"/>
      <w:marLeft w:val="0"/>
      <w:marRight w:val="0"/>
      <w:marTop w:val="0"/>
      <w:marBottom w:val="0"/>
      <w:divBdr>
        <w:top w:val="none" w:sz="0" w:space="0" w:color="auto"/>
        <w:left w:val="none" w:sz="0" w:space="0" w:color="auto"/>
        <w:bottom w:val="none" w:sz="0" w:space="0" w:color="auto"/>
        <w:right w:val="none" w:sz="0" w:space="0" w:color="auto"/>
      </w:divBdr>
    </w:div>
    <w:div w:id="173305239">
      <w:bodyDiv w:val="1"/>
      <w:marLeft w:val="0"/>
      <w:marRight w:val="0"/>
      <w:marTop w:val="0"/>
      <w:marBottom w:val="0"/>
      <w:divBdr>
        <w:top w:val="none" w:sz="0" w:space="0" w:color="auto"/>
        <w:left w:val="none" w:sz="0" w:space="0" w:color="auto"/>
        <w:bottom w:val="none" w:sz="0" w:space="0" w:color="auto"/>
        <w:right w:val="none" w:sz="0" w:space="0" w:color="auto"/>
      </w:divBdr>
    </w:div>
    <w:div w:id="176772134">
      <w:bodyDiv w:val="1"/>
      <w:marLeft w:val="0"/>
      <w:marRight w:val="0"/>
      <w:marTop w:val="0"/>
      <w:marBottom w:val="0"/>
      <w:divBdr>
        <w:top w:val="none" w:sz="0" w:space="0" w:color="auto"/>
        <w:left w:val="none" w:sz="0" w:space="0" w:color="auto"/>
        <w:bottom w:val="none" w:sz="0" w:space="0" w:color="auto"/>
        <w:right w:val="none" w:sz="0" w:space="0" w:color="auto"/>
      </w:divBdr>
    </w:div>
    <w:div w:id="198706282">
      <w:bodyDiv w:val="1"/>
      <w:marLeft w:val="0"/>
      <w:marRight w:val="0"/>
      <w:marTop w:val="0"/>
      <w:marBottom w:val="0"/>
      <w:divBdr>
        <w:top w:val="none" w:sz="0" w:space="0" w:color="auto"/>
        <w:left w:val="none" w:sz="0" w:space="0" w:color="auto"/>
        <w:bottom w:val="none" w:sz="0" w:space="0" w:color="auto"/>
        <w:right w:val="none" w:sz="0" w:space="0" w:color="auto"/>
      </w:divBdr>
    </w:div>
    <w:div w:id="211116032">
      <w:bodyDiv w:val="1"/>
      <w:marLeft w:val="0"/>
      <w:marRight w:val="0"/>
      <w:marTop w:val="0"/>
      <w:marBottom w:val="0"/>
      <w:divBdr>
        <w:top w:val="none" w:sz="0" w:space="0" w:color="auto"/>
        <w:left w:val="none" w:sz="0" w:space="0" w:color="auto"/>
        <w:bottom w:val="none" w:sz="0" w:space="0" w:color="auto"/>
        <w:right w:val="none" w:sz="0" w:space="0" w:color="auto"/>
      </w:divBdr>
    </w:div>
    <w:div w:id="257911051">
      <w:bodyDiv w:val="1"/>
      <w:marLeft w:val="0"/>
      <w:marRight w:val="0"/>
      <w:marTop w:val="0"/>
      <w:marBottom w:val="0"/>
      <w:divBdr>
        <w:top w:val="none" w:sz="0" w:space="0" w:color="auto"/>
        <w:left w:val="none" w:sz="0" w:space="0" w:color="auto"/>
        <w:bottom w:val="none" w:sz="0" w:space="0" w:color="auto"/>
        <w:right w:val="none" w:sz="0" w:space="0" w:color="auto"/>
      </w:divBdr>
    </w:div>
    <w:div w:id="374162594">
      <w:bodyDiv w:val="1"/>
      <w:marLeft w:val="0"/>
      <w:marRight w:val="0"/>
      <w:marTop w:val="0"/>
      <w:marBottom w:val="0"/>
      <w:divBdr>
        <w:top w:val="none" w:sz="0" w:space="0" w:color="auto"/>
        <w:left w:val="none" w:sz="0" w:space="0" w:color="auto"/>
        <w:bottom w:val="none" w:sz="0" w:space="0" w:color="auto"/>
        <w:right w:val="none" w:sz="0" w:space="0" w:color="auto"/>
      </w:divBdr>
    </w:div>
    <w:div w:id="581574263">
      <w:bodyDiv w:val="1"/>
      <w:marLeft w:val="0"/>
      <w:marRight w:val="0"/>
      <w:marTop w:val="0"/>
      <w:marBottom w:val="0"/>
      <w:divBdr>
        <w:top w:val="none" w:sz="0" w:space="0" w:color="auto"/>
        <w:left w:val="none" w:sz="0" w:space="0" w:color="auto"/>
        <w:bottom w:val="none" w:sz="0" w:space="0" w:color="auto"/>
        <w:right w:val="none" w:sz="0" w:space="0" w:color="auto"/>
      </w:divBdr>
      <w:divsChild>
        <w:div w:id="621304682">
          <w:marLeft w:val="547"/>
          <w:marRight w:val="0"/>
          <w:marTop w:val="15"/>
          <w:marBottom w:val="0"/>
          <w:divBdr>
            <w:top w:val="none" w:sz="0" w:space="0" w:color="auto"/>
            <w:left w:val="none" w:sz="0" w:space="0" w:color="auto"/>
            <w:bottom w:val="none" w:sz="0" w:space="0" w:color="auto"/>
            <w:right w:val="none" w:sz="0" w:space="0" w:color="auto"/>
          </w:divBdr>
        </w:div>
      </w:divsChild>
    </w:div>
    <w:div w:id="627588978">
      <w:bodyDiv w:val="1"/>
      <w:marLeft w:val="0"/>
      <w:marRight w:val="0"/>
      <w:marTop w:val="0"/>
      <w:marBottom w:val="0"/>
      <w:divBdr>
        <w:top w:val="none" w:sz="0" w:space="0" w:color="auto"/>
        <w:left w:val="none" w:sz="0" w:space="0" w:color="auto"/>
        <w:bottom w:val="none" w:sz="0" w:space="0" w:color="auto"/>
        <w:right w:val="none" w:sz="0" w:space="0" w:color="auto"/>
      </w:divBdr>
    </w:div>
    <w:div w:id="631903279">
      <w:bodyDiv w:val="1"/>
      <w:marLeft w:val="0"/>
      <w:marRight w:val="0"/>
      <w:marTop w:val="0"/>
      <w:marBottom w:val="0"/>
      <w:divBdr>
        <w:top w:val="none" w:sz="0" w:space="0" w:color="auto"/>
        <w:left w:val="none" w:sz="0" w:space="0" w:color="auto"/>
        <w:bottom w:val="none" w:sz="0" w:space="0" w:color="auto"/>
        <w:right w:val="none" w:sz="0" w:space="0" w:color="auto"/>
      </w:divBdr>
      <w:divsChild>
        <w:div w:id="1884560790">
          <w:marLeft w:val="547"/>
          <w:marRight w:val="0"/>
          <w:marTop w:val="15"/>
          <w:marBottom w:val="0"/>
          <w:divBdr>
            <w:top w:val="none" w:sz="0" w:space="0" w:color="auto"/>
            <w:left w:val="none" w:sz="0" w:space="0" w:color="auto"/>
            <w:bottom w:val="none" w:sz="0" w:space="0" w:color="auto"/>
            <w:right w:val="none" w:sz="0" w:space="0" w:color="auto"/>
          </w:divBdr>
        </w:div>
      </w:divsChild>
    </w:div>
    <w:div w:id="685249391">
      <w:bodyDiv w:val="1"/>
      <w:marLeft w:val="0"/>
      <w:marRight w:val="0"/>
      <w:marTop w:val="0"/>
      <w:marBottom w:val="0"/>
      <w:divBdr>
        <w:top w:val="none" w:sz="0" w:space="0" w:color="auto"/>
        <w:left w:val="none" w:sz="0" w:space="0" w:color="auto"/>
        <w:bottom w:val="none" w:sz="0" w:space="0" w:color="auto"/>
        <w:right w:val="none" w:sz="0" w:space="0" w:color="auto"/>
      </w:divBdr>
    </w:div>
    <w:div w:id="694036504">
      <w:bodyDiv w:val="1"/>
      <w:marLeft w:val="0"/>
      <w:marRight w:val="0"/>
      <w:marTop w:val="0"/>
      <w:marBottom w:val="0"/>
      <w:divBdr>
        <w:top w:val="none" w:sz="0" w:space="0" w:color="auto"/>
        <w:left w:val="none" w:sz="0" w:space="0" w:color="auto"/>
        <w:bottom w:val="none" w:sz="0" w:space="0" w:color="auto"/>
        <w:right w:val="none" w:sz="0" w:space="0" w:color="auto"/>
      </w:divBdr>
    </w:div>
    <w:div w:id="700738521">
      <w:bodyDiv w:val="1"/>
      <w:marLeft w:val="0"/>
      <w:marRight w:val="0"/>
      <w:marTop w:val="0"/>
      <w:marBottom w:val="0"/>
      <w:divBdr>
        <w:top w:val="none" w:sz="0" w:space="0" w:color="auto"/>
        <w:left w:val="none" w:sz="0" w:space="0" w:color="auto"/>
        <w:bottom w:val="none" w:sz="0" w:space="0" w:color="auto"/>
        <w:right w:val="none" w:sz="0" w:space="0" w:color="auto"/>
      </w:divBdr>
    </w:div>
    <w:div w:id="723454415">
      <w:bodyDiv w:val="1"/>
      <w:marLeft w:val="0"/>
      <w:marRight w:val="0"/>
      <w:marTop w:val="0"/>
      <w:marBottom w:val="0"/>
      <w:divBdr>
        <w:top w:val="none" w:sz="0" w:space="0" w:color="auto"/>
        <w:left w:val="none" w:sz="0" w:space="0" w:color="auto"/>
        <w:bottom w:val="none" w:sz="0" w:space="0" w:color="auto"/>
        <w:right w:val="none" w:sz="0" w:space="0" w:color="auto"/>
      </w:divBdr>
    </w:div>
    <w:div w:id="735320022">
      <w:bodyDiv w:val="1"/>
      <w:marLeft w:val="0"/>
      <w:marRight w:val="0"/>
      <w:marTop w:val="0"/>
      <w:marBottom w:val="0"/>
      <w:divBdr>
        <w:top w:val="none" w:sz="0" w:space="0" w:color="auto"/>
        <w:left w:val="none" w:sz="0" w:space="0" w:color="auto"/>
        <w:bottom w:val="none" w:sz="0" w:space="0" w:color="auto"/>
        <w:right w:val="none" w:sz="0" w:space="0" w:color="auto"/>
      </w:divBdr>
    </w:div>
    <w:div w:id="746918820">
      <w:bodyDiv w:val="1"/>
      <w:marLeft w:val="0"/>
      <w:marRight w:val="0"/>
      <w:marTop w:val="0"/>
      <w:marBottom w:val="0"/>
      <w:divBdr>
        <w:top w:val="none" w:sz="0" w:space="0" w:color="auto"/>
        <w:left w:val="none" w:sz="0" w:space="0" w:color="auto"/>
        <w:bottom w:val="none" w:sz="0" w:space="0" w:color="auto"/>
        <w:right w:val="none" w:sz="0" w:space="0" w:color="auto"/>
      </w:divBdr>
    </w:div>
    <w:div w:id="773136236">
      <w:bodyDiv w:val="1"/>
      <w:marLeft w:val="0"/>
      <w:marRight w:val="0"/>
      <w:marTop w:val="0"/>
      <w:marBottom w:val="0"/>
      <w:divBdr>
        <w:top w:val="none" w:sz="0" w:space="0" w:color="auto"/>
        <w:left w:val="none" w:sz="0" w:space="0" w:color="auto"/>
        <w:bottom w:val="none" w:sz="0" w:space="0" w:color="auto"/>
        <w:right w:val="none" w:sz="0" w:space="0" w:color="auto"/>
      </w:divBdr>
    </w:div>
    <w:div w:id="838693667">
      <w:bodyDiv w:val="1"/>
      <w:marLeft w:val="0"/>
      <w:marRight w:val="0"/>
      <w:marTop w:val="0"/>
      <w:marBottom w:val="0"/>
      <w:divBdr>
        <w:top w:val="none" w:sz="0" w:space="0" w:color="auto"/>
        <w:left w:val="none" w:sz="0" w:space="0" w:color="auto"/>
        <w:bottom w:val="none" w:sz="0" w:space="0" w:color="auto"/>
        <w:right w:val="none" w:sz="0" w:space="0" w:color="auto"/>
      </w:divBdr>
      <w:divsChild>
        <w:div w:id="882443416">
          <w:marLeft w:val="0"/>
          <w:marRight w:val="0"/>
          <w:marTop w:val="0"/>
          <w:marBottom w:val="0"/>
          <w:divBdr>
            <w:top w:val="none" w:sz="0" w:space="0" w:color="auto"/>
            <w:left w:val="none" w:sz="0" w:space="0" w:color="auto"/>
            <w:bottom w:val="none" w:sz="0" w:space="0" w:color="auto"/>
            <w:right w:val="none" w:sz="0" w:space="0" w:color="auto"/>
          </w:divBdr>
          <w:divsChild>
            <w:div w:id="2016032983">
              <w:marLeft w:val="0"/>
              <w:marRight w:val="0"/>
              <w:marTop w:val="0"/>
              <w:marBottom w:val="0"/>
              <w:divBdr>
                <w:top w:val="none" w:sz="0" w:space="0" w:color="auto"/>
                <w:left w:val="none" w:sz="0" w:space="0" w:color="auto"/>
                <w:bottom w:val="none" w:sz="0" w:space="0" w:color="auto"/>
                <w:right w:val="none" w:sz="0" w:space="0" w:color="auto"/>
              </w:divBdr>
              <w:divsChild>
                <w:div w:id="1049377095">
                  <w:marLeft w:val="0"/>
                  <w:marRight w:val="0"/>
                  <w:marTop w:val="0"/>
                  <w:marBottom w:val="0"/>
                  <w:divBdr>
                    <w:top w:val="none" w:sz="0" w:space="0" w:color="auto"/>
                    <w:left w:val="none" w:sz="0" w:space="0" w:color="auto"/>
                    <w:bottom w:val="none" w:sz="0" w:space="0" w:color="auto"/>
                    <w:right w:val="none" w:sz="0" w:space="0" w:color="auto"/>
                  </w:divBdr>
                </w:div>
                <w:div w:id="1544057730">
                  <w:marLeft w:val="0"/>
                  <w:marRight w:val="0"/>
                  <w:marTop w:val="0"/>
                  <w:marBottom w:val="0"/>
                  <w:divBdr>
                    <w:top w:val="none" w:sz="0" w:space="0" w:color="auto"/>
                    <w:left w:val="none" w:sz="0" w:space="0" w:color="auto"/>
                    <w:bottom w:val="none" w:sz="0" w:space="0" w:color="auto"/>
                    <w:right w:val="none" w:sz="0" w:space="0" w:color="auto"/>
                  </w:divBdr>
                  <w:divsChild>
                    <w:div w:id="18852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79315">
      <w:bodyDiv w:val="1"/>
      <w:marLeft w:val="0"/>
      <w:marRight w:val="0"/>
      <w:marTop w:val="0"/>
      <w:marBottom w:val="0"/>
      <w:divBdr>
        <w:top w:val="none" w:sz="0" w:space="0" w:color="auto"/>
        <w:left w:val="none" w:sz="0" w:space="0" w:color="auto"/>
        <w:bottom w:val="none" w:sz="0" w:space="0" w:color="auto"/>
        <w:right w:val="none" w:sz="0" w:space="0" w:color="auto"/>
      </w:divBdr>
    </w:div>
    <w:div w:id="858010609">
      <w:bodyDiv w:val="1"/>
      <w:marLeft w:val="0"/>
      <w:marRight w:val="0"/>
      <w:marTop w:val="0"/>
      <w:marBottom w:val="0"/>
      <w:divBdr>
        <w:top w:val="none" w:sz="0" w:space="0" w:color="auto"/>
        <w:left w:val="none" w:sz="0" w:space="0" w:color="auto"/>
        <w:bottom w:val="none" w:sz="0" w:space="0" w:color="auto"/>
        <w:right w:val="none" w:sz="0" w:space="0" w:color="auto"/>
      </w:divBdr>
    </w:div>
    <w:div w:id="884680571">
      <w:bodyDiv w:val="1"/>
      <w:marLeft w:val="0"/>
      <w:marRight w:val="0"/>
      <w:marTop w:val="0"/>
      <w:marBottom w:val="0"/>
      <w:divBdr>
        <w:top w:val="none" w:sz="0" w:space="0" w:color="auto"/>
        <w:left w:val="none" w:sz="0" w:space="0" w:color="auto"/>
        <w:bottom w:val="none" w:sz="0" w:space="0" w:color="auto"/>
        <w:right w:val="none" w:sz="0" w:space="0" w:color="auto"/>
      </w:divBdr>
    </w:div>
    <w:div w:id="892815353">
      <w:bodyDiv w:val="1"/>
      <w:marLeft w:val="0"/>
      <w:marRight w:val="0"/>
      <w:marTop w:val="0"/>
      <w:marBottom w:val="0"/>
      <w:divBdr>
        <w:top w:val="none" w:sz="0" w:space="0" w:color="auto"/>
        <w:left w:val="none" w:sz="0" w:space="0" w:color="auto"/>
        <w:bottom w:val="none" w:sz="0" w:space="0" w:color="auto"/>
        <w:right w:val="none" w:sz="0" w:space="0" w:color="auto"/>
      </w:divBdr>
    </w:div>
    <w:div w:id="911159626">
      <w:bodyDiv w:val="1"/>
      <w:marLeft w:val="0"/>
      <w:marRight w:val="0"/>
      <w:marTop w:val="0"/>
      <w:marBottom w:val="0"/>
      <w:divBdr>
        <w:top w:val="none" w:sz="0" w:space="0" w:color="auto"/>
        <w:left w:val="none" w:sz="0" w:space="0" w:color="auto"/>
        <w:bottom w:val="none" w:sz="0" w:space="0" w:color="auto"/>
        <w:right w:val="none" w:sz="0" w:space="0" w:color="auto"/>
      </w:divBdr>
    </w:div>
    <w:div w:id="981076524">
      <w:bodyDiv w:val="1"/>
      <w:marLeft w:val="0"/>
      <w:marRight w:val="0"/>
      <w:marTop w:val="0"/>
      <w:marBottom w:val="0"/>
      <w:divBdr>
        <w:top w:val="none" w:sz="0" w:space="0" w:color="auto"/>
        <w:left w:val="none" w:sz="0" w:space="0" w:color="auto"/>
        <w:bottom w:val="none" w:sz="0" w:space="0" w:color="auto"/>
        <w:right w:val="none" w:sz="0" w:space="0" w:color="auto"/>
      </w:divBdr>
    </w:div>
    <w:div w:id="1097407355">
      <w:bodyDiv w:val="1"/>
      <w:marLeft w:val="0"/>
      <w:marRight w:val="0"/>
      <w:marTop w:val="0"/>
      <w:marBottom w:val="0"/>
      <w:divBdr>
        <w:top w:val="none" w:sz="0" w:space="0" w:color="auto"/>
        <w:left w:val="none" w:sz="0" w:space="0" w:color="auto"/>
        <w:bottom w:val="none" w:sz="0" w:space="0" w:color="auto"/>
        <w:right w:val="none" w:sz="0" w:space="0" w:color="auto"/>
      </w:divBdr>
    </w:div>
    <w:div w:id="1129208303">
      <w:bodyDiv w:val="1"/>
      <w:marLeft w:val="0"/>
      <w:marRight w:val="0"/>
      <w:marTop w:val="0"/>
      <w:marBottom w:val="0"/>
      <w:divBdr>
        <w:top w:val="none" w:sz="0" w:space="0" w:color="auto"/>
        <w:left w:val="none" w:sz="0" w:space="0" w:color="auto"/>
        <w:bottom w:val="none" w:sz="0" w:space="0" w:color="auto"/>
        <w:right w:val="none" w:sz="0" w:space="0" w:color="auto"/>
      </w:divBdr>
    </w:div>
    <w:div w:id="1192307820">
      <w:bodyDiv w:val="1"/>
      <w:marLeft w:val="0"/>
      <w:marRight w:val="0"/>
      <w:marTop w:val="0"/>
      <w:marBottom w:val="0"/>
      <w:divBdr>
        <w:top w:val="none" w:sz="0" w:space="0" w:color="auto"/>
        <w:left w:val="none" w:sz="0" w:space="0" w:color="auto"/>
        <w:bottom w:val="none" w:sz="0" w:space="0" w:color="auto"/>
        <w:right w:val="none" w:sz="0" w:space="0" w:color="auto"/>
      </w:divBdr>
    </w:div>
    <w:div w:id="1277179594">
      <w:bodyDiv w:val="1"/>
      <w:marLeft w:val="0"/>
      <w:marRight w:val="0"/>
      <w:marTop w:val="0"/>
      <w:marBottom w:val="0"/>
      <w:divBdr>
        <w:top w:val="none" w:sz="0" w:space="0" w:color="auto"/>
        <w:left w:val="none" w:sz="0" w:space="0" w:color="auto"/>
        <w:bottom w:val="none" w:sz="0" w:space="0" w:color="auto"/>
        <w:right w:val="none" w:sz="0" w:space="0" w:color="auto"/>
      </w:divBdr>
    </w:div>
    <w:div w:id="1345785185">
      <w:bodyDiv w:val="1"/>
      <w:marLeft w:val="0"/>
      <w:marRight w:val="0"/>
      <w:marTop w:val="0"/>
      <w:marBottom w:val="0"/>
      <w:divBdr>
        <w:top w:val="none" w:sz="0" w:space="0" w:color="auto"/>
        <w:left w:val="none" w:sz="0" w:space="0" w:color="auto"/>
        <w:bottom w:val="none" w:sz="0" w:space="0" w:color="auto"/>
        <w:right w:val="none" w:sz="0" w:space="0" w:color="auto"/>
      </w:divBdr>
    </w:div>
    <w:div w:id="1357921799">
      <w:bodyDiv w:val="1"/>
      <w:marLeft w:val="0"/>
      <w:marRight w:val="0"/>
      <w:marTop w:val="0"/>
      <w:marBottom w:val="0"/>
      <w:divBdr>
        <w:top w:val="none" w:sz="0" w:space="0" w:color="auto"/>
        <w:left w:val="none" w:sz="0" w:space="0" w:color="auto"/>
        <w:bottom w:val="none" w:sz="0" w:space="0" w:color="auto"/>
        <w:right w:val="none" w:sz="0" w:space="0" w:color="auto"/>
      </w:divBdr>
    </w:div>
    <w:div w:id="1495412754">
      <w:bodyDiv w:val="1"/>
      <w:marLeft w:val="0"/>
      <w:marRight w:val="0"/>
      <w:marTop w:val="0"/>
      <w:marBottom w:val="0"/>
      <w:divBdr>
        <w:top w:val="none" w:sz="0" w:space="0" w:color="auto"/>
        <w:left w:val="none" w:sz="0" w:space="0" w:color="auto"/>
        <w:bottom w:val="none" w:sz="0" w:space="0" w:color="auto"/>
        <w:right w:val="none" w:sz="0" w:space="0" w:color="auto"/>
      </w:divBdr>
      <w:divsChild>
        <w:div w:id="332997767">
          <w:marLeft w:val="0"/>
          <w:marRight w:val="0"/>
          <w:marTop w:val="0"/>
          <w:marBottom w:val="0"/>
          <w:divBdr>
            <w:top w:val="none" w:sz="0" w:space="0" w:color="auto"/>
            <w:left w:val="none" w:sz="0" w:space="0" w:color="auto"/>
            <w:bottom w:val="none" w:sz="0" w:space="0" w:color="auto"/>
            <w:right w:val="none" w:sz="0" w:space="0" w:color="auto"/>
          </w:divBdr>
          <w:divsChild>
            <w:div w:id="460926456">
              <w:marLeft w:val="0"/>
              <w:marRight w:val="0"/>
              <w:marTop w:val="300"/>
              <w:marBottom w:val="300"/>
              <w:divBdr>
                <w:top w:val="single" w:sz="12" w:space="0" w:color="DCDCDC"/>
                <w:left w:val="none" w:sz="0" w:space="0" w:color="auto"/>
                <w:bottom w:val="single" w:sz="12" w:space="0" w:color="DCDCDC"/>
                <w:right w:val="none" w:sz="0" w:space="0" w:color="auto"/>
              </w:divBdr>
              <w:divsChild>
                <w:div w:id="689375924">
                  <w:marLeft w:val="0"/>
                  <w:marRight w:val="0"/>
                  <w:marTop w:val="120"/>
                  <w:marBottom w:val="120"/>
                  <w:divBdr>
                    <w:top w:val="none" w:sz="0" w:space="0" w:color="auto"/>
                    <w:left w:val="none" w:sz="0" w:space="0" w:color="auto"/>
                    <w:bottom w:val="none" w:sz="0" w:space="0" w:color="auto"/>
                    <w:right w:val="none" w:sz="0" w:space="0" w:color="auto"/>
                  </w:divBdr>
                  <w:divsChild>
                    <w:div w:id="721676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62158883">
          <w:marLeft w:val="0"/>
          <w:marRight w:val="0"/>
          <w:marTop w:val="0"/>
          <w:marBottom w:val="0"/>
          <w:divBdr>
            <w:top w:val="none" w:sz="0" w:space="0" w:color="auto"/>
            <w:left w:val="none" w:sz="0" w:space="0" w:color="auto"/>
            <w:bottom w:val="none" w:sz="0" w:space="0" w:color="auto"/>
            <w:right w:val="none" w:sz="0" w:space="0" w:color="auto"/>
          </w:divBdr>
        </w:div>
        <w:div w:id="1165823213">
          <w:marLeft w:val="0"/>
          <w:marRight w:val="0"/>
          <w:marTop w:val="0"/>
          <w:marBottom w:val="0"/>
          <w:divBdr>
            <w:top w:val="none" w:sz="0" w:space="0" w:color="auto"/>
            <w:left w:val="none" w:sz="0" w:space="0" w:color="auto"/>
            <w:bottom w:val="none" w:sz="0" w:space="0" w:color="auto"/>
            <w:right w:val="none" w:sz="0" w:space="0" w:color="auto"/>
          </w:divBdr>
        </w:div>
        <w:div w:id="1695963548">
          <w:marLeft w:val="0"/>
          <w:marRight w:val="0"/>
          <w:marTop w:val="0"/>
          <w:marBottom w:val="0"/>
          <w:divBdr>
            <w:top w:val="none" w:sz="0" w:space="0" w:color="auto"/>
            <w:left w:val="none" w:sz="0" w:space="0" w:color="auto"/>
            <w:bottom w:val="none" w:sz="0" w:space="0" w:color="auto"/>
            <w:right w:val="none" w:sz="0" w:space="0" w:color="auto"/>
          </w:divBdr>
        </w:div>
        <w:div w:id="1569533613">
          <w:marLeft w:val="0"/>
          <w:marRight w:val="0"/>
          <w:marTop w:val="0"/>
          <w:marBottom w:val="0"/>
          <w:divBdr>
            <w:top w:val="none" w:sz="0" w:space="0" w:color="auto"/>
            <w:left w:val="none" w:sz="0" w:space="0" w:color="auto"/>
            <w:bottom w:val="none" w:sz="0" w:space="0" w:color="auto"/>
            <w:right w:val="none" w:sz="0" w:space="0" w:color="auto"/>
          </w:divBdr>
        </w:div>
      </w:divsChild>
    </w:div>
    <w:div w:id="1584992840">
      <w:bodyDiv w:val="1"/>
      <w:marLeft w:val="0"/>
      <w:marRight w:val="0"/>
      <w:marTop w:val="0"/>
      <w:marBottom w:val="0"/>
      <w:divBdr>
        <w:top w:val="none" w:sz="0" w:space="0" w:color="auto"/>
        <w:left w:val="none" w:sz="0" w:space="0" w:color="auto"/>
        <w:bottom w:val="none" w:sz="0" w:space="0" w:color="auto"/>
        <w:right w:val="none" w:sz="0" w:space="0" w:color="auto"/>
      </w:divBdr>
    </w:div>
    <w:div w:id="1632900023">
      <w:bodyDiv w:val="1"/>
      <w:marLeft w:val="0"/>
      <w:marRight w:val="0"/>
      <w:marTop w:val="0"/>
      <w:marBottom w:val="0"/>
      <w:divBdr>
        <w:top w:val="none" w:sz="0" w:space="0" w:color="auto"/>
        <w:left w:val="none" w:sz="0" w:space="0" w:color="auto"/>
        <w:bottom w:val="none" w:sz="0" w:space="0" w:color="auto"/>
        <w:right w:val="none" w:sz="0" w:space="0" w:color="auto"/>
      </w:divBdr>
    </w:div>
    <w:div w:id="1820918334">
      <w:bodyDiv w:val="1"/>
      <w:marLeft w:val="0"/>
      <w:marRight w:val="0"/>
      <w:marTop w:val="0"/>
      <w:marBottom w:val="0"/>
      <w:divBdr>
        <w:top w:val="none" w:sz="0" w:space="0" w:color="auto"/>
        <w:left w:val="none" w:sz="0" w:space="0" w:color="auto"/>
        <w:bottom w:val="none" w:sz="0" w:space="0" w:color="auto"/>
        <w:right w:val="none" w:sz="0" w:space="0" w:color="auto"/>
      </w:divBdr>
    </w:div>
    <w:div w:id="1933775160">
      <w:bodyDiv w:val="1"/>
      <w:marLeft w:val="0"/>
      <w:marRight w:val="0"/>
      <w:marTop w:val="0"/>
      <w:marBottom w:val="0"/>
      <w:divBdr>
        <w:top w:val="none" w:sz="0" w:space="0" w:color="auto"/>
        <w:left w:val="none" w:sz="0" w:space="0" w:color="auto"/>
        <w:bottom w:val="none" w:sz="0" w:space="0" w:color="auto"/>
        <w:right w:val="none" w:sz="0" w:space="0" w:color="auto"/>
      </w:divBdr>
    </w:div>
    <w:div w:id="1993176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hyperlink" Target="http://www.codyhosterman.com" TargetMode="External" Id="rId68" /><Relationship Type="http://schemas.openxmlformats.org/officeDocument/2006/relationships/footer" Target="footer2.xml" Id="rId84" /><Relationship Type="http://schemas.openxmlformats.org/officeDocument/2006/relationships/hyperlink" Target="mailto:pr@purestorage.com" TargetMode="External" Id="rId74" /><Relationship Type="http://schemas.openxmlformats.org/officeDocument/2006/relationships/hyperlink" Target="mailto:pr@purestorage.com" TargetMode="External" Id="rId79" /><Relationship Type="http://schemas.openxmlformats.org/officeDocument/2006/relationships/webSettings" Target="webSettings.xml" Id="rId5" /><Relationship Type="http://schemas.microsoft.com/office/2016/09/relationships/commentsIds" Target="commentsIds.xml" Id="rId19" /><Relationship Type="http://schemas.openxmlformats.org/officeDocument/2006/relationships/hyperlink" Target="http://www.twitter.com/codyhosterman" TargetMode="External" Id="rId69" /><Relationship Type="http://schemas.openxmlformats.org/officeDocument/2006/relationships/hyperlink" Target="mailto:sales@purestorage.com" TargetMode="External" Id="rId77" /><Relationship Type="http://schemas.openxmlformats.org/officeDocument/2006/relationships/image" Target="media/image1.jpg" Id="rId8" /><Relationship Type="http://schemas.openxmlformats.org/officeDocument/2006/relationships/hyperlink" Target="mailto:sales@purestorage.com" TargetMode="External" Id="rId72" /><Relationship Type="http://schemas.openxmlformats.org/officeDocument/2006/relationships/hyperlink" Target="mailto:info@purestorage.com" TargetMode="External" Id="rId80" /><Relationship Type="http://schemas.openxmlformats.org/officeDocument/2006/relationships/fontTable" Target="fontTable.xml" Id="rId85" /><Relationship Type="http://schemas.openxmlformats.org/officeDocument/2006/relationships/styles" Target="styles.xml" Id="rId3" /><Relationship Type="http://schemas.openxmlformats.org/officeDocument/2006/relationships/comments" Target="comments.xml" Id="rId17" /><Relationship Type="http://schemas.openxmlformats.org/officeDocument/2006/relationships/hyperlink" Target="https://www.youtube.com/codyhosterman" TargetMode="External" Id="rId70" /><Relationship Type="http://schemas.openxmlformats.org/officeDocument/2006/relationships/hyperlink" Target="mailto:info@purestorage.com" TargetMode="External" Id="rId75" /><Relationship Type="http://schemas.openxmlformats.org/officeDocument/2006/relationships/header" Target="header2.xml"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docs.helm.sh/using_helm/" TargetMode="External" Id="rId23" /><Relationship Type="http://schemas.openxmlformats.org/officeDocument/2006/relationships/image" Target="media/image25.jpg" Id="rId65" /><Relationship Type="http://schemas.openxmlformats.org/officeDocument/2006/relationships/hyperlink" Target="mailto:support@purestorage.com" TargetMode="External" Id="rId73" /><Relationship Type="http://schemas.openxmlformats.org/officeDocument/2006/relationships/hyperlink" Target="mailto:support@purestorage.com" TargetMode="External" Id="rId78" /><Relationship Type="http://schemas.openxmlformats.org/officeDocument/2006/relationships/header" Target="header1.xml" Id="rId81" /><Relationship Type="http://schemas.microsoft.com/office/2011/relationships/people" Target="people.xml" Id="rId86"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hyperlink" Target="https://kubernetes.io/docs/tasks/access-application-cluster/web-ui-dashboard/" TargetMode="External" Id="rId13" /><Relationship Type="http://schemas.microsoft.com/office/2011/relationships/commentsExtended" Target="commentsExtended.xml" Id="rId18" /><Relationship Type="http://schemas.openxmlformats.org/officeDocument/2006/relationships/hyperlink" Target="http://www.purestorage.com/" TargetMode="External" Id="rId76" /><Relationship Type="http://schemas.openxmlformats.org/officeDocument/2006/relationships/endnotes" Target="endnotes.xml" Id="rId7" /><Relationship Type="http://schemas.openxmlformats.org/officeDocument/2006/relationships/hyperlink" Target="http://www.purestorage.com/" TargetMode="External" Id="rId71" /><Relationship Type="http://schemas.openxmlformats.org/officeDocument/2006/relationships/numbering" Target="numbering.xml" Id="rId2" /><Relationship Type="http://schemas.openxmlformats.org/officeDocument/2006/relationships/hyperlink" Target="https://kubernetes.github.io/ingress-nginx/deploy/" TargetMode="External" Id="rId24" /><Relationship Type="http://schemas.openxmlformats.org/officeDocument/2006/relationships/theme" Target="theme/theme1.xml" Id="rId87" /><Relationship Type="http://schemas.openxmlformats.org/officeDocument/2006/relationships/footer" Target="footer1.xml" Id="rId82" /><Relationship Type="http://schemas.openxmlformats.org/officeDocument/2006/relationships/image" Target="/media/image1a.png" Id="R477b3bf398554c9e" /><Relationship Type="http://schemas.openxmlformats.org/officeDocument/2006/relationships/image" Target="/media/image1b.png" Id="Rf04748eb117d433d" /><Relationship Type="http://schemas.openxmlformats.org/officeDocument/2006/relationships/hyperlink" Target="mailto:support@purestorage.com" TargetMode="External" Id="R667b99d5fa1548de" /><Relationship Type="http://schemas.openxmlformats.org/officeDocument/2006/relationships/image" Target="/media/image1c.png" Id="Rfa957d7a344f4e8e" /><Relationship Type="http://schemas.openxmlformats.org/officeDocument/2006/relationships/hyperlink" Target="https://raw.githubusercontent.com/kubernetes/dashboard/master/src/deploy/recommended/kubernetes-dashboard.yaml" TargetMode="External" Id="Rc59b17cc1163461a" /><Relationship Type="http://schemas.openxmlformats.org/officeDocument/2006/relationships/hyperlink" Target="https://github.com/kubernetes/dashboard/wiki/Creating-sample-user" TargetMode="External" Id="R5ea6d2c5819b4223" /><Relationship Type="http://schemas.openxmlformats.org/officeDocument/2006/relationships/hyperlink" Target="http://localhost:8001/api/v1/namespaces/kube-system/services/https:kubernetes-dashboard:/proxy/" TargetMode="External" Id="R4d698a8398ca4c97" /><Relationship Type="http://schemas.openxmlformats.org/officeDocument/2006/relationships/hyperlink" Target="https://github.com/purestorage/helm-charts/tree/master/pure-k8s-plugin" TargetMode="External" Id="R5cc517d414c944ac" /><Relationship Type="http://schemas.openxmlformats.org/officeDocument/2006/relationships/hyperlink" Target="https://github.com/purestorage/helm-charts/blob/master/pure-k8s-plugin/values.yaml" TargetMode="External" Id="R6883a46d79a340fc" /><Relationship Type="http://schemas.openxmlformats.org/officeDocument/2006/relationships/hyperlink" Target="https://github.com/kubernetes/heapster.git" TargetMode="External" Id="Rac94e695feaf4343" /><Relationship Type="http://schemas.openxmlformats.org/officeDocument/2006/relationships/hyperlink" Target="https://raw.githubusercontent.com/kubernetes/ingress-nginx/master/deploy/namespace.yaml" TargetMode="External" Id="Rcea008731eea43a9" /><Relationship Type="http://schemas.openxmlformats.org/officeDocument/2006/relationships/hyperlink" Target="https://raw.githubusercontent.com/kubernetes/ingress-nginx/master/deploy/default-backend.yaml" TargetMode="External" Id="R541101371c0d4584" /><Relationship Type="http://schemas.openxmlformats.org/officeDocument/2006/relationships/hyperlink" Target="https://raw.githubusercontent.com/kubernetes/ingress-nginx/master/deploy/configmap.yaml" TargetMode="External" Id="Rf41e8b0e3e5444b1" /><Relationship Type="http://schemas.openxmlformats.org/officeDocument/2006/relationships/hyperlink" Target="https://raw.githubusercontent.com/kubernetes/ingress-nginx/master/deploy/tcp-services-configmap.yaml" TargetMode="External" Id="Rd7b2f50eafe44e11" /><Relationship Type="http://schemas.openxmlformats.org/officeDocument/2006/relationships/hyperlink" Target="https://raw.githubusercontent.com/kubernetes/ingress-nginx/master/deploy/udp-services-configmap.yaml" TargetMode="External" Id="Rbfeccdd2b7354e74" /><Relationship Type="http://schemas.openxmlformats.org/officeDocument/2006/relationships/hyperlink" Target="https://github.com/PureStorage-OpenConnect/DORAScripts" TargetMode="External" Id="R91af6d44e4454d0a" /><Relationship Type="http://schemas.openxmlformats.org/officeDocument/2006/relationships/hyperlink" Target="https://github.com/kubernetes/charts/tree/master/stable/jenkins" TargetMode="External" Id="Rf1fdeff363b74bb9" /><Relationship Type="http://schemas.openxmlformats.org/officeDocument/2006/relationships/hyperlink" Target="https://github.com/PureStorage-OpenConnect/DORAScripts" TargetMode="External" Id="Rffee08be75f5491f" /><Relationship Type="http://schemas.openxmlformats.org/officeDocument/2006/relationships/hyperlink" Target="https://github.com/PureStorage-OpenConnect/DORAScripts" TargetMode="External" Id="R60b112a7fc2b409a" /><Relationship Type="http://schemas.openxmlformats.org/officeDocument/2006/relationships/image" Target="/media/image1d.png" Id="R39d57c59a0a54c21" /><Relationship Type="http://schemas.openxmlformats.org/officeDocument/2006/relationships/image" Target="/media/image1e.png" Id="R31d570cd91594750" /><Relationship Type="http://schemas.openxmlformats.org/officeDocument/2006/relationships/hyperlink" Target="https://plugins.jenkins.io/nexus-artifact-uploader" TargetMode="External" Id="R1f7be0779897492d" /><Relationship Type="http://schemas.openxmlformats.org/officeDocument/2006/relationships/image" Target="/media/image1f.png" Id="Ref07abe260ad4537" /><Relationship Type="http://schemas.openxmlformats.org/officeDocument/2006/relationships/image" Target="/media/image20.png" Id="Rcfad6d244f974b88" /><Relationship Type="http://schemas.openxmlformats.org/officeDocument/2006/relationships/image" Target="/media/image21.png" Id="R10dc723277d342e2" /><Relationship Type="http://schemas.openxmlformats.org/officeDocument/2006/relationships/image" Target="/media/image22.png" Id="R6d89a648e4b148f6" /><Relationship Type="http://schemas.openxmlformats.org/officeDocument/2006/relationships/image" Target="/media/image23.png" Id="Ra8377066e3414217" /><Relationship Type="http://schemas.openxmlformats.org/officeDocument/2006/relationships/image" Target="/media/image24.png" Id="R15453040bf754904" /><Relationship Type="http://schemas.openxmlformats.org/officeDocument/2006/relationships/image" Target="/media/image25.png" Id="Rdf0d077ff1b54c63" /><Relationship Type="http://schemas.openxmlformats.org/officeDocument/2006/relationships/image" Target="/media/image26.png" Id="R88a53acbfa714c94" /><Relationship Type="http://schemas.openxmlformats.org/officeDocument/2006/relationships/image" Target="/media/image27.png" Id="R1dc904f5f3e84321" /><Relationship Type="http://schemas.openxmlformats.org/officeDocument/2006/relationships/image" Target="/media/image28.png" Id="R3de5de1ca061406a" /><Relationship Type="http://schemas.openxmlformats.org/officeDocument/2006/relationships/image" Target="/media/image29.png" Id="R77cc54d2d84e4471" /><Relationship Type="http://schemas.openxmlformats.org/officeDocument/2006/relationships/image" Target="/media/image2a.png" Id="R8ab75885f6c64fb4" /><Relationship Type="http://schemas.openxmlformats.org/officeDocument/2006/relationships/hyperlink" Target="http://git://kernel" TargetMode="External" Id="R0eb87e39e8f24e3d" /><Relationship Type="http://schemas.openxmlformats.org/officeDocument/2006/relationships/hyperlink" Target="http://ubuntu.com/ubuntu/ubuntu-precise.git" TargetMode="External" Id="Rc358e54d80fc4049" /><Relationship Type="http://schemas.openxmlformats.org/officeDocument/2006/relationships/image" Target="/media/image2b.png" Id="R14384bba59fc4977" /><Relationship Type="http://schemas.openxmlformats.org/officeDocument/2006/relationships/hyperlink" Target="http://10.21.236.87:8080/root/dvd-store-project" TargetMode="External" Id="Rf6bc377c75cc4e7d" /><Relationship Type="http://schemas.openxmlformats.org/officeDocument/2006/relationships/hyperlink" Target="http://10.21.236.87:8080/root/dvd-store-project" TargetMode="External" Id="R9384051ac6ee4414" /><Relationship Type="http://schemas.openxmlformats.org/officeDocument/2006/relationships/hyperlink" Target="https://kubernetes.io/docs/reference/setup-tools/kubeadm/kubeadm-init/" TargetMode="External" Id="R513c47ff929045cb" /><Relationship Type="http://schemas.openxmlformats.org/officeDocument/2006/relationships/image" Target="/media/image4.jpg" Id="R847efab20b224a86" /><Relationship Type="http://schemas.openxmlformats.org/officeDocument/2006/relationships/image" Target="/media/image2c.png" Id="Ra70df486e9414a3c" /><Relationship Type="http://schemas.openxmlformats.org/officeDocument/2006/relationships/glossaryDocument" Target="/word/glossary/document.xml" Id="Rebe9fe6f57de4036" /></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shutosh/code/ps/DORAScripts/Templates/Pure%20Storage%20Template.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3df5af9-5bbc-4977-bf48-9c74c5bf11d5}"/>
      </w:docPartPr>
      <w:docPartBody>
        <w:p w14:paraId="34BFA84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1841B-BA0F-1447-B656-3C4FC4F29AD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Pure Storage Template.dotx</ap:Template>
  <ap:Application>Microsoft Office Word</ap:Application>
  <ap:DocSecurity>0</ap:DocSecurity>
  <ap:ScaleCrop>false</ap:ScaleCrop>
  <ap:Manager/>
  <ap:Company>Pure Storage, Inc.</ap:Company>
  <ap:SharedDoc>false</ap:SharedDoc>
  <ap:HyperlinkBase/>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FlashArray Virtual Volumes Implementation Guide</dc:title>
  <dc:subject/>
  <dc:creator>Ashutosh Kumar</dc:creator>
  <keywords>VVols, FlashArray, Virtual Volumes, Pure Storage, VMware</keywords>
  <dc:description/>
  <lastModifiedBy>Guest User</lastModifiedBy>
  <revision>160</revision>
  <lastPrinted>2015-02-20T16:22:00.0000000Z</lastPrinted>
  <dcterms:created xsi:type="dcterms:W3CDTF">2018-06-25T20:15:00.0000000Z</dcterms:created>
  <dcterms:modified xsi:type="dcterms:W3CDTF">2018-08-21T09:48:19.0039685Z</dcterms:modified>
  <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Author Title">
    <vt:lpwstr>Author Title</vt:lpwstr>
  </property>
</Properties>
</file>